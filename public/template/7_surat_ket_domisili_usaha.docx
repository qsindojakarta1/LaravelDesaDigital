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0734E0" w14:paraId="1AAADE0D" w14:textId="77777777" w:rsidTr="000734E0">
        <w:trPr>
          <w:trHeight w:val="1970"/>
        </w:trPr>
        <w:tc>
          <w:tcPr>
            <w:tcW w:w="1975" w:type="dxa"/>
          </w:tcPr>
          <w:p w14:paraId="56A122C9" w14:textId="77777777" w:rsidR="000734E0" w:rsidRDefault="000734E0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EC06909" w14:textId="77777777" w:rsidR="000734E0" w:rsidRDefault="000734E0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68A6D50" w14:textId="77777777" w:rsidR="000734E0" w:rsidRDefault="000734E0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7907764" w14:textId="77777777" w:rsidR="000734E0" w:rsidRDefault="000734E0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C4135A7" w14:textId="77777777" w:rsidR="000734E0" w:rsidRDefault="000734E0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6CB45175" w14:textId="77777777" w:rsidR="000734E0" w:rsidRDefault="000734E0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5CA5F734" w14:textId="77777777" w:rsidR="000734E0" w:rsidRDefault="000734E0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66096FEA" w14:textId="77777777" w:rsidR="000734E0" w:rsidRDefault="000734E0">
            <w:pPr>
              <w:pStyle w:val="HeaderSurat"/>
              <w:ind w:left="0"/>
            </w:pPr>
            <w:r>
              <w:t>KECAMATAN ${NAMA_KEC}</w:t>
            </w:r>
          </w:p>
          <w:p w14:paraId="13173EAD" w14:textId="77777777" w:rsidR="000734E0" w:rsidRDefault="000734E0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7DCC1E14" w14:textId="77777777" w:rsidR="000734E0" w:rsidRDefault="000734E0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0C6D443E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6DFBED0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60A8058E" w14:textId="13D0A2D6" w:rsidR="00A929F6" w:rsidRPr="000001DD" w:rsidRDefault="00C60E7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28EA0A2E" w14:textId="16E5AEA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A31F8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35954846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3B027CCC" w14:textId="47AEAF2F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697A700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927C4A9" w14:textId="37E9632B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nama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25B04942" w14:textId="5F679CBC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no_ktp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6F735DA" w14:textId="5F116475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A97EFE">
        <w:rPr>
          <w:rFonts w:ascii="Bookman Old Style" w:hAnsi="Bookman Old Style"/>
          <w:sz w:val="22"/>
          <w:szCs w:val="22"/>
        </w:rPr>
        <w:t>ttl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04D9D3FA" w14:textId="1047B2D7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A97EFE">
        <w:rPr>
          <w:rFonts w:ascii="Bookman Old Style" w:hAnsi="Bookman Old Style"/>
          <w:sz w:val="22"/>
          <w:szCs w:val="22"/>
        </w:rPr>
        <w:t>sex</w:t>
      </w:r>
      <w:r w:rsidR="00C60E76">
        <w:rPr>
          <w:rFonts w:ascii="Bookman Old Style" w:hAnsi="Bookman Old Style"/>
          <w:sz w:val="22"/>
          <w:szCs w:val="22"/>
        </w:rPr>
        <w:t>}</w:t>
      </w:r>
    </w:p>
    <w:p w14:paraId="33A5C0F6" w14:textId="483190A8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8E87E79" w14:textId="52700271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agama</w:t>
      </w:r>
      <w:r w:rsidR="00C60E7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8D162" w14:textId="4C9A59CA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r w:rsidR="005B5B29">
        <w:rPr>
          <w:rFonts w:ascii="Bookman Old Style" w:hAnsi="Bookman Old Style"/>
          <w:sz w:val="22"/>
          <w:szCs w:val="22"/>
        </w:rPr>
        <w:t>status</w:t>
      </w:r>
      <w:r w:rsidR="00C60E7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269565F5" w14:textId="610D7711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4C753B2D" w14:textId="27AC9750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B5B29">
        <w:rPr>
          <w:rFonts w:ascii="Bookman Old Style" w:hAnsi="Bookman Old Style"/>
          <w:sz w:val="22"/>
          <w:szCs w:val="22"/>
        </w:rPr>
        <w:t>pekerjaan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486BF8A7" w14:textId="5E193B09" w:rsidR="00761E59" w:rsidRPr="008D314F" w:rsidRDefault="00183592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575042">
        <w:rPr>
          <w:rFonts w:ascii="Bookman Old Style" w:hAnsi="Bookman Old Style"/>
          <w:sz w:val="22"/>
          <w:szCs w:val="22"/>
        </w:rPr>
        <w:t>warga_negara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</w:p>
    <w:p w14:paraId="712EE732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6862C6" w14:textId="6BCE13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183592">
        <w:rPr>
          <w:rFonts w:ascii="Bookman Old Style" w:hAnsi="Bookman Old Style"/>
          <w:sz w:val="22"/>
          <w:szCs w:val="22"/>
        </w:rPr>
        <w:t xml:space="preserve">di </w:t>
      </w:r>
      <w:proofErr w:type="spellStart"/>
      <w:r w:rsidR="00183592">
        <w:rPr>
          <w:rFonts w:ascii="Bookman Old Style" w:hAnsi="Bookman Old Style"/>
          <w:sz w:val="22"/>
          <w:szCs w:val="22"/>
        </w:rPr>
        <w:t>atas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183592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="00183592">
        <w:rPr>
          <w:rFonts w:ascii="Bookman Old Style" w:hAnsi="Bookman Old Style"/>
          <w:sz w:val="22"/>
          <w:szCs w:val="22"/>
        </w:rPr>
        <w:t>memiliki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83592">
        <w:rPr>
          <w:rFonts w:ascii="Bookman Old Style" w:hAnsi="Bookman Old Style"/>
          <w:sz w:val="22"/>
          <w:szCs w:val="22"/>
        </w:rPr>
        <w:t>usaha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form_usaha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 di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761D8D">
        <w:rPr>
          <w:rFonts w:ascii="Bookman Old Style" w:hAnsi="Bookman Old Style"/>
          <w:sz w:val="22"/>
          <w:szCs w:val="22"/>
        </w:rPr>
        <w:t>alamat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01EBC">
        <w:rPr>
          <w:rFonts w:ascii="Bookman Old Style" w:hAnsi="Bookman Old Style"/>
          <w:sz w:val="22"/>
          <w:szCs w:val="22"/>
        </w:rPr>
        <w:t>Desa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nama_des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183592">
        <w:rPr>
          <w:rFonts w:ascii="Bookman Old Style" w:hAnsi="Bookman Old Style"/>
          <w:sz w:val="22"/>
          <w:szCs w:val="22"/>
        </w:rPr>
        <w:t>Kecamatan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nama_kec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183592">
        <w:rPr>
          <w:rFonts w:ascii="Bookman Old Style" w:hAnsi="Bookman Old Style"/>
          <w:sz w:val="22"/>
          <w:szCs w:val="22"/>
        </w:rPr>
        <w:t>kabupaten</w:t>
      </w:r>
      <w:proofErr w:type="spellEnd"/>
      <w:r w:rsidR="00183592">
        <w:rPr>
          <w:rFonts w:ascii="Bookman Old Style" w:hAnsi="Bookman Old Style"/>
          <w:sz w:val="22"/>
          <w:szCs w:val="22"/>
        </w:rPr>
        <w:t xml:space="preserve"> </w:t>
      </w:r>
      <w:r w:rsidR="00C60E76">
        <w:rPr>
          <w:rFonts w:ascii="Bookman Old Style" w:hAnsi="Bookman Old Style"/>
          <w:sz w:val="22"/>
          <w:szCs w:val="22"/>
        </w:rPr>
        <w:t>${</w:t>
      </w:r>
      <w:proofErr w:type="spellStart"/>
      <w:r w:rsidR="00183592">
        <w:rPr>
          <w:rFonts w:ascii="Bookman Old Style" w:hAnsi="Bookman Old Style"/>
          <w:sz w:val="22"/>
          <w:szCs w:val="22"/>
        </w:rPr>
        <w:t>nama_kab</w:t>
      </w:r>
      <w:proofErr w:type="spellEnd"/>
      <w:r w:rsidR="00C60E76">
        <w:rPr>
          <w:rFonts w:ascii="Bookman Old Style" w:hAnsi="Bookman Old Style"/>
          <w:sz w:val="22"/>
          <w:szCs w:val="22"/>
        </w:rPr>
        <w:t>}</w:t>
      </w:r>
      <w:r w:rsidR="00183592">
        <w:rPr>
          <w:rFonts w:ascii="Bookman Old Style" w:hAnsi="Bookman Old Style"/>
          <w:sz w:val="22"/>
          <w:szCs w:val="22"/>
        </w:rPr>
        <w:t>.</w:t>
      </w:r>
    </w:p>
    <w:p w14:paraId="52A21846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2F8A272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dengan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20D927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3DB96E2C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A32FF3C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60A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BBE7BD" w14:textId="77777777" w:rsidR="00A929F6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60B62309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66B0741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302338A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67FF053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338D07" w14:textId="77777777" w:rsidR="00183592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5B5F619" w14:textId="4D753C71" w:rsidR="00183592" w:rsidRPr="008D314F" w:rsidRDefault="00C60E7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183592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EB88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EA110" w14:textId="1D019104" w:rsidR="00A929F6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7C5C8CA" w14:textId="09156CD0" w:rsidR="007A11BA" w:rsidRPr="008D314F" w:rsidRDefault="00C60E7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761D8D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9B4CF6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4F94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05C23B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D2CDD0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72E9675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14EBD9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4CB9DA7" w14:textId="03B47FA9" w:rsidR="00A929F6" w:rsidRDefault="00C60E76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26BBCB4" w14:textId="0AF523D0" w:rsidR="002A5FBD" w:rsidRPr="002A5FBD" w:rsidRDefault="002A5FBD" w:rsidP="002A5F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C60E76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C60E7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176835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33BC" w14:textId="77777777" w:rsidR="00D44B62" w:rsidRDefault="00D44B62">
      <w:r>
        <w:separator/>
      </w:r>
    </w:p>
  </w:endnote>
  <w:endnote w:type="continuationSeparator" w:id="0">
    <w:p w14:paraId="6C1EBF80" w14:textId="77777777" w:rsidR="00D44B62" w:rsidRDefault="00D4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6C57763E" w14:textId="77777777" w:rsidTr="008B637E">
      <w:tc>
        <w:tcPr>
          <w:tcW w:w="3369" w:type="dxa"/>
        </w:tcPr>
        <w:p w14:paraId="04C64EB7" w14:textId="3067A3CC" w:rsidR="003A0B2E" w:rsidRPr="00DA0E0C" w:rsidRDefault="00C60E7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6C68458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8CFF0D8" w14:textId="0A47BBB7" w:rsidR="003A0B2E" w:rsidRPr="00DA0E0C" w:rsidRDefault="00C60E7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601850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C6F1" w14:textId="77777777" w:rsidR="00D44B62" w:rsidRDefault="00D44B62">
      <w:r>
        <w:rPr>
          <w:color w:val="000000"/>
        </w:rPr>
        <w:separator/>
      </w:r>
    </w:p>
  </w:footnote>
  <w:footnote w:type="continuationSeparator" w:id="0">
    <w:p w14:paraId="2791D698" w14:textId="77777777" w:rsidR="00D44B62" w:rsidRDefault="00D4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734E0"/>
    <w:rsid w:val="00094283"/>
    <w:rsid w:val="000D1CF8"/>
    <w:rsid w:val="000D3F9F"/>
    <w:rsid w:val="000E20CC"/>
    <w:rsid w:val="000F0395"/>
    <w:rsid w:val="000F1461"/>
    <w:rsid w:val="000F6C8F"/>
    <w:rsid w:val="00106E4E"/>
    <w:rsid w:val="00120383"/>
    <w:rsid w:val="00124BF3"/>
    <w:rsid w:val="0012501E"/>
    <w:rsid w:val="00133DC9"/>
    <w:rsid w:val="00135050"/>
    <w:rsid w:val="0013544D"/>
    <w:rsid w:val="00140CE3"/>
    <w:rsid w:val="0014162D"/>
    <w:rsid w:val="00145EFF"/>
    <w:rsid w:val="00150340"/>
    <w:rsid w:val="00155AC2"/>
    <w:rsid w:val="001769A2"/>
    <w:rsid w:val="00183592"/>
    <w:rsid w:val="001A4F32"/>
    <w:rsid w:val="001C6913"/>
    <w:rsid w:val="001E68D2"/>
    <w:rsid w:val="00212B04"/>
    <w:rsid w:val="002258F2"/>
    <w:rsid w:val="00270274"/>
    <w:rsid w:val="00276B7A"/>
    <w:rsid w:val="002A5FBD"/>
    <w:rsid w:val="002D7571"/>
    <w:rsid w:val="00333849"/>
    <w:rsid w:val="003819BC"/>
    <w:rsid w:val="003A0B2E"/>
    <w:rsid w:val="004471CA"/>
    <w:rsid w:val="00447D5A"/>
    <w:rsid w:val="00451F58"/>
    <w:rsid w:val="00475822"/>
    <w:rsid w:val="00475A31"/>
    <w:rsid w:val="004A1AA4"/>
    <w:rsid w:val="004B60F8"/>
    <w:rsid w:val="004C25BC"/>
    <w:rsid w:val="004D5512"/>
    <w:rsid w:val="00501EBC"/>
    <w:rsid w:val="00515125"/>
    <w:rsid w:val="00524D00"/>
    <w:rsid w:val="00530581"/>
    <w:rsid w:val="005373B2"/>
    <w:rsid w:val="00575042"/>
    <w:rsid w:val="00596CC3"/>
    <w:rsid w:val="005A31F8"/>
    <w:rsid w:val="005B3D2F"/>
    <w:rsid w:val="005B5B29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93D2B"/>
    <w:rsid w:val="006A1324"/>
    <w:rsid w:val="006A41A2"/>
    <w:rsid w:val="006B20AF"/>
    <w:rsid w:val="006C0F2C"/>
    <w:rsid w:val="006E196D"/>
    <w:rsid w:val="006E4CF0"/>
    <w:rsid w:val="006F1A8C"/>
    <w:rsid w:val="00713D1C"/>
    <w:rsid w:val="007160D9"/>
    <w:rsid w:val="0073712F"/>
    <w:rsid w:val="00755644"/>
    <w:rsid w:val="00761428"/>
    <w:rsid w:val="00761D8D"/>
    <w:rsid w:val="00761E59"/>
    <w:rsid w:val="00782A11"/>
    <w:rsid w:val="007874DA"/>
    <w:rsid w:val="007904B0"/>
    <w:rsid w:val="00793150"/>
    <w:rsid w:val="007A11BA"/>
    <w:rsid w:val="007A3413"/>
    <w:rsid w:val="007E6808"/>
    <w:rsid w:val="007E6BC7"/>
    <w:rsid w:val="007F1F33"/>
    <w:rsid w:val="00804F9C"/>
    <w:rsid w:val="00813290"/>
    <w:rsid w:val="00871247"/>
    <w:rsid w:val="00875B3C"/>
    <w:rsid w:val="008813AD"/>
    <w:rsid w:val="008A6F1D"/>
    <w:rsid w:val="008B637E"/>
    <w:rsid w:val="008D30E0"/>
    <w:rsid w:val="008D314F"/>
    <w:rsid w:val="009051C4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97EFE"/>
    <w:rsid w:val="00AA7EAB"/>
    <w:rsid w:val="00AB4BD1"/>
    <w:rsid w:val="00AB5174"/>
    <w:rsid w:val="00AB5FF5"/>
    <w:rsid w:val="00AD2FCB"/>
    <w:rsid w:val="00AF216E"/>
    <w:rsid w:val="00AF232A"/>
    <w:rsid w:val="00B26E30"/>
    <w:rsid w:val="00B40F86"/>
    <w:rsid w:val="00B564F2"/>
    <w:rsid w:val="00B84CD4"/>
    <w:rsid w:val="00BF490A"/>
    <w:rsid w:val="00C00A87"/>
    <w:rsid w:val="00C0729B"/>
    <w:rsid w:val="00C35EAA"/>
    <w:rsid w:val="00C37F9E"/>
    <w:rsid w:val="00C41B85"/>
    <w:rsid w:val="00C43B44"/>
    <w:rsid w:val="00C57C54"/>
    <w:rsid w:val="00C60E76"/>
    <w:rsid w:val="00C7310F"/>
    <w:rsid w:val="00CD43E3"/>
    <w:rsid w:val="00CE1E33"/>
    <w:rsid w:val="00CF6A3D"/>
    <w:rsid w:val="00D0002A"/>
    <w:rsid w:val="00D33FF2"/>
    <w:rsid w:val="00D35462"/>
    <w:rsid w:val="00D44B62"/>
    <w:rsid w:val="00D52396"/>
    <w:rsid w:val="00D57930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27E2A"/>
    <w:rsid w:val="00E423CA"/>
    <w:rsid w:val="00E43299"/>
    <w:rsid w:val="00E93599"/>
    <w:rsid w:val="00EA6873"/>
    <w:rsid w:val="00EF3CD7"/>
    <w:rsid w:val="00F1006F"/>
    <w:rsid w:val="00F102EF"/>
    <w:rsid w:val="00F15EB8"/>
    <w:rsid w:val="00F20277"/>
    <w:rsid w:val="00F2424A"/>
    <w:rsid w:val="00F63AAA"/>
    <w:rsid w:val="00F833D1"/>
    <w:rsid w:val="00FA7D58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97080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2021-12-22T08:53:00Z</dcterms:created>
  <dcterms:modified xsi:type="dcterms:W3CDTF">2021-12-24T07:56:00Z</dcterms:modified>
</cp:coreProperties>
</file>