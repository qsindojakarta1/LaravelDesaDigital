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534D78" w14:paraId="3E81B3CA" w14:textId="77777777" w:rsidTr="00534D78">
        <w:trPr>
          <w:trHeight w:val="1970"/>
        </w:trPr>
        <w:tc>
          <w:tcPr>
            <w:tcW w:w="1975" w:type="dxa"/>
          </w:tcPr>
          <w:p w14:paraId="5435E1A3" w14:textId="77777777" w:rsidR="00534D78" w:rsidRDefault="00534D78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21E1703" w14:textId="77777777" w:rsidR="00534D78" w:rsidRDefault="00534D78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7659E0A" w14:textId="77777777" w:rsidR="00534D78" w:rsidRDefault="00534D78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06CB835" w14:textId="77777777" w:rsidR="00534D78" w:rsidRDefault="00534D78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5E3832D" w14:textId="77777777" w:rsidR="00534D78" w:rsidRDefault="00534D78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042C187D" w14:textId="77777777" w:rsidR="00534D78" w:rsidRDefault="00534D78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2AB41D4C" w14:textId="77777777" w:rsidR="00534D78" w:rsidRDefault="00534D78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5AD4B4B0" w14:textId="77777777" w:rsidR="00534D78" w:rsidRDefault="00534D78">
            <w:pPr>
              <w:pStyle w:val="HeaderSurat"/>
              <w:ind w:left="0"/>
            </w:pPr>
            <w:r>
              <w:t>KECAMATAN ${NAMA_KEC}</w:t>
            </w:r>
          </w:p>
          <w:p w14:paraId="2D24BA1A" w14:textId="77777777" w:rsidR="00534D78" w:rsidRDefault="00534D78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75043C14" w14:textId="77777777" w:rsidR="00534D78" w:rsidRDefault="00534D78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486A3481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D6D0A89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4B3A0329" w14:textId="4E3DBB81" w:rsidR="00A929F6" w:rsidRPr="000001DD" w:rsidRDefault="00F47DF7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0B980A20" w14:textId="45191E35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9C7D58">
        <w:rPr>
          <w:rFonts w:ascii="Bookman Old Style" w:hAnsi="Bookman Old Style"/>
          <w:sz w:val="22"/>
          <w:szCs w:val="22"/>
        </w:rPr>
        <w:t>format_nomor_surat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62C91303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56EB4C6E" w14:textId="05BFD5E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F47DF7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F47DF7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1BDFF8D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7A5A4AFC" w14:textId="1DEA4054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F47DF7">
        <w:rPr>
          <w:rFonts w:ascii="Bookman Old Style" w:hAnsi="Bookman Old Style"/>
          <w:b/>
          <w:sz w:val="22"/>
          <w:szCs w:val="22"/>
        </w:rPr>
        <w:t>}</w:t>
      </w:r>
    </w:p>
    <w:p w14:paraId="74FBA18D" w14:textId="6686775A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4718FBC" w14:textId="6D85A82D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43A426B1" w14:textId="61A06ACC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B6D36D6" w14:textId="18F9DED6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7DD5DBF" w14:textId="5A3B4C05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02625676" w14:textId="06DE21BA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F47DF7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716232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F47DF7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119B99E7" w14:textId="0356EC06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agama</w:t>
      </w:r>
      <w:r w:rsidR="00F47DF7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196BECC5" w14:textId="51C3D12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status</w:t>
      </w:r>
      <w:r w:rsidR="00F47DF7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C66EE5F" w14:textId="78A0DC8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73D3A42D" w14:textId="5F4A592A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pekerjaan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194E413F" w14:textId="67FEDB91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F47DF7">
        <w:rPr>
          <w:rFonts w:ascii="Bookman Old Style" w:hAnsi="Bookman Old Style"/>
          <w:sz w:val="22"/>
          <w:szCs w:val="22"/>
        </w:rPr>
        <w:t>${</w:t>
      </w:r>
      <w:r w:rsidR="002E6D6F">
        <w:rPr>
          <w:rFonts w:ascii="Bookman Old Style" w:hAnsi="Bookman Old Style"/>
          <w:sz w:val="22"/>
          <w:szCs w:val="22"/>
        </w:rPr>
        <w:t>warga_negara</w:t>
      </w:r>
      <w:r w:rsidR="00F47DF7">
        <w:rPr>
          <w:rFonts w:ascii="Bookman Old Style" w:hAnsi="Bookman Old Style"/>
          <w:sz w:val="22"/>
          <w:szCs w:val="22"/>
        </w:rPr>
        <w:t>}</w:t>
      </w:r>
    </w:p>
    <w:p w14:paraId="6A29BAC4" w14:textId="3171DA79"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3544D">
        <w:rPr>
          <w:rFonts w:ascii="Bookman Old Style" w:hAnsi="Bookman Old Style"/>
          <w:sz w:val="22"/>
          <w:szCs w:val="22"/>
        </w:rPr>
        <w:t>Sebagai pengantar untuk mendapatkan Surat Izin Ke</w:t>
      </w:r>
      <w:r w:rsidR="000F0395">
        <w:rPr>
          <w:rFonts w:ascii="Bookman Old Style" w:hAnsi="Bookman Old Style"/>
          <w:sz w:val="22"/>
          <w:szCs w:val="22"/>
        </w:rPr>
        <w:t xml:space="preserve">ramaian berupa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0F0395">
        <w:rPr>
          <w:rFonts w:ascii="Bookman Old Style" w:hAnsi="Bookman Old Style"/>
          <w:sz w:val="22"/>
          <w:szCs w:val="22"/>
        </w:rPr>
        <w:t>form_jenis_keramaian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0F0395">
        <w:rPr>
          <w:rFonts w:ascii="Bookman Old Style" w:hAnsi="Bookman Old Style"/>
          <w:sz w:val="22"/>
          <w:szCs w:val="22"/>
        </w:rPr>
        <w:t xml:space="preserve"> mulai tanggal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277D0B">
        <w:rPr>
          <w:rFonts w:ascii="Bookman Old Style" w:hAnsi="Bookman Old Style"/>
          <w:sz w:val="22"/>
          <w:szCs w:val="22"/>
        </w:rPr>
        <w:t>form_berlaku_dari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sampai dengan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720B0F">
        <w:rPr>
          <w:rFonts w:ascii="Bookman Old Style" w:hAnsi="Bookman Old Style"/>
          <w:sz w:val="22"/>
          <w:szCs w:val="22"/>
        </w:rPr>
        <w:t>form_berlaku_sampai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 xml:space="preserve"> dengan keperluan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D9662F">
        <w:rPr>
          <w:rFonts w:ascii="Bookman Old Style" w:hAnsi="Bookman Old Style"/>
          <w:sz w:val="22"/>
          <w:szCs w:val="22"/>
        </w:rPr>
        <w:t>form_keperluan</w:t>
      </w:r>
      <w:r w:rsidR="00F47DF7">
        <w:rPr>
          <w:rFonts w:ascii="Bookman Old Style" w:hAnsi="Bookman Old Style"/>
          <w:sz w:val="22"/>
          <w:szCs w:val="22"/>
        </w:rPr>
        <w:t>}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5DEEE9D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8DA184" w14:textId="12CE7643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716232">
        <w:rPr>
          <w:rFonts w:ascii="Bookman Old Style" w:hAnsi="Bookman Old Style"/>
          <w:sz w:val="22"/>
          <w:szCs w:val="22"/>
        </w:rPr>
        <w:t>ah benar-benar warga Desa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F47DF7">
        <w:rPr>
          <w:rFonts w:ascii="Bookman Old Style" w:hAnsi="Bookman Old Style"/>
          <w:sz w:val="22"/>
          <w:szCs w:val="22"/>
        </w:rPr>
        <w:t>${</w:t>
      </w:r>
      <w:r w:rsidR="00393F9B">
        <w:rPr>
          <w:rFonts w:ascii="Bookman Old Style" w:hAnsi="Bookman Old Style"/>
          <w:sz w:val="22"/>
          <w:szCs w:val="22"/>
        </w:rPr>
        <w:t>nama_des</w:t>
      </w:r>
      <w:r w:rsidR="00F47DF7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217A1893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0D8E26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7713445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9316CB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8016B21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4BE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DCB994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73C81723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E2C98A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FE8C064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F299CF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A7855AD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7B976D" w14:textId="0E95A883" w:rsidR="00066225" w:rsidRPr="008D314F" w:rsidRDefault="00F47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16D18A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863CA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0609" w14:textId="2D0F1432" w:rsidR="00A929F6" w:rsidRDefault="00F47DF7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697650" w14:textId="6510248D" w:rsidR="00AE6F8C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AE6F8C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AECBC65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70446A7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177E4F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559076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793F122" w14:textId="77777777" w:rsidR="00AE6F8C" w:rsidRDefault="00AE6F8C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967F57" w14:textId="2450CED0" w:rsidR="00A929F6" w:rsidRDefault="00F47DF7" w:rsidP="00AE6F8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5A00C36" w14:textId="5AA0124E" w:rsidR="000F0BF8" w:rsidRPr="000F0BF8" w:rsidRDefault="000F0BF8" w:rsidP="000F0BF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F47DF7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9779FF6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5D3F" w14:textId="77777777" w:rsidR="0090103D" w:rsidRDefault="0090103D">
      <w:r>
        <w:separator/>
      </w:r>
    </w:p>
  </w:endnote>
  <w:endnote w:type="continuationSeparator" w:id="0">
    <w:p w14:paraId="3D5DB333" w14:textId="77777777" w:rsidR="0090103D" w:rsidRDefault="0090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108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EE3241" w14:paraId="013117C0" w14:textId="77777777" w:rsidTr="00EE3241">
      <w:tc>
        <w:tcPr>
          <w:tcW w:w="3369" w:type="dxa"/>
        </w:tcPr>
        <w:p w14:paraId="6F16C09E" w14:textId="5A6094CB" w:rsidR="003A0B2E" w:rsidRPr="00EE3241" w:rsidRDefault="00F47DF7" w:rsidP="00EE3241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EE3241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56E86342" w14:textId="77777777" w:rsidR="003A0B2E" w:rsidRPr="00EE3241" w:rsidRDefault="003A0B2E" w:rsidP="00EE3241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34D08A" w14:textId="18D4E744" w:rsidR="003A0B2E" w:rsidRPr="00EE3241" w:rsidRDefault="00F47DF7" w:rsidP="00EE3241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EE3241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368DD84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8851" w14:textId="77777777" w:rsidR="0090103D" w:rsidRDefault="0090103D">
      <w:r>
        <w:rPr>
          <w:color w:val="000000"/>
        </w:rPr>
        <w:separator/>
      </w:r>
    </w:p>
  </w:footnote>
  <w:footnote w:type="continuationSeparator" w:id="0">
    <w:p w14:paraId="76424480" w14:textId="77777777" w:rsidR="0090103D" w:rsidRDefault="0090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514A4"/>
    <w:rsid w:val="001A4F32"/>
    <w:rsid w:val="001C6913"/>
    <w:rsid w:val="001E68D2"/>
    <w:rsid w:val="00212B04"/>
    <w:rsid w:val="002204B9"/>
    <w:rsid w:val="002258F2"/>
    <w:rsid w:val="0026543F"/>
    <w:rsid w:val="00270274"/>
    <w:rsid w:val="00276B7A"/>
    <w:rsid w:val="00277D0B"/>
    <w:rsid w:val="002D7571"/>
    <w:rsid w:val="002E21FC"/>
    <w:rsid w:val="002E6D6F"/>
    <w:rsid w:val="002F72B3"/>
    <w:rsid w:val="0030174D"/>
    <w:rsid w:val="003138FD"/>
    <w:rsid w:val="00333849"/>
    <w:rsid w:val="00337B2B"/>
    <w:rsid w:val="003819BC"/>
    <w:rsid w:val="00393F9B"/>
    <w:rsid w:val="003A0B2E"/>
    <w:rsid w:val="003E49BD"/>
    <w:rsid w:val="00417A54"/>
    <w:rsid w:val="00446D17"/>
    <w:rsid w:val="004471CA"/>
    <w:rsid w:val="00447D5A"/>
    <w:rsid w:val="00475822"/>
    <w:rsid w:val="00475A31"/>
    <w:rsid w:val="004B60F8"/>
    <w:rsid w:val="004C25BC"/>
    <w:rsid w:val="004D5512"/>
    <w:rsid w:val="005116C5"/>
    <w:rsid w:val="00515125"/>
    <w:rsid w:val="00524D00"/>
    <w:rsid w:val="00530581"/>
    <w:rsid w:val="00534D78"/>
    <w:rsid w:val="005373B2"/>
    <w:rsid w:val="005774FB"/>
    <w:rsid w:val="0058665E"/>
    <w:rsid w:val="005916E2"/>
    <w:rsid w:val="00596CC3"/>
    <w:rsid w:val="005A74F1"/>
    <w:rsid w:val="005B3D2F"/>
    <w:rsid w:val="005D3B8E"/>
    <w:rsid w:val="005E284B"/>
    <w:rsid w:val="005E32BD"/>
    <w:rsid w:val="005F076A"/>
    <w:rsid w:val="00604223"/>
    <w:rsid w:val="00605F5F"/>
    <w:rsid w:val="006739F2"/>
    <w:rsid w:val="00683A8C"/>
    <w:rsid w:val="006919F6"/>
    <w:rsid w:val="006A1324"/>
    <w:rsid w:val="006B0038"/>
    <w:rsid w:val="006B20AF"/>
    <w:rsid w:val="006E196D"/>
    <w:rsid w:val="006E4CF0"/>
    <w:rsid w:val="00713D1C"/>
    <w:rsid w:val="00716232"/>
    <w:rsid w:val="00720B0F"/>
    <w:rsid w:val="0073712F"/>
    <w:rsid w:val="007459C0"/>
    <w:rsid w:val="00755644"/>
    <w:rsid w:val="00761428"/>
    <w:rsid w:val="00773C40"/>
    <w:rsid w:val="00782A11"/>
    <w:rsid w:val="0078680B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0103D"/>
    <w:rsid w:val="00910A84"/>
    <w:rsid w:val="00925FCF"/>
    <w:rsid w:val="0098226E"/>
    <w:rsid w:val="0098688A"/>
    <w:rsid w:val="00986FF3"/>
    <w:rsid w:val="009A1B65"/>
    <w:rsid w:val="009B47FF"/>
    <w:rsid w:val="009B5458"/>
    <w:rsid w:val="009B65D4"/>
    <w:rsid w:val="009C7D58"/>
    <w:rsid w:val="009D1D29"/>
    <w:rsid w:val="009F30CF"/>
    <w:rsid w:val="009F33BA"/>
    <w:rsid w:val="009F672C"/>
    <w:rsid w:val="00A019B6"/>
    <w:rsid w:val="00A0792A"/>
    <w:rsid w:val="00A16BF9"/>
    <w:rsid w:val="00A258A2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E6F8C"/>
    <w:rsid w:val="00AF216E"/>
    <w:rsid w:val="00AF232A"/>
    <w:rsid w:val="00B1711B"/>
    <w:rsid w:val="00B52D66"/>
    <w:rsid w:val="00B564F2"/>
    <w:rsid w:val="00B73390"/>
    <w:rsid w:val="00B84CD4"/>
    <w:rsid w:val="00BB3674"/>
    <w:rsid w:val="00BE0102"/>
    <w:rsid w:val="00C00A87"/>
    <w:rsid w:val="00C35EAA"/>
    <w:rsid w:val="00C37F9E"/>
    <w:rsid w:val="00C40760"/>
    <w:rsid w:val="00C41B85"/>
    <w:rsid w:val="00C43B44"/>
    <w:rsid w:val="00C57C54"/>
    <w:rsid w:val="00C727BD"/>
    <w:rsid w:val="00C92C07"/>
    <w:rsid w:val="00CD43E3"/>
    <w:rsid w:val="00CE1E33"/>
    <w:rsid w:val="00CF6A3D"/>
    <w:rsid w:val="00D0002A"/>
    <w:rsid w:val="00D2698F"/>
    <w:rsid w:val="00D33FF2"/>
    <w:rsid w:val="00D52396"/>
    <w:rsid w:val="00D64042"/>
    <w:rsid w:val="00D64326"/>
    <w:rsid w:val="00D71D1C"/>
    <w:rsid w:val="00D75552"/>
    <w:rsid w:val="00D823E6"/>
    <w:rsid w:val="00D83D27"/>
    <w:rsid w:val="00D9662F"/>
    <w:rsid w:val="00DA0E0C"/>
    <w:rsid w:val="00DB725A"/>
    <w:rsid w:val="00DB7F0D"/>
    <w:rsid w:val="00DD63A7"/>
    <w:rsid w:val="00E17B2D"/>
    <w:rsid w:val="00E423CA"/>
    <w:rsid w:val="00E43299"/>
    <w:rsid w:val="00EA6873"/>
    <w:rsid w:val="00EE3241"/>
    <w:rsid w:val="00EE36A1"/>
    <w:rsid w:val="00EF3CD7"/>
    <w:rsid w:val="00F1006F"/>
    <w:rsid w:val="00F102EF"/>
    <w:rsid w:val="00F15EB8"/>
    <w:rsid w:val="00F20277"/>
    <w:rsid w:val="00F2424A"/>
    <w:rsid w:val="00F47DF7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042D2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3EF2-1552-43AD-B4DD-71B7A1C9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2021-12-22T08:36:00Z</dcterms:created>
  <dcterms:modified xsi:type="dcterms:W3CDTF">2021-12-24T07:55:00Z</dcterms:modified>
</cp:coreProperties>
</file>