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B67" w14:textId="4EB4DB02" w:rsidR="00D71416" w:rsidRPr="0073712F" w:rsidRDefault="00591C19" w:rsidP="00591C19">
      <w:pPr>
        <w:pStyle w:val="HeaderSurat"/>
        <w:ind w:left="0"/>
        <w:jc w:val="both"/>
      </w:pPr>
      <w:r>
        <w:rPr>
          <w:noProof/>
        </w:rPr>
        <w:t>${logo}</w:t>
      </w:r>
      <w:r>
        <w:rPr>
          <w:noProof/>
        </w:rPr>
        <w:tab/>
      </w:r>
      <w:r w:rsidR="00D71416" w:rsidRPr="0073712F">
        <w:t xml:space="preserve">PEMERINTAH kabupaten  </w:t>
      </w:r>
      <w:r w:rsidR="00B670C1">
        <w:t>${</w:t>
      </w:r>
      <w:r w:rsidR="00D71416" w:rsidRPr="0073712F">
        <w:t>nama_kab</w:t>
      </w:r>
      <w:r w:rsidR="00B670C1">
        <w:t>}</w:t>
      </w:r>
    </w:p>
    <w:p w14:paraId="0DAC418D" w14:textId="3EC10FA3" w:rsidR="00D71416" w:rsidRPr="0073712F" w:rsidRDefault="00D71416" w:rsidP="00D71416">
      <w:pPr>
        <w:pStyle w:val="HeaderSurat"/>
      </w:pPr>
      <w:r w:rsidRPr="0073712F">
        <w:t xml:space="preserve">KECAMATAN </w:t>
      </w:r>
      <w:r w:rsidR="00B670C1">
        <w:t>${</w:t>
      </w:r>
      <w:r w:rsidRPr="0073712F">
        <w:t>nama_kec</w:t>
      </w:r>
      <w:r w:rsidR="00B670C1">
        <w:t>}</w:t>
      </w:r>
    </w:p>
    <w:p w14:paraId="245B7DB0" w14:textId="7D334F1E" w:rsidR="00D71416" w:rsidRPr="00D83D27" w:rsidRDefault="005E0FB0" w:rsidP="00D71416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D71416" w:rsidRPr="00D83D27">
        <w:rPr>
          <w:b/>
          <w:bCs/>
        </w:rPr>
        <w:t xml:space="preserve"> </w:t>
      </w:r>
      <w:r w:rsidR="00B670C1">
        <w:rPr>
          <w:b/>
          <w:bCs/>
        </w:rPr>
        <w:t>${</w:t>
      </w:r>
      <w:r w:rsidR="00D71416" w:rsidRPr="00D83D27">
        <w:rPr>
          <w:b/>
          <w:bCs/>
        </w:rPr>
        <w:t>nama_des</w:t>
      </w:r>
      <w:r w:rsidR="00B670C1">
        <w:rPr>
          <w:b/>
          <w:bCs/>
        </w:rPr>
        <w:t>}</w:t>
      </w:r>
      <w:r w:rsidR="00D71416" w:rsidRPr="00D83D27">
        <w:rPr>
          <w:b/>
          <w:bCs/>
          <w:noProof/>
        </w:rPr>
        <w:t xml:space="preserve"> </w:t>
      </w:r>
    </w:p>
    <w:p w14:paraId="64F19D01" w14:textId="2A465128" w:rsidR="00D71416" w:rsidRPr="00605F5F" w:rsidRDefault="00B670C1" w:rsidP="00D71416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r w:rsidR="00D71416" w:rsidRPr="00605F5F">
        <w:rPr>
          <w:caps w:val="0"/>
          <w:sz w:val="20"/>
          <w:szCs w:val="20"/>
        </w:rPr>
        <w:t>alamat_des</w:t>
      </w:r>
      <w:r>
        <w:rPr>
          <w:caps w:val="0"/>
          <w:sz w:val="20"/>
          <w:szCs w:val="20"/>
        </w:rPr>
        <w:t>}</w:t>
      </w:r>
    </w:p>
    <w:p w14:paraId="242127ED" w14:textId="77777777" w:rsidR="00D71416" w:rsidRPr="00713D1C" w:rsidRDefault="00D71416" w:rsidP="00D7141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27056C8A" w14:textId="77777777" w:rsidR="00D71416" w:rsidRPr="00DA0E0C" w:rsidRDefault="00D71416" w:rsidP="00D7141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14:paraId="1621C1E0" w14:textId="4628C924" w:rsidR="00A929F6" w:rsidRPr="000001DD" w:rsidRDefault="00B670C1" w:rsidP="00D7141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r w:rsidR="00140CE3" w:rsidRPr="000001DD">
        <w:rPr>
          <w:rFonts w:ascii="Bookman Old Style" w:hAnsi="Bookman Old Style"/>
          <w:sz w:val="34"/>
          <w:szCs w:val="34"/>
        </w:rPr>
        <w:t>judul_surat</w:t>
      </w:r>
      <w:r>
        <w:rPr>
          <w:rFonts w:ascii="Bookman Old Style" w:hAnsi="Bookman Old Style"/>
          <w:sz w:val="34"/>
          <w:szCs w:val="34"/>
        </w:rPr>
        <w:t>}</w:t>
      </w:r>
    </w:p>
    <w:p w14:paraId="28177CC0" w14:textId="50EDAED8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format_nomor_surat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819AB71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7BD2D1C8" w14:textId="398FE483"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jabatan</w:t>
      </w:r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nama_des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nama_kec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kabupaten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B670C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7874DA">
        <w:rPr>
          <w:rFonts w:ascii="Bookman Old Style" w:hAnsi="Bookman Old Style"/>
          <w:sz w:val="22"/>
          <w:szCs w:val="22"/>
        </w:rPr>
        <w:t>nama_provinsi</w:t>
      </w:r>
      <w:r w:rsidR="00B670C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14:paraId="61C6EDA6" w14:textId="77777777"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14:paraId="2797ED38" w14:textId="5234D83A" w:rsidR="00476C89" w:rsidRDefault="00565A3D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Pr="00D71416">
        <w:rPr>
          <w:rFonts w:ascii="Bookman Old Style" w:hAnsi="Bookman Old Style"/>
          <w:sz w:val="22"/>
          <w:szCs w:val="22"/>
        </w:rPr>
        <w:t>nama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0A74571D" w14:textId="5B7D15ED" w:rsidR="00476C89" w:rsidRDefault="00E60AC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D71416">
        <w:rPr>
          <w:rFonts w:ascii="Bookman Old Style" w:hAnsi="Bookman Old Style"/>
          <w:sz w:val="22"/>
          <w:szCs w:val="22"/>
        </w:rPr>
        <w:tab/>
        <w:t>:</w:t>
      </w:r>
      <w:r w:rsidR="00D71416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no_ktp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C3E97E0" w14:textId="061B42C3" w:rsidR="00476C89" w:rsidRDefault="00EC1B8B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ttl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785549E2" w14:textId="5D8A8B6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sex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7B005750" w14:textId="76150D39" w:rsidR="00A929F6" w:rsidRDefault="0012501E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gramStart"/>
      <w:r>
        <w:rPr>
          <w:rFonts w:ascii="Bookman Old Style" w:hAnsi="Bookman Old Style"/>
          <w:sz w:val="22"/>
          <w:szCs w:val="22"/>
        </w:rPr>
        <w:t>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alamat</w:t>
      </w:r>
      <w:r w:rsidR="00B670C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5E0FB0">
        <w:rPr>
          <w:rFonts w:ascii="Bookman Old Style" w:hAnsi="Bookman Old Style"/>
          <w:sz w:val="22"/>
          <w:szCs w:val="22"/>
        </w:rPr>
        <w:t>desa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nama_des</w:t>
      </w:r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Kecamatan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20DAB">
        <w:rPr>
          <w:rFonts w:ascii="Bookman Old Style" w:hAnsi="Bookman Old Style"/>
          <w:sz w:val="22"/>
          <w:szCs w:val="22"/>
        </w:rPr>
        <w:t>nama_kec</w:t>
      </w:r>
      <w:r w:rsidR="00B670C1">
        <w:rPr>
          <w:rFonts w:ascii="Bookman Old Style" w:hAnsi="Bookman Old Style"/>
          <w:sz w:val="22"/>
          <w:szCs w:val="22"/>
        </w:rPr>
        <w:t>}</w:t>
      </w:r>
      <w:r w:rsidR="00520DAB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 xml:space="preserve">kabupaten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373B2" w:rsidRPr="008D314F">
        <w:rPr>
          <w:rFonts w:ascii="Bookman Old Style" w:hAnsi="Bookman Old Style"/>
          <w:sz w:val="22"/>
          <w:szCs w:val="22"/>
        </w:rPr>
        <w:t>nama_kab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57228DC6" w14:textId="18CFF11F" w:rsidR="007F1F33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agama</w:t>
      </w:r>
      <w:r w:rsidR="00B670C1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63A5CC8E" w14:textId="53A5EA99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status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6AA54571" w14:textId="081A40FF" w:rsidR="00063858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6165E26E" w14:textId="089E726B" w:rsidR="00476C89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483869">
        <w:rPr>
          <w:rFonts w:ascii="Bookman Old Style" w:hAnsi="Bookman Old Style"/>
          <w:sz w:val="22"/>
          <w:szCs w:val="22"/>
        </w:rPr>
        <w:t>warga_negara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1CAC82C2" w14:textId="05DE6C2E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Tujuan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form_tujuan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1211C6D" w14:textId="3E1E52C0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CB06A7">
        <w:rPr>
          <w:rFonts w:ascii="Bookman Old Style" w:hAnsi="Bookman Old Style"/>
          <w:sz w:val="22"/>
          <w:szCs w:val="22"/>
        </w:rPr>
        <w:t>form_keterangan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0E4C542C" w14:textId="65681FEF"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B670C1">
        <w:rPr>
          <w:rFonts w:ascii="Bookman Old Style" w:hAnsi="Bookman Old Style"/>
          <w:sz w:val="22"/>
          <w:szCs w:val="22"/>
        </w:rPr>
        <w:t>${</w:t>
      </w:r>
      <w:r w:rsidR="00B30C04">
        <w:rPr>
          <w:rFonts w:ascii="Bookman Old Style" w:hAnsi="Bookman Old Style"/>
          <w:sz w:val="22"/>
          <w:szCs w:val="22"/>
        </w:rPr>
        <w:t>form_berlaku_</w:t>
      </w:r>
      <w:proofErr w:type="gramStart"/>
      <w:r w:rsidR="00B30C04">
        <w:rPr>
          <w:rFonts w:ascii="Bookman Old Style" w:hAnsi="Bookman Old Style"/>
          <w:sz w:val="22"/>
          <w:szCs w:val="22"/>
        </w:rPr>
        <w:t>dari</w:t>
      </w:r>
      <w:r w:rsidR="00B670C1">
        <w:rPr>
          <w:rFonts w:ascii="Bookman Old Style" w:hAnsi="Bookman Old Style"/>
          <w:sz w:val="22"/>
          <w:szCs w:val="22"/>
        </w:rPr>
        <w:t>}</w:t>
      </w:r>
      <w:r w:rsidR="00247854">
        <w:rPr>
          <w:rFonts w:ascii="Bookman Old Style" w:hAnsi="Bookman Old Style"/>
          <w:sz w:val="22"/>
          <w:szCs w:val="22"/>
        </w:rPr>
        <w:t xml:space="preserve"> </w:t>
      </w:r>
      <w:r w:rsidR="00042B34">
        <w:rPr>
          <w:rFonts w:ascii="Bookman Old Style" w:hAnsi="Bookman Old Style"/>
          <w:sz w:val="22"/>
          <w:szCs w:val="22"/>
        </w:rPr>
        <w:t xml:space="preserve"> s</w:t>
      </w:r>
      <w:proofErr w:type="gramEnd"/>
      <w:r w:rsidR="00042B34">
        <w:rPr>
          <w:rFonts w:ascii="Bookman Old Style" w:hAnsi="Bookman Old Style"/>
          <w:sz w:val="22"/>
          <w:szCs w:val="22"/>
        </w:rPr>
        <w:t xml:space="preserve">/d </w:t>
      </w:r>
      <w:r w:rsidR="00B670C1">
        <w:rPr>
          <w:rFonts w:ascii="Bookman Old Style" w:hAnsi="Bookman Old Style"/>
          <w:sz w:val="22"/>
          <w:szCs w:val="22"/>
        </w:rPr>
        <w:t>${</w:t>
      </w:r>
      <w:r w:rsidR="005A7EDB">
        <w:rPr>
          <w:rFonts w:ascii="Bookman Old Style" w:hAnsi="Bookman Old Style"/>
          <w:sz w:val="22"/>
          <w:szCs w:val="22"/>
        </w:rPr>
        <w:t>form_berlaku_sampai</w:t>
      </w:r>
      <w:r w:rsidR="00B670C1">
        <w:rPr>
          <w:rFonts w:ascii="Bookman Old Style" w:hAnsi="Bookman Old Style"/>
          <w:sz w:val="22"/>
          <w:szCs w:val="22"/>
        </w:rPr>
        <w:t>}</w:t>
      </w:r>
    </w:p>
    <w:p w14:paraId="2145D5E8" w14:textId="77777777" w:rsidR="00063858" w:rsidRDefault="00063858" w:rsidP="00520DAB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14:paraId="0F2BE86C" w14:textId="77777777" w:rsidR="00A929F6" w:rsidRPr="008D314F" w:rsidRDefault="00063858" w:rsidP="00CB06A7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524D00"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  <w:r w:rsidR="00E0325E" w:rsidRPr="00E0325E">
        <w:rPr>
          <w:rFonts w:ascii="Bookman Old Style" w:hAnsi="Bookman Old Style"/>
          <w:sz w:val="22"/>
          <w:szCs w:val="22"/>
        </w:rPr>
        <w:t xml:space="preserve"> </w:t>
      </w:r>
    </w:p>
    <w:p w14:paraId="2280211F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5C6751E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6A5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49381C4" w14:textId="77777777"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62734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B80D" w14:textId="7B3564B1" w:rsidR="00A929F6" w:rsidRDefault="00B670C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F3B378" w14:textId="1A2DB7E4" w:rsidR="00A929F6" w:rsidRPr="008D314F" w:rsidRDefault="00B670C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7957A3">
              <w:rPr>
                <w:rFonts w:ascii="Bookman Old Style" w:hAnsi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B39003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4CB6241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9852AA1" w14:textId="77777777"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14:paraId="04C16C9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B6F60FB" w14:textId="77777777"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AE83049" w14:textId="49AAD922" w:rsidR="00A929F6" w:rsidRPr="00173D49" w:rsidRDefault="00B670C1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89135B6" w14:textId="7BDE48F6" w:rsidR="00173D49" w:rsidRPr="0021686C" w:rsidRDefault="00173D49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73D49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B670C1">
              <w:rPr>
                <w:rFonts w:ascii="Bookman Old Style" w:hAnsi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r w:rsidR="00B670C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987A5E4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520DAB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38631" w14:textId="77777777" w:rsidR="003B288E" w:rsidRDefault="003B288E">
      <w:r>
        <w:separator/>
      </w:r>
    </w:p>
  </w:endnote>
  <w:endnote w:type="continuationSeparator" w:id="0">
    <w:p w14:paraId="5D5FA1A9" w14:textId="77777777" w:rsidR="003B288E" w:rsidRDefault="003B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E60AC8" w:rsidRPr="00DA0E0C" w14:paraId="523111F5" w14:textId="77777777" w:rsidTr="008B637E">
      <w:tc>
        <w:tcPr>
          <w:tcW w:w="3369" w:type="dxa"/>
        </w:tcPr>
        <w:p w14:paraId="326E1D29" w14:textId="747249C0" w:rsidR="00E60AC8" w:rsidRPr="00DA0E0C" w:rsidRDefault="00B670C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r w:rsidR="00E60AC8" w:rsidRPr="00DA0E0C">
            <w:rPr>
              <w:rFonts w:ascii="Bookman Old Style" w:hAnsi="Bookman Old Style"/>
              <w:sz w:val="20"/>
              <w:szCs w:val="20"/>
            </w:rPr>
            <w:t>kode_desa</w:t>
          </w:r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4561717B" w14:textId="77777777"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64B4F61" w14:textId="703C6FF8" w:rsidR="00E60AC8" w:rsidRPr="00DA0E0C" w:rsidRDefault="00B670C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r w:rsidR="00E60AC8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3F8AB60D" w14:textId="77777777" w:rsidR="00E60AC8" w:rsidRDefault="00E6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D4FAC" w14:textId="77777777" w:rsidR="003B288E" w:rsidRDefault="003B288E">
      <w:r>
        <w:rPr>
          <w:color w:val="000000"/>
        </w:rPr>
        <w:separator/>
      </w:r>
    </w:p>
  </w:footnote>
  <w:footnote w:type="continuationSeparator" w:id="0">
    <w:p w14:paraId="5469F5ED" w14:textId="77777777" w:rsidR="003B288E" w:rsidRDefault="003B2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57B9"/>
    <w:rsid w:val="000212EE"/>
    <w:rsid w:val="0002358D"/>
    <w:rsid w:val="000355BE"/>
    <w:rsid w:val="00042B34"/>
    <w:rsid w:val="00051EBE"/>
    <w:rsid w:val="00063858"/>
    <w:rsid w:val="00066225"/>
    <w:rsid w:val="000842B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46C45"/>
    <w:rsid w:val="00150340"/>
    <w:rsid w:val="00155AC2"/>
    <w:rsid w:val="00173D49"/>
    <w:rsid w:val="00183592"/>
    <w:rsid w:val="00197328"/>
    <w:rsid w:val="001A4F32"/>
    <w:rsid w:val="001C6913"/>
    <w:rsid w:val="001E68D2"/>
    <w:rsid w:val="001F1A78"/>
    <w:rsid w:val="00212B04"/>
    <w:rsid w:val="0021686C"/>
    <w:rsid w:val="002258F2"/>
    <w:rsid w:val="00232D50"/>
    <w:rsid w:val="002335B7"/>
    <w:rsid w:val="00245E56"/>
    <w:rsid w:val="00247854"/>
    <w:rsid w:val="002659FE"/>
    <w:rsid w:val="00270274"/>
    <w:rsid w:val="00276B7A"/>
    <w:rsid w:val="002D7571"/>
    <w:rsid w:val="00333849"/>
    <w:rsid w:val="00342DB1"/>
    <w:rsid w:val="003659FB"/>
    <w:rsid w:val="003819BC"/>
    <w:rsid w:val="00394469"/>
    <w:rsid w:val="003A0B2E"/>
    <w:rsid w:val="003B288E"/>
    <w:rsid w:val="004471CA"/>
    <w:rsid w:val="00447D5A"/>
    <w:rsid w:val="00451F58"/>
    <w:rsid w:val="00453030"/>
    <w:rsid w:val="00475822"/>
    <w:rsid w:val="00475A31"/>
    <w:rsid w:val="00476C89"/>
    <w:rsid w:val="00483869"/>
    <w:rsid w:val="004B5C57"/>
    <w:rsid w:val="004B60F8"/>
    <w:rsid w:val="004C25BC"/>
    <w:rsid w:val="004D5512"/>
    <w:rsid w:val="004E7C31"/>
    <w:rsid w:val="005130A0"/>
    <w:rsid w:val="00515125"/>
    <w:rsid w:val="00520DAB"/>
    <w:rsid w:val="00524D00"/>
    <w:rsid w:val="00530581"/>
    <w:rsid w:val="005373B2"/>
    <w:rsid w:val="00565A3D"/>
    <w:rsid w:val="00571F2C"/>
    <w:rsid w:val="00591C19"/>
    <w:rsid w:val="00596CC3"/>
    <w:rsid w:val="005A7EDB"/>
    <w:rsid w:val="005B3D2F"/>
    <w:rsid w:val="005B5587"/>
    <w:rsid w:val="005D3B8E"/>
    <w:rsid w:val="005E0FB0"/>
    <w:rsid w:val="005E284B"/>
    <w:rsid w:val="005E32BD"/>
    <w:rsid w:val="00604223"/>
    <w:rsid w:val="00605F5F"/>
    <w:rsid w:val="00606FC8"/>
    <w:rsid w:val="00617B7B"/>
    <w:rsid w:val="00621547"/>
    <w:rsid w:val="00665857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6F6F87"/>
    <w:rsid w:val="00713D1C"/>
    <w:rsid w:val="0073712F"/>
    <w:rsid w:val="00755644"/>
    <w:rsid w:val="00761428"/>
    <w:rsid w:val="00761E59"/>
    <w:rsid w:val="00782A11"/>
    <w:rsid w:val="007874DA"/>
    <w:rsid w:val="007904B0"/>
    <w:rsid w:val="007957A3"/>
    <w:rsid w:val="007A3413"/>
    <w:rsid w:val="007B53F8"/>
    <w:rsid w:val="007C6A93"/>
    <w:rsid w:val="007C7E19"/>
    <w:rsid w:val="007E6808"/>
    <w:rsid w:val="007E6BC7"/>
    <w:rsid w:val="007F1F33"/>
    <w:rsid w:val="008047CB"/>
    <w:rsid w:val="00804F9C"/>
    <w:rsid w:val="00827FB8"/>
    <w:rsid w:val="00840F30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362C1"/>
    <w:rsid w:val="0096022A"/>
    <w:rsid w:val="0097125A"/>
    <w:rsid w:val="00980533"/>
    <w:rsid w:val="0098688A"/>
    <w:rsid w:val="009A1B65"/>
    <w:rsid w:val="009B47FF"/>
    <w:rsid w:val="009B5458"/>
    <w:rsid w:val="009B65D4"/>
    <w:rsid w:val="009D1D29"/>
    <w:rsid w:val="009F30CF"/>
    <w:rsid w:val="009F5C4B"/>
    <w:rsid w:val="009F672C"/>
    <w:rsid w:val="00A00593"/>
    <w:rsid w:val="00A0792A"/>
    <w:rsid w:val="00A16BF9"/>
    <w:rsid w:val="00A26AA6"/>
    <w:rsid w:val="00A26F3B"/>
    <w:rsid w:val="00A46916"/>
    <w:rsid w:val="00A67684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17148"/>
    <w:rsid w:val="00B30C04"/>
    <w:rsid w:val="00B42247"/>
    <w:rsid w:val="00B564F2"/>
    <w:rsid w:val="00B670C1"/>
    <w:rsid w:val="00B84CD4"/>
    <w:rsid w:val="00B8506F"/>
    <w:rsid w:val="00BA6C6C"/>
    <w:rsid w:val="00BD14E6"/>
    <w:rsid w:val="00BF490A"/>
    <w:rsid w:val="00C00A87"/>
    <w:rsid w:val="00C07B4E"/>
    <w:rsid w:val="00C35EAA"/>
    <w:rsid w:val="00C37F9E"/>
    <w:rsid w:val="00C41B85"/>
    <w:rsid w:val="00C43B44"/>
    <w:rsid w:val="00C57C54"/>
    <w:rsid w:val="00CB06A7"/>
    <w:rsid w:val="00CD43E3"/>
    <w:rsid w:val="00CE1E33"/>
    <w:rsid w:val="00CF6A3D"/>
    <w:rsid w:val="00D0002A"/>
    <w:rsid w:val="00D0003D"/>
    <w:rsid w:val="00D23A8D"/>
    <w:rsid w:val="00D3016B"/>
    <w:rsid w:val="00D33FF2"/>
    <w:rsid w:val="00D41ED2"/>
    <w:rsid w:val="00D52396"/>
    <w:rsid w:val="00D64042"/>
    <w:rsid w:val="00D64326"/>
    <w:rsid w:val="00D70AE9"/>
    <w:rsid w:val="00D71416"/>
    <w:rsid w:val="00D75552"/>
    <w:rsid w:val="00D823E6"/>
    <w:rsid w:val="00D83D27"/>
    <w:rsid w:val="00D95C8F"/>
    <w:rsid w:val="00DA0E0C"/>
    <w:rsid w:val="00DB725A"/>
    <w:rsid w:val="00DE19A2"/>
    <w:rsid w:val="00E0077B"/>
    <w:rsid w:val="00E0325E"/>
    <w:rsid w:val="00E20CC0"/>
    <w:rsid w:val="00E21453"/>
    <w:rsid w:val="00E33861"/>
    <w:rsid w:val="00E423CA"/>
    <w:rsid w:val="00E43299"/>
    <w:rsid w:val="00E60AC8"/>
    <w:rsid w:val="00E732C0"/>
    <w:rsid w:val="00EA5C63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25411"/>
    <w:rsid w:val="00F63AAA"/>
    <w:rsid w:val="00F87C4B"/>
    <w:rsid w:val="00FC1DF6"/>
    <w:rsid w:val="00FD78D2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3B5AB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2021-12-22T08:53:00Z</dcterms:created>
  <dcterms:modified xsi:type="dcterms:W3CDTF">2021-12-22T09:34:00Z</dcterms:modified>
</cp:coreProperties>
</file>