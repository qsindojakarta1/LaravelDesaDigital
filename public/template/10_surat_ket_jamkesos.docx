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9D3B" w14:textId="3C8B1577" w:rsidR="00782A11" w:rsidRPr="0073712F" w:rsidRDefault="00A33146" w:rsidP="00782A11">
      <w:pPr>
        <w:pStyle w:val="HeaderSura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803337" wp14:editId="16398A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82A11" w:rsidRPr="0073712F">
        <w:t xml:space="preserve">PEMERINTAH  </w:t>
      </w:r>
      <w:r w:rsidR="00950D36">
        <w:t>$</w:t>
      </w:r>
      <w:proofErr w:type="gramEnd"/>
      <w:r w:rsidR="00950D36">
        <w:t>{</w:t>
      </w:r>
      <w:r w:rsidR="00782A11" w:rsidRPr="0073712F">
        <w:t>SEbutan_kabupaten</w:t>
      </w:r>
      <w:r w:rsidR="00950D36">
        <w:t>}</w:t>
      </w:r>
      <w:r w:rsidR="00782A11" w:rsidRPr="0073712F">
        <w:t xml:space="preserve">  </w:t>
      </w:r>
      <w:r w:rsidR="00950D36">
        <w:t>${</w:t>
      </w:r>
      <w:r w:rsidR="00782A11" w:rsidRPr="0073712F">
        <w:t>nama_kab</w:t>
      </w:r>
      <w:r w:rsidR="00950D36">
        <w:t>}</w:t>
      </w:r>
    </w:p>
    <w:p w14:paraId="1FA6D3FA" w14:textId="640C296B" w:rsidR="00782A11" w:rsidRPr="0073712F" w:rsidRDefault="00782A11" w:rsidP="00782A11">
      <w:pPr>
        <w:pStyle w:val="HeaderSurat"/>
      </w:pPr>
      <w:r w:rsidRPr="0073712F">
        <w:t xml:space="preserve">KECAMATAN </w:t>
      </w:r>
      <w:r w:rsidR="00950D36">
        <w:t>${</w:t>
      </w:r>
      <w:r w:rsidRPr="0073712F">
        <w:t>nama_kec</w:t>
      </w:r>
      <w:r w:rsidR="00950D36">
        <w:t>}</w:t>
      </w:r>
    </w:p>
    <w:p w14:paraId="5E1ED4E4" w14:textId="03B37104" w:rsidR="00782A11" w:rsidRPr="00D83D27" w:rsidRDefault="00950D36" w:rsidP="00782A11">
      <w:pPr>
        <w:pStyle w:val="HeaderSurat"/>
        <w:rPr>
          <w:b/>
          <w:bCs/>
        </w:rPr>
      </w:pPr>
      <w:r>
        <w:rPr>
          <w:b/>
          <w:bCs/>
        </w:rPr>
        <w:t>${</w:t>
      </w:r>
      <w:r w:rsidR="003A10E6">
        <w:rPr>
          <w:b/>
          <w:bCs/>
        </w:rPr>
        <w:t>sebutan_desa</w:t>
      </w:r>
      <w:r>
        <w:rPr>
          <w:b/>
          <w:bCs/>
        </w:rPr>
        <w:t>}</w:t>
      </w:r>
      <w:r w:rsidR="00782A11" w:rsidRPr="00D83D27">
        <w:rPr>
          <w:b/>
          <w:bCs/>
        </w:rPr>
        <w:t xml:space="preserve"> </w:t>
      </w:r>
      <w:r>
        <w:rPr>
          <w:b/>
          <w:bCs/>
        </w:rPr>
        <w:t>${</w:t>
      </w:r>
      <w:r w:rsidR="00782A11" w:rsidRPr="00D83D27">
        <w:rPr>
          <w:b/>
          <w:bCs/>
        </w:rPr>
        <w:t>nama_des</w:t>
      </w:r>
      <w:r>
        <w:rPr>
          <w:b/>
          <w:bCs/>
        </w:rPr>
        <w:t>}</w:t>
      </w:r>
      <w:r w:rsidR="00782A11" w:rsidRPr="00D83D27">
        <w:rPr>
          <w:b/>
          <w:bCs/>
          <w:noProof/>
        </w:rPr>
        <w:t xml:space="preserve"> </w:t>
      </w:r>
    </w:p>
    <w:p w14:paraId="5FDA1C12" w14:textId="1AA6453D" w:rsidR="00782A11" w:rsidRPr="00605F5F" w:rsidRDefault="00950D36" w:rsidP="00782A11">
      <w:pPr>
        <w:pStyle w:val="HeaderSura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>${</w:t>
      </w:r>
      <w:proofErr w:type="spellStart"/>
      <w:r w:rsidR="00782A11" w:rsidRPr="00605F5F">
        <w:rPr>
          <w:caps w:val="0"/>
          <w:sz w:val="20"/>
          <w:szCs w:val="20"/>
        </w:rPr>
        <w:t>alamat_des</w:t>
      </w:r>
      <w:proofErr w:type="spellEnd"/>
      <w:r>
        <w:rPr>
          <w:caps w:val="0"/>
          <w:sz w:val="20"/>
          <w:szCs w:val="20"/>
        </w:rPr>
        <w:t>}</w:t>
      </w:r>
    </w:p>
    <w:p w14:paraId="4D73D84C" w14:textId="77777777" w:rsidR="00782A11" w:rsidRPr="00713D1C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14:paraId="703DBBD1" w14:textId="77777777" w:rsidR="00A929F6" w:rsidRPr="00782A11" w:rsidRDefault="00140CE3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</w:t>
      </w:r>
    </w:p>
    <w:p w14:paraId="0B5B2376" w14:textId="5916BFE7" w:rsidR="00A929F6" w:rsidRPr="000001DD" w:rsidRDefault="00950D36">
      <w:pPr>
        <w:pStyle w:val="Heading3"/>
        <w:rPr>
          <w:sz w:val="34"/>
          <w:szCs w:val="34"/>
        </w:rPr>
      </w:pPr>
      <w:r>
        <w:rPr>
          <w:rFonts w:ascii="Bookman Old Style" w:hAnsi="Bookman Old Style"/>
          <w:sz w:val="34"/>
          <w:szCs w:val="34"/>
        </w:rPr>
        <w:t>${</w:t>
      </w:r>
      <w:proofErr w:type="spellStart"/>
      <w:r w:rsidR="00140CE3" w:rsidRPr="000001DD">
        <w:rPr>
          <w:rFonts w:ascii="Bookman Old Style" w:hAnsi="Bookman Old Style"/>
          <w:sz w:val="34"/>
          <w:szCs w:val="34"/>
        </w:rPr>
        <w:t>judul_surat</w:t>
      </w:r>
      <w:proofErr w:type="spellEnd"/>
      <w:r>
        <w:rPr>
          <w:rFonts w:ascii="Bookman Old Style" w:hAnsi="Bookman Old Style"/>
          <w:sz w:val="34"/>
          <w:szCs w:val="34"/>
        </w:rPr>
        <w:t>}</w:t>
      </w:r>
    </w:p>
    <w:p w14:paraId="426C13F3" w14:textId="470509BC" w:rsidR="00A929F6" w:rsidRPr="008D314F" w:rsidRDefault="005373B2">
      <w:pPr>
        <w:jc w:val="center"/>
        <w:rPr>
          <w:rFonts w:ascii="Bookman Old Style" w:hAnsi="Bookman Old Style"/>
          <w:sz w:val="22"/>
          <w:szCs w:val="22"/>
        </w:rPr>
      </w:pPr>
      <w:proofErr w:type="spellStart"/>
      <w:proofErr w:type="gramStart"/>
      <w:r w:rsidRPr="008D314F">
        <w:rPr>
          <w:rFonts w:ascii="Bookman Old Style" w:hAnsi="Bookman Old Style"/>
          <w:sz w:val="22"/>
          <w:szCs w:val="22"/>
        </w:rPr>
        <w:t>N</w:t>
      </w:r>
      <w:r w:rsidR="008D30E0" w:rsidRPr="008D314F">
        <w:rPr>
          <w:rFonts w:ascii="Bookman Old Style" w:hAnsi="Bookman Old Style"/>
          <w:sz w:val="22"/>
          <w:szCs w:val="22"/>
        </w:rPr>
        <w:t>omor</w:t>
      </w:r>
      <w:proofErr w:type="spellEnd"/>
      <w:r w:rsidR="008D30E0" w:rsidRPr="008D314F">
        <w:rPr>
          <w:rFonts w:ascii="Bookman Old Style" w:hAnsi="Bookman Old Style"/>
          <w:sz w:val="22"/>
          <w:szCs w:val="22"/>
        </w:rPr>
        <w:t xml:space="preserve"> :</w:t>
      </w:r>
      <w:proofErr w:type="gramEnd"/>
      <w:r w:rsidR="008D30E0" w:rsidRPr="008D314F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proofErr w:type="spellStart"/>
      <w:r w:rsidR="00EF048A">
        <w:rPr>
          <w:rFonts w:ascii="Bookman Old Style" w:hAnsi="Bookman Old Style"/>
          <w:sz w:val="22"/>
          <w:szCs w:val="22"/>
        </w:rPr>
        <w:t>format_</w:t>
      </w:r>
      <w:r w:rsidR="00910A84">
        <w:rPr>
          <w:rFonts w:ascii="Bookman Old Style" w:hAnsi="Bookman Old Style"/>
          <w:sz w:val="22"/>
          <w:szCs w:val="22"/>
        </w:rPr>
        <w:t>nomor_surat</w:t>
      </w:r>
      <w:proofErr w:type="spellEnd"/>
      <w:r w:rsidR="00950D36">
        <w:rPr>
          <w:rFonts w:ascii="Bookman Old Style" w:hAnsi="Bookman Old Style"/>
          <w:sz w:val="22"/>
          <w:szCs w:val="22"/>
        </w:rPr>
        <w:t>}</w:t>
      </w:r>
    </w:p>
    <w:p w14:paraId="47461FF4" w14:textId="77777777" w:rsidR="00A929F6" w:rsidRPr="008D314F" w:rsidRDefault="00A929F6">
      <w:pPr>
        <w:jc w:val="center"/>
        <w:rPr>
          <w:rFonts w:ascii="Bookman Old Style" w:hAnsi="Bookman Old Style"/>
          <w:sz w:val="22"/>
          <w:szCs w:val="22"/>
        </w:rPr>
      </w:pPr>
    </w:p>
    <w:p w14:paraId="6844A2D6" w14:textId="3DD00F1C" w:rsidR="00A929F6" w:rsidRPr="008D314F" w:rsidRDefault="00A910F5">
      <w:pPr>
        <w:pStyle w:val="BodyText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 w:rsidRPr="008D314F">
        <w:rPr>
          <w:rFonts w:ascii="Bookman Old Style" w:hAnsi="Bookman Old Style"/>
          <w:sz w:val="22"/>
          <w:szCs w:val="22"/>
        </w:rPr>
        <w:t>bertanda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tangan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8D314F">
        <w:rPr>
          <w:rFonts w:ascii="Bookman Old Style" w:hAnsi="Bookman Old Style"/>
          <w:sz w:val="22"/>
          <w:szCs w:val="22"/>
        </w:rPr>
        <w:t>bawah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proofErr w:type="spellStart"/>
      <w:r w:rsidR="007874DA">
        <w:rPr>
          <w:rFonts w:ascii="Bookman Old Style" w:hAnsi="Bookman Old Style"/>
          <w:sz w:val="22"/>
          <w:szCs w:val="22"/>
        </w:rPr>
        <w:t>jabatan</w:t>
      </w:r>
      <w:proofErr w:type="spellEnd"/>
      <w:r w:rsidR="00950D36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nama_des</w:t>
      </w:r>
      <w:proofErr w:type="spellEnd"/>
      <w:r w:rsidR="00950D36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Kecamatan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nama_kec</w:t>
      </w:r>
      <w:proofErr w:type="spellEnd"/>
      <w:r w:rsidR="00950D36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 w:rsidR="00950D36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Sebutan_kabupaten</w:t>
      </w:r>
      <w:proofErr w:type="spellEnd"/>
      <w:r w:rsidR="00950D36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nama_kab</w:t>
      </w:r>
      <w:proofErr w:type="spellEnd"/>
      <w:r w:rsidR="00950D36"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7874DA">
        <w:rPr>
          <w:rFonts w:ascii="Bookman Old Style" w:hAnsi="Bookman Old Style"/>
          <w:sz w:val="22"/>
          <w:szCs w:val="22"/>
        </w:rPr>
        <w:t>Provinsi</w:t>
      </w:r>
      <w:proofErr w:type="spellEnd"/>
      <w:r w:rsidR="007874DA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proofErr w:type="spellStart"/>
      <w:r w:rsidR="007874DA">
        <w:rPr>
          <w:rFonts w:ascii="Bookman Old Style" w:hAnsi="Bookman Old Style"/>
          <w:sz w:val="22"/>
          <w:szCs w:val="22"/>
        </w:rPr>
        <w:t>nama_provinsi</w:t>
      </w:r>
      <w:proofErr w:type="spellEnd"/>
      <w:r w:rsidR="00950D36">
        <w:rPr>
          <w:rFonts w:ascii="Bookman Old Style" w:hAnsi="Bookman Old Style"/>
          <w:sz w:val="22"/>
          <w:szCs w:val="22"/>
        </w:rPr>
        <w:t>}</w:t>
      </w:r>
      <w:r w:rsidR="007874D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mener</w:t>
      </w:r>
      <w:r w:rsidR="006B20AF">
        <w:rPr>
          <w:rFonts w:ascii="Bookman Old Style" w:hAnsi="Bookman Old Style"/>
          <w:sz w:val="22"/>
          <w:szCs w:val="22"/>
        </w:rPr>
        <w:t>angkan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B20AF">
        <w:rPr>
          <w:rFonts w:ascii="Bookman Old Style" w:hAnsi="Bookman Old Style"/>
          <w:sz w:val="22"/>
          <w:szCs w:val="22"/>
        </w:rPr>
        <w:t>dengan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B20AF">
        <w:rPr>
          <w:rFonts w:ascii="Bookman Old Style" w:hAnsi="Bookman Old Style"/>
          <w:sz w:val="22"/>
          <w:szCs w:val="22"/>
        </w:rPr>
        <w:t>sebenarnya</w:t>
      </w:r>
      <w:proofErr w:type="spellEnd"/>
      <w:r w:rsidR="00EA6873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="00EA6873" w:rsidRPr="008D314F">
        <w:rPr>
          <w:rFonts w:ascii="Bookman Old Style" w:hAnsi="Bookman Old Style"/>
          <w:sz w:val="22"/>
          <w:szCs w:val="22"/>
        </w:rPr>
        <w:t>bahwa</w:t>
      </w:r>
      <w:proofErr w:type="spellEnd"/>
      <w:r w:rsidR="006B20AF"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  <w:proofErr w:type="gramEnd"/>
    </w:p>
    <w:p w14:paraId="2C27EBB9" w14:textId="77777777" w:rsidR="00A929F6" w:rsidRPr="008D314F" w:rsidRDefault="00A929F6">
      <w:pPr>
        <w:pStyle w:val="BodyText"/>
        <w:rPr>
          <w:rFonts w:ascii="Bookman Old Style" w:hAnsi="Bookman Old Style"/>
          <w:sz w:val="22"/>
          <w:szCs w:val="22"/>
        </w:rPr>
      </w:pPr>
    </w:p>
    <w:p w14:paraId="128AD4FA" w14:textId="4A1CA2CA" w:rsidR="00A929F6" w:rsidRPr="007874DA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Nam</w:t>
      </w:r>
      <w:r w:rsidR="00A910F5" w:rsidRPr="008D314F"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12501E">
        <w:rPr>
          <w:rFonts w:ascii="Bookman Old Style" w:hAnsi="Bookman Old Style"/>
          <w:sz w:val="22"/>
          <w:szCs w:val="22"/>
        </w:rPr>
        <w:t>Lengkap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b/>
          <w:sz w:val="22"/>
          <w:szCs w:val="22"/>
        </w:rPr>
        <w:t>${</w:t>
      </w:r>
      <w:proofErr w:type="spellStart"/>
      <w:r w:rsidR="002258F2">
        <w:rPr>
          <w:rFonts w:ascii="Bookman Old Style" w:hAnsi="Bookman Old Style"/>
          <w:b/>
          <w:sz w:val="22"/>
          <w:szCs w:val="22"/>
        </w:rPr>
        <w:t>nama</w:t>
      </w:r>
      <w:proofErr w:type="spellEnd"/>
      <w:r w:rsidR="00950D36">
        <w:rPr>
          <w:rFonts w:ascii="Bookman Old Style" w:hAnsi="Bookman Old Style"/>
          <w:b/>
          <w:sz w:val="22"/>
          <w:szCs w:val="22"/>
        </w:rPr>
        <w:t>}</w:t>
      </w:r>
    </w:p>
    <w:p w14:paraId="73193A35" w14:textId="14F87427" w:rsidR="007874DA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7874DA"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 xml:space="preserve">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no_ktp</w:t>
      </w:r>
      <w:proofErr w:type="spellEnd"/>
      <w:r w:rsidR="00950D36">
        <w:rPr>
          <w:rFonts w:ascii="Bookman Old Style" w:hAnsi="Bookman Old Style"/>
          <w:sz w:val="22"/>
          <w:szCs w:val="22"/>
        </w:rPr>
        <w:t>}</w:t>
      </w:r>
    </w:p>
    <w:p w14:paraId="29DAF6B8" w14:textId="26516F8A" w:rsidR="00CF6A3D" w:rsidRDefault="0012501E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L</w:t>
      </w:r>
      <w:r w:rsidR="00A910F5" w:rsidRPr="008D314F">
        <w:rPr>
          <w:rFonts w:ascii="Bookman Old Style" w:hAnsi="Bookman Old Style"/>
          <w:sz w:val="22"/>
          <w:szCs w:val="22"/>
        </w:rPr>
        <w:t>ahir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ttl</w:t>
      </w:r>
      <w:proofErr w:type="spellEnd"/>
      <w:r w:rsidR="00950D36">
        <w:rPr>
          <w:rFonts w:ascii="Bookman Old Style" w:hAnsi="Bookman Old Style"/>
          <w:sz w:val="22"/>
          <w:szCs w:val="22"/>
        </w:rPr>
        <w:t>}</w:t>
      </w:r>
    </w:p>
    <w:p w14:paraId="5037C73C" w14:textId="75A69BA0" w:rsidR="007874DA" w:rsidRPr="008D314F" w:rsidRDefault="007874DA" w:rsidP="002D7571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sex</w:t>
      </w:r>
      <w:r w:rsidR="00950D36">
        <w:rPr>
          <w:rFonts w:ascii="Bookman Old Style" w:hAnsi="Bookman Old Style"/>
          <w:sz w:val="22"/>
          <w:szCs w:val="22"/>
        </w:rPr>
        <w:t>}</w:t>
      </w:r>
    </w:p>
    <w:p w14:paraId="06E33333" w14:textId="2933F469" w:rsidR="00A929F6" w:rsidRPr="008D314F" w:rsidRDefault="0012501E" w:rsidP="005D3B8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</w:t>
      </w:r>
      <w:r w:rsidR="00A910F5" w:rsidRPr="008D314F">
        <w:rPr>
          <w:rFonts w:ascii="Bookman Old Style" w:hAnsi="Bookman Old Style"/>
          <w:sz w:val="22"/>
          <w:szCs w:val="22"/>
        </w:rPr>
        <w:t>inggal</w:t>
      </w:r>
      <w:proofErr w:type="spellEnd"/>
      <w:proofErr w:type="gramEnd"/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alamat</w:t>
      </w:r>
      <w:proofErr w:type="spellEnd"/>
      <w:r w:rsidR="00950D36">
        <w:rPr>
          <w:rFonts w:ascii="Bookman Old Style" w:hAnsi="Bookman Old Style"/>
          <w:sz w:val="22"/>
          <w:szCs w:val="22"/>
        </w:rPr>
        <w:t>}</w:t>
      </w:r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proofErr w:type="spellStart"/>
      <w:r w:rsidR="003A10E6">
        <w:rPr>
          <w:rFonts w:ascii="Bookman Old Style" w:hAnsi="Bookman Old Style"/>
          <w:sz w:val="22"/>
          <w:szCs w:val="22"/>
        </w:rPr>
        <w:t>Sebutan_Desa</w:t>
      </w:r>
      <w:proofErr w:type="spellEnd"/>
      <w:r w:rsidR="00950D36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nama_des</w:t>
      </w:r>
      <w:proofErr w:type="spellEnd"/>
      <w:r w:rsidR="00950D36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Kecamatan</w:t>
      </w:r>
      <w:proofErr w:type="spellEnd"/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nama_kec</w:t>
      </w:r>
      <w:proofErr w:type="spellEnd"/>
      <w:r w:rsidR="00950D36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, </w:t>
      </w:r>
      <w:r w:rsidR="00950D36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Sebutan_kabupaten</w:t>
      </w:r>
      <w:proofErr w:type="spellEnd"/>
      <w:r w:rsidR="00950D36">
        <w:rPr>
          <w:rFonts w:ascii="Bookman Old Style" w:hAnsi="Bookman Old Style"/>
          <w:sz w:val="22"/>
          <w:szCs w:val="22"/>
        </w:rPr>
        <w:t>}</w:t>
      </w:r>
      <w:r w:rsidR="005373B2" w:rsidRPr="008D314F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proofErr w:type="spellStart"/>
      <w:r w:rsidR="005373B2" w:rsidRPr="008D314F">
        <w:rPr>
          <w:rFonts w:ascii="Bookman Old Style" w:hAnsi="Bookman Old Style"/>
          <w:sz w:val="22"/>
          <w:szCs w:val="22"/>
        </w:rPr>
        <w:t>nama_kab</w:t>
      </w:r>
      <w:proofErr w:type="spellEnd"/>
      <w:r w:rsidR="00950D36">
        <w:rPr>
          <w:rFonts w:ascii="Bookman Old Style" w:hAnsi="Bookman Old Style"/>
          <w:sz w:val="22"/>
          <w:szCs w:val="22"/>
        </w:rPr>
        <w:t>}</w:t>
      </w:r>
    </w:p>
    <w:p w14:paraId="552FDC4E" w14:textId="712BC68A" w:rsidR="007F1F33" w:rsidRPr="008D314F" w:rsidRDefault="007874DA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A910F5" w:rsidRPr="008D314F"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agama</w:t>
      </w:r>
      <w:r w:rsidR="00950D36">
        <w:rPr>
          <w:rFonts w:ascii="Bookman Old Style" w:hAnsi="Bookman Old Style"/>
          <w:sz w:val="22"/>
          <w:szCs w:val="22"/>
        </w:rPr>
        <w:t>}</w:t>
      </w:r>
      <w:r w:rsidR="00212B04" w:rsidRPr="008D314F">
        <w:rPr>
          <w:rFonts w:ascii="Bookman Old Style" w:hAnsi="Bookman Old Style"/>
          <w:sz w:val="22"/>
          <w:szCs w:val="22"/>
        </w:rPr>
        <w:t xml:space="preserve"> </w:t>
      </w:r>
    </w:p>
    <w:p w14:paraId="28237FB1" w14:textId="59EAA144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Status</w:t>
      </w:r>
      <w:r w:rsidR="00A910F5" w:rsidRPr="008D314F">
        <w:rPr>
          <w:rFonts w:ascii="Bookman Old Style" w:hAnsi="Bookman Old Style"/>
          <w:sz w:val="22"/>
          <w:szCs w:val="22"/>
        </w:rPr>
        <w:tab/>
        <w:t>:</w:t>
      </w:r>
      <w:r w:rsidR="00F15EB8" w:rsidRPr="008D314F">
        <w:rPr>
          <w:rFonts w:ascii="Bookman Old Style" w:hAnsi="Bookman Old Style"/>
          <w:sz w:val="22"/>
          <w:szCs w:val="22"/>
        </w:rPr>
        <w:t xml:space="preserve"> </w:t>
      </w:r>
      <w:r w:rsidR="007F1F33"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status</w:t>
      </w:r>
      <w:r w:rsidR="00950D36">
        <w:rPr>
          <w:rFonts w:ascii="Bookman Old Style" w:hAnsi="Bookman Old Style"/>
          <w:sz w:val="22"/>
          <w:szCs w:val="22"/>
        </w:rPr>
        <w:t>}</w:t>
      </w:r>
      <w:r w:rsidR="00F20277" w:rsidRPr="00F20277">
        <w:rPr>
          <w:rFonts w:ascii="Bookman Old Style" w:hAnsi="Bookman Old Style"/>
          <w:sz w:val="22"/>
          <w:szCs w:val="22"/>
        </w:rPr>
        <w:t xml:space="preserve"> </w:t>
      </w:r>
    </w:p>
    <w:p w14:paraId="74E67D98" w14:textId="4FA44A92" w:rsidR="003A0B2E" w:rsidRPr="008D314F" w:rsidRDefault="003A0B2E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 w:rsidR="00950D36">
        <w:rPr>
          <w:rFonts w:ascii="Bookman Old Style" w:hAnsi="Bookman Old Style"/>
          <w:sz w:val="22"/>
          <w:szCs w:val="22"/>
        </w:rPr>
        <w:t>}</w:t>
      </w:r>
    </w:p>
    <w:p w14:paraId="496D1752" w14:textId="29F673A8" w:rsidR="00F20277" w:rsidRDefault="007874DA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 w:rsidR="00755644">
        <w:rPr>
          <w:rFonts w:ascii="Bookman Old Style" w:hAnsi="Bookman Old Style"/>
          <w:sz w:val="22"/>
          <w:szCs w:val="22"/>
        </w:rPr>
        <w:tab/>
        <w:t>:</w:t>
      </w:r>
      <w:r w:rsidR="00755644"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 w:rsidR="00950D36">
        <w:rPr>
          <w:rFonts w:ascii="Bookman Old Style" w:hAnsi="Bookman Old Style"/>
          <w:sz w:val="22"/>
          <w:szCs w:val="22"/>
        </w:rPr>
        <w:t>}</w:t>
      </w:r>
    </w:p>
    <w:p w14:paraId="79247C3A" w14:textId="4F04B8C9" w:rsidR="00761E59" w:rsidRPr="008D314F" w:rsidRDefault="00761E59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Keperluan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950D36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form_keterangan</w:t>
      </w:r>
      <w:proofErr w:type="spellEnd"/>
      <w:r w:rsidR="00950D36">
        <w:rPr>
          <w:rFonts w:ascii="Bookman Old Style" w:hAnsi="Bookman Old Style"/>
          <w:sz w:val="22"/>
          <w:szCs w:val="22"/>
        </w:rPr>
        <w:t>}</w:t>
      </w:r>
    </w:p>
    <w:p w14:paraId="07BEBC4D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3B4A99EF" w14:textId="0C792DCB" w:rsidR="0012501E" w:rsidRDefault="007874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</w:t>
      </w:r>
      <w:r w:rsidR="0012501E">
        <w:rPr>
          <w:rFonts w:ascii="Bookman Old Style" w:hAnsi="Bookman Old Style"/>
          <w:sz w:val="22"/>
          <w:szCs w:val="22"/>
        </w:rPr>
        <w:t>dal</w:t>
      </w:r>
      <w:r w:rsidR="00C37F9E">
        <w:rPr>
          <w:rFonts w:ascii="Bookman Old Style" w:hAnsi="Bookman Old Style"/>
          <w:sz w:val="22"/>
          <w:szCs w:val="22"/>
        </w:rPr>
        <w:t>ah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37F9E">
        <w:rPr>
          <w:rFonts w:ascii="Bookman Old Style" w:hAnsi="Bookman Old Style"/>
          <w:sz w:val="22"/>
          <w:szCs w:val="22"/>
        </w:rPr>
        <w:t>benar-benar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C37F9E">
        <w:rPr>
          <w:rFonts w:ascii="Bookman Old Style" w:hAnsi="Bookman Old Style"/>
          <w:sz w:val="22"/>
          <w:szCs w:val="22"/>
        </w:rPr>
        <w:t>warga</w:t>
      </w:r>
      <w:proofErr w:type="spellEnd"/>
      <w:r w:rsidR="00C37F9E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proofErr w:type="spellStart"/>
      <w:r w:rsidR="003A10E6">
        <w:rPr>
          <w:rFonts w:ascii="Bookman Old Style" w:hAnsi="Bookman Old Style"/>
          <w:sz w:val="22"/>
          <w:szCs w:val="22"/>
        </w:rPr>
        <w:t>Sebutan_Desa</w:t>
      </w:r>
      <w:proofErr w:type="spellEnd"/>
      <w:r w:rsidR="00950D36">
        <w:rPr>
          <w:rFonts w:ascii="Bookman Old Style" w:hAnsi="Bookman Old Style"/>
          <w:sz w:val="22"/>
          <w:szCs w:val="22"/>
        </w:rPr>
        <w:t>}</w:t>
      </w:r>
      <w:r w:rsidR="00C37F9E">
        <w:rPr>
          <w:rFonts w:ascii="Bookman Old Style" w:hAnsi="Bookman Old Style"/>
          <w:sz w:val="22"/>
          <w:szCs w:val="22"/>
        </w:rPr>
        <w:t xml:space="preserve"> </w:t>
      </w:r>
      <w:r w:rsidR="00950D36">
        <w:rPr>
          <w:rFonts w:ascii="Bookman Old Style" w:hAnsi="Bookman Old Style"/>
          <w:sz w:val="22"/>
          <w:szCs w:val="22"/>
        </w:rPr>
        <w:t>${</w:t>
      </w:r>
      <w:proofErr w:type="spellStart"/>
      <w:r w:rsidR="00C37F9E">
        <w:rPr>
          <w:rFonts w:ascii="Bookman Old Style" w:hAnsi="Bookman Old Style"/>
          <w:sz w:val="22"/>
          <w:szCs w:val="22"/>
        </w:rPr>
        <w:t>nama_</w:t>
      </w:r>
      <w:r w:rsidR="0012501E">
        <w:rPr>
          <w:rFonts w:ascii="Bookman Old Style" w:hAnsi="Bookman Old Style"/>
          <w:sz w:val="22"/>
          <w:szCs w:val="22"/>
        </w:rPr>
        <w:t>des</w:t>
      </w:r>
      <w:proofErr w:type="spellEnd"/>
      <w:r w:rsidR="00950D36">
        <w:rPr>
          <w:rFonts w:ascii="Bookman Old Style" w:hAnsi="Bookman Old Style"/>
          <w:sz w:val="22"/>
          <w:szCs w:val="22"/>
        </w:rPr>
        <w:t>}</w:t>
      </w:r>
      <w:r w:rsidR="0012501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04223">
        <w:rPr>
          <w:rFonts w:ascii="Bookman Old Style" w:hAnsi="Bookman Old Style"/>
          <w:sz w:val="22"/>
          <w:szCs w:val="22"/>
        </w:rPr>
        <w:t>dengan</w:t>
      </w:r>
      <w:proofErr w:type="spellEnd"/>
      <w:r w:rsidR="00604223">
        <w:rPr>
          <w:rFonts w:ascii="Bookman Old Style" w:hAnsi="Bookman Old Style"/>
          <w:sz w:val="22"/>
          <w:szCs w:val="22"/>
        </w:rPr>
        <w:t xml:space="preserve"> data </w:t>
      </w:r>
      <w:proofErr w:type="spellStart"/>
      <w:r w:rsidR="00604223">
        <w:rPr>
          <w:rFonts w:ascii="Bookman Old Style" w:hAnsi="Bookman Old Style"/>
          <w:sz w:val="22"/>
          <w:szCs w:val="22"/>
        </w:rPr>
        <w:t>seperti</w:t>
      </w:r>
      <w:proofErr w:type="spellEnd"/>
      <w:r w:rsidR="00604223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="00604223">
        <w:rPr>
          <w:rFonts w:ascii="Bookman Old Style" w:hAnsi="Bookman Old Style"/>
          <w:sz w:val="22"/>
          <w:szCs w:val="22"/>
        </w:rPr>
        <w:t>atas</w:t>
      </w:r>
      <w:proofErr w:type="spellEnd"/>
      <w:r w:rsidR="00606FC8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DE19A2">
        <w:rPr>
          <w:rFonts w:ascii="Bookman Old Style" w:hAnsi="Bookman Old Style"/>
          <w:sz w:val="22"/>
          <w:szCs w:val="22"/>
        </w:rPr>
        <w:t>dari</w:t>
      </w:r>
      <w:proofErr w:type="spellEnd"/>
      <w:r w:rsidR="00DE19A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DE19A2">
        <w:rPr>
          <w:rFonts w:ascii="Bookman Old Style" w:hAnsi="Bookman Old Style"/>
          <w:sz w:val="22"/>
          <w:szCs w:val="22"/>
        </w:rPr>
        <w:t>keluarga</w:t>
      </w:r>
      <w:proofErr w:type="spellEnd"/>
      <w:r w:rsidR="00DE19A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DE19A2">
        <w:rPr>
          <w:rFonts w:ascii="Bookman Old Style" w:hAnsi="Bookman Old Style"/>
          <w:sz w:val="22"/>
          <w:szCs w:val="22"/>
        </w:rPr>
        <w:t>kurang</w:t>
      </w:r>
      <w:proofErr w:type="spellEnd"/>
      <w:r w:rsidR="00DE19A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DE19A2">
        <w:rPr>
          <w:rFonts w:ascii="Bookman Old Style" w:hAnsi="Bookman Old Style"/>
          <w:sz w:val="22"/>
          <w:szCs w:val="22"/>
        </w:rPr>
        <w:t>mampu</w:t>
      </w:r>
      <w:proofErr w:type="spellEnd"/>
      <w:r w:rsidR="00DE19A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DE19A2">
        <w:rPr>
          <w:rFonts w:ascii="Bookman Old Style" w:hAnsi="Bookman Old Style"/>
          <w:sz w:val="22"/>
          <w:szCs w:val="22"/>
        </w:rPr>
        <w:t>pemegang</w:t>
      </w:r>
      <w:proofErr w:type="spellEnd"/>
      <w:r w:rsidR="00DE19A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DE19A2">
        <w:rPr>
          <w:rFonts w:ascii="Bookman Old Style" w:hAnsi="Bookman Old Style"/>
          <w:sz w:val="22"/>
          <w:szCs w:val="22"/>
        </w:rPr>
        <w:t>Kartu</w:t>
      </w:r>
      <w:proofErr w:type="spellEnd"/>
      <w:r w:rsidR="00DE19A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DE19A2">
        <w:rPr>
          <w:rFonts w:ascii="Bookman Old Style" w:hAnsi="Bookman Old Style"/>
          <w:sz w:val="22"/>
          <w:szCs w:val="22"/>
        </w:rPr>
        <w:t>Peserta</w:t>
      </w:r>
      <w:proofErr w:type="spellEnd"/>
      <w:r w:rsidR="00DE19A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DE19A2">
        <w:rPr>
          <w:rFonts w:ascii="Bookman Old Style" w:hAnsi="Bookman Old Style"/>
          <w:sz w:val="22"/>
          <w:szCs w:val="22"/>
        </w:rPr>
        <w:t>Jamkesos</w:t>
      </w:r>
      <w:proofErr w:type="spellEnd"/>
      <w:r w:rsidR="00DE19A2">
        <w:rPr>
          <w:rFonts w:ascii="Bookman Old Style" w:hAnsi="Bookman Old Style"/>
          <w:sz w:val="22"/>
          <w:szCs w:val="22"/>
        </w:rPr>
        <w:t xml:space="preserve"> No. </w:t>
      </w:r>
      <w:r w:rsidR="00950D36">
        <w:rPr>
          <w:rFonts w:ascii="Bookman Old Style" w:hAnsi="Bookman Old Style"/>
          <w:sz w:val="22"/>
          <w:szCs w:val="22"/>
        </w:rPr>
        <w:t>${</w:t>
      </w:r>
      <w:proofErr w:type="spellStart"/>
      <w:r w:rsidR="00E21453">
        <w:rPr>
          <w:rFonts w:ascii="Bookman Old Style" w:hAnsi="Bookman Old Style"/>
          <w:sz w:val="22"/>
          <w:szCs w:val="22"/>
        </w:rPr>
        <w:t>form_no</w:t>
      </w:r>
      <w:r w:rsidR="00761E59">
        <w:rPr>
          <w:rFonts w:ascii="Bookman Old Style" w:hAnsi="Bookman Old Style"/>
          <w:sz w:val="22"/>
          <w:szCs w:val="22"/>
        </w:rPr>
        <w:t>_jamkesos</w:t>
      </w:r>
      <w:proofErr w:type="spellEnd"/>
      <w:r w:rsidR="00950D36">
        <w:rPr>
          <w:rFonts w:ascii="Bookman Old Style" w:hAnsi="Bookman Old Style"/>
          <w:sz w:val="22"/>
          <w:szCs w:val="22"/>
        </w:rPr>
        <w:t>}</w:t>
      </w:r>
      <w:r w:rsidR="00761E59">
        <w:rPr>
          <w:rFonts w:ascii="Bookman Old Style" w:hAnsi="Bookman Old Style"/>
          <w:sz w:val="22"/>
          <w:szCs w:val="22"/>
        </w:rPr>
        <w:t>.</w:t>
      </w:r>
    </w:p>
    <w:p w14:paraId="38003600" w14:textId="77777777" w:rsidR="0012501E" w:rsidRDefault="0012501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14:paraId="7B245F1C" w14:textId="77777777" w:rsidR="00A929F6" w:rsidRPr="008D314F" w:rsidRDefault="00524D00" w:rsidP="00761428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</w:t>
      </w:r>
      <w:r w:rsidR="00A910F5" w:rsidRPr="008D314F">
        <w:rPr>
          <w:rFonts w:ascii="Bookman Old Style" w:hAnsi="Bookman Old Style"/>
          <w:sz w:val="22"/>
          <w:szCs w:val="22"/>
        </w:rPr>
        <w:t>urat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874DA">
        <w:rPr>
          <w:rFonts w:ascii="Bookman Old Style" w:hAnsi="Bookman Old Style"/>
          <w:sz w:val="22"/>
          <w:szCs w:val="22"/>
        </w:rPr>
        <w:t>keterangan</w:t>
      </w:r>
      <w:proofErr w:type="spellEnd"/>
      <w:r w:rsidR="007874D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dibuat</w:t>
      </w:r>
      <w:proofErr w:type="spellEnd"/>
      <w:r w:rsidR="00606FC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06FC8">
        <w:rPr>
          <w:rFonts w:ascii="Bookman Old Style" w:hAnsi="Bookman Old Style"/>
          <w:sz w:val="22"/>
          <w:szCs w:val="22"/>
        </w:rPr>
        <w:t>dengan</w:t>
      </w:r>
      <w:proofErr w:type="spellEnd"/>
      <w:r w:rsidR="00606FC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606FC8">
        <w:rPr>
          <w:rFonts w:ascii="Bookman Old Style" w:hAnsi="Bookman Old Style"/>
          <w:sz w:val="22"/>
          <w:szCs w:val="22"/>
        </w:rPr>
        <w:t>sebenarnya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untuk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dipergunakan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sebagaimana</w:t>
      </w:r>
      <w:proofErr w:type="spellEnd"/>
      <w:r w:rsidR="00A910F5"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910F5" w:rsidRPr="008D314F">
        <w:rPr>
          <w:rFonts w:ascii="Bookman Old Style" w:hAnsi="Bookman Old Style"/>
          <w:sz w:val="22"/>
          <w:szCs w:val="22"/>
        </w:rPr>
        <w:t>mestinya</w:t>
      </w:r>
      <w:proofErr w:type="spellEnd"/>
      <w:r w:rsidR="00133DC9" w:rsidRPr="008D314F">
        <w:rPr>
          <w:rFonts w:ascii="Bookman Old Style" w:hAnsi="Bookman Old Style"/>
          <w:sz w:val="22"/>
          <w:szCs w:val="22"/>
        </w:rPr>
        <w:t>.</w:t>
      </w:r>
    </w:p>
    <w:p w14:paraId="3D61AF75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6794DFC3" w14:textId="77777777" w:rsidR="00A929F6" w:rsidRPr="008D314F" w:rsidRDefault="00A929F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8D314F" w14:paraId="40A583B3" w14:textId="77777777" w:rsidTr="006A1324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927E3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85C0675" w14:textId="77777777" w:rsidR="00A929F6" w:rsidRPr="008D314F" w:rsidRDefault="00A929F6" w:rsidP="00DE19A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08BEC" w14:textId="77777777" w:rsidR="00A929F6" w:rsidRPr="008D314F" w:rsidRDefault="00A929F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4B945" w14:textId="6C7F9A55" w:rsidR="00A929F6" w:rsidRDefault="00950D36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nama_des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A910F5"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tgl_surat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4D34726B" w14:textId="1039EBBA" w:rsidR="00477B74" w:rsidRPr="008D314F" w:rsidRDefault="00950D36" w:rsidP="00761428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1F5B34">
              <w:rPr>
                <w:rFonts w:ascii="Bookman Old Style" w:hAnsi="Bookman Old Style"/>
                <w:sz w:val="22"/>
                <w:szCs w:val="22"/>
              </w:rPr>
              <w:t>penandatangan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7016515A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33BEBC6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4CD0CAFE" w14:textId="77777777" w:rsidR="00A929F6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10857BB" w14:textId="77777777" w:rsidR="00270274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381A522A" w14:textId="77777777" w:rsidR="00270274" w:rsidRPr="008D314F" w:rsidRDefault="00270274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4CED5B2" w14:textId="77777777" w:rsidR="00A929F6" w:rsidRPr="008D314F" w:rsidRDefault="00A929F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6DE8FB0F" w14:textId="54937CA6" w:rsidR="00A929F6" w:rsidRDefault="00950D36" w:rsidP="003343D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="005373B2" w:rsidRPr="008D314F">
              <w:rPr>
                <w:rFonts w:ascii="Bookman Old Style" w:hAnsi="Bookman Old Style"/>
                <w:sz w:val="22"/>
                <w:szCs w:val="22"/>
              </w:rPr>
              <w:t>nama_pamong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1DF44FC9" w14:textId="62CEE7AD" w:rsidR="003343DB" w:rsidRPr="003343DB" w:rsidRDefault="003343DB" w:rsidP="003343D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NIP: </w:t>
            </w:r>
            <w:r w:rsidR="00950D36"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proofErr w:type="spellEnd"/>
            <w:r w:rsidR="00950D36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28BA2DEA" w14:textId="77777777" w:rsidR="00A929F6" w:rsidRPr="008D314F" w:rsidRDefault="00A929F6" w:rsidP="00C37F9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A929F6" w:rsidRPr="008D314F" w:rsidSect="009B5458">
      <w:footerReference w:type="default" r:id="rId8"/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2E9E0" w14:textId="77777777" w:rsidR="00A33146" w:rsidRDefault="00A33146">
      <w:r>
        <w:separator/>
      </w:r>
    </w:p>
  </w:endnote>
  <w:endnote w:type="continuationSeparator" w:id="0">
    <w:p w14:paraId="6905C8D5" w14:textId="77777777" w:rsidR="00A33146" w:rsidRDefault="00A3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5C4588C5" w14:textId="77777777" w:rsidTr="008B637E">
      <w:tc>
        <w:tcPr>
          <w:tcW w:w="3369" w:type="dxa"/>
        </w:tcPr>
        <w:p w14:paraId="3AFE04C1" w14:textId="6ACFD9E1" w:rsidR="003A0B2E" w:rsidRPr="00DA0E0C" w:rsidRDefault="00950D36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${</w:t>
          </w:r>
          <w:proofErr w:type="spellStart"/>
          <w:r w:rsidR="003A0B2E" w:rsidRPr="00DA0E0C">
            <w:rPr>
              <w:rFonts w:ascii="Bookman Old Style" w:hAnsi="Bookman Old Style"/>
              <w:sz w:val="20"/>
              <w:szCs w:val="20"/>
            </w:rPr>
            <w:t>kode_desa</w:t>
          </w:r>
          <w:proofErr w:type="spellEnd"/>
          <w:r>
            <w:rPr>
              <w:rFonts w:ascii="Bookman Old Style" w:hAnsi="Bookman Old Style"/>
              <w:sz w:val="20"/>
              <w:szCs w:val="20"/>
            </w:rPr>
            <w:t>}</w:t>
          </w:r>
        </w:p>
      </w:tc>
      <w:tc>
        <w:tcPr>
          <w:tcW w:w="3369" w:type="dxa"/>
        </w:tcPr>
        <w:p w14:paraId="3E092B57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00D09089" w14:textId="1EBD2DB3" w:rsidR="003A0B2E" w:rsidRPr="00DA0E0C" w:rsidRDefault="00950D36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>
            <w:rPr>
              <w:rFonts w:ascii="Bookman Old Style" w:hAnsi="Bookman Old Style"/>
              <w:i/>
              <w:sz w:val="20"/>
              <w:szCs w:val="20"/>
            </w:rPr>
            <w:t>${</w:t>
          </w:r>
          <w:proofErr w:type="spellStart"/>
          <w:r w:rsidR="003A0B2E"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proofErr w:type="spellEnd"/>
          <w:r>
            <w:rPr>
              <w:rFonts w:ascii="Bookman Old Style" w:hAnsi="Bookman Old Style"/>
              <w:i/>
              <w:sz w:val="20"/>
              <w:szCs w:val="20"/>
            </w:rPr>
            <w:t>}</w:t>
          </w:r>
        </w:p>
      </w:tc>
    </w:tr>
  </w:tbl>
  <w:p w14:paraId="729CE5D3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5ADB0" w14:textId="77777777" w:rsidR="00A33146" w:rsidRDefault="00A33146">
      <w:r>
        <w:rPr>
          <w:color w:val="000000"/>
        </w:rPr>
        <w:separator/>
      </w:r>
    </w:p>
  </w:footnote>
  <w:footnote w:type="continuationSeparator" w:id="0">
    <w:p w14:paraId="0D005FCD" w14:textId="77777777" w:rsidR="00A33146" w:rsidRDefault="00A33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2358D"/>
    <w:rsid w:val="00051EBE"/>
    <w:rsid w:val="00066225"/>
    <w:rsid w:val="00094283"/>
    <w:rsid w:val="000D1CF8"/>
    <w:rsid w:val="000D3F9F"/>
    <w:rsid w:val="000F0395"/>
    <w:rsid w:val="000F1461"/>
    <w:rsid w:val="000F6C8F"/>
    <w:rsid w:val="00103AD0"/>
    <w:rsid w:val="00106E4E"/>
    <w:rsid w:val="00120383"/>
    <w:rsid w:val="00124BF3"/>
    <w:rsid w:val="0012501E"/>
    <w:rsid w:val="00133DC9"/>
    <w:rsid w:val="0013544D"/>
    <w:rsid w:val="00140CE3"/>
    <w:rsid w:val="0014162D"/>
    <w:rsid w:val="00150340"/>
    <w:rsid w:val="00155AC2"/>
    <w:rsid w:val="001A4F32"/>
    <w:rsid w:val="001C6913"/>
    <w:rsid w:val="001E68D2"/>
    <w:rsid w:val="001F5B34"/>
    <w:rsid w:val="00212B04"/>
    <w:rsid w:val="002258F2"/>
    <w:rsid w:val="00270274"/>
    <w:rsid w:val="00276B7A"/>
    <w:rsid w:val="002D7571"/>
    <w:rsid w:val="00333849"/>
    <w:rsid w:val="003343DB"/>
    <w:rsid w:val="0034351B"/>
    <w:rsid w:val="003819BC"/>
    <w:rsid w:val="003A0B2E"/>
    <w:rsid w:val="003A10E6"/>
    <w:rsid w:val="00443A7A"/>
    <w:rsid w:val="004471CA"/>
    <w:rsid w:val="00447D5A"/>
    <w:rsid w:val="00451F58"/>
    <w:rsid w:val="00475822"/>
    <w:rsid w:val="00475A31"/>
    <w:rsid w:val="00475D01"/>
    <w:rsid w:val="00477B74"/>
    <w:rsid w:val="00485E90"/>
    <w:rsid w:val="004B60F8"/>
    <w:rsid w:val="004C25BC"/>
    <w:rsid w:val="004D5512"/>
    <w:rsid w:val="00515125"/>
    <w:rsid w:val="00524D00"/>
    <w:rsid w:val="00530581"/>
    <w:rsid w:val="005373B2"/>
    <w:rsid w:val="00596CC3"/>
    <w:rsid w:val="005B3D2F"/>
    <w:rsid w:val="005D3B8E"/>
    <w:rsid w:val="005E284B"/>
    <w:rsid w:val="005E32BD"/>
    <w:rsid w:val="00604223"/>
    <w:rsid w:val="00605F5F"/>
    <w:rsid w:val="00606FC8"/>
    <w:rsid w:val="006739F2"/>
    <w:rsid w:val="00683A8C"/>
    <w:rsid w:val="006919F6"/>
    <w:rsid w:val="006A1324"/>
    <w:rsid w:val="006B20AF"/>
    <w:rsid w:val="006E196D"/>
    <w:rsid w:val="006E4CF0"/>
    <w:rsid w:val="006F1A8C"/>
    <w:rsid w:val="00713D1C"/>
    <w:rsid w:val="00733C1C"/>
    <w:rsid w:val="0073712F"/>
    <w:rsid w:val="00755644"/>
    <w:rsid w:val="00761428"/>
    <w:rsid w:val="00761E59"/>
    <w:rsid w:val="00782A11"/>
    <w:rsid w:val="007874DA"/>
    <w:rsid w:val="007904B0"/>
    <w:rsid w:val="007A3413"/>
    <w:rsid w:val="007E6808"/>
    <w:rsid w:val="007E6BC7"/>
    <w:rsid w:val="007F1F33"/>
    <w:rsid w:val="00804F9C"/>
    <w:rsid w:val="0080593F"/>
    <w:rsid w:val="00871247"/>
    <w:rsid w:val="008813AD"/>
    <w:rsid w:val="008A6F1D"/>
    <w:rsid w:val="008B637E"/>
    <w:rsid w:val="008D30E0"/>
    <w:rsid w:val="008D314F"/>
    <w:rsid w:val="00910A84"/>
    <w:rsid w:val="00925FCF"/>
    <w:rsid w:val="00950D36"/>
    <w:rsid w:val="0096022A"/>
    <w:rsid w:val="0098688A"/>
    <w:rsid w:val="009A1B65"/>
    <w:rsid w:val="009B47FF"/>
    <w:rsid w:val="009B5458"/>
    <w:rsid w:val="009B65D4"/>
    <w:rsid w:val="009D1D29"/>
    <w:rsid w:val="009F30CF"/>
    <w:rsid w:val="009F672C"/>
    <w:rsid w:val="00A0792A"/>
    <w:rsid w:val="00A16BF9"/>
    <w:rsid w:val="00A26AA6"/>
    <w:rsid w:val="00A26F3B"/>
    <w:rsid w:val="00A33146"/>
    <w:rsid w:val="00A7331A"/>
    <w:rsid w:val="00A9041E"/>
    <w:rsid w:val="00A910F5"/>
    <w:rsid w:val="00A929F6"/>
    <w:rsid w:val="00A93901"/>
    <w:rsid w:val="00AA7EAB"/>
    <w:rsid w:val="00AB4BD1"/>
    <w:rsid w:val="00AB5174"/>
    <w:rsid w:val="00AB5FF5"/>
    <w:rsid w:val="00AF216E"/>
    <w:rsid w:val="00AF232A"/>
    <w:rsid w:val="00B564F2"/>
    <w:rsid w:val="00B84CD4"/>
    <w:rsid w:val="00BF490A"/>
    <w:rsid w:val="00C00A87"/>
    <w:rsid w:val="00C35EAA"/>
    <w:rsid w:val="00C37F9E"/>
    <w:rsid w:val="00C41B85"/>
    <w:rsid w:val="00C43B44"/>
    <w:rsid w:val="00C57C54"/>
    <w:rsid w:val="00CD43E3"/>
    <w:rsid w:val="00CE1E33"/>
    <w:rsid w:val="00CF6A3D"/>
    <w:rsid w:val="00D0002A"/>
    <w:rsid w:val="00D33FF2"/>
    <w:rsid w:val="00D52396"/>
    <w:rsid w:val="00D64042"/>
    <w:rsid w:val="00D64326"/>
    <w:rsid w:val="00D75552"/>
    <w:rsid w:val="00D823E6"/>
    <w:rsid w:val="00D83D27"/>
    <w:rsid w:val="00DA0E0C"/>
    <w:rsid w:val="00DB725A"/>
    <w:rsid w:val="00DE19A2"/>
    <w:rsid w:val="00E21453"/>
    <w:rsid w:val="00E423CA"/>
    <w:rsid w:val="00E43299"/>
    <w:rsid w:val="00EA6873"/>
    <w:rsid w:val="00EF048A"/>
    <w:rsid w:val="00EF3CD7"/>
    <w:rsid w:val="00F1006F"/>
    <w:rsid w:val="00F102EF"/>
    <w:rsid w:val="00F15EB8"/>
    <w:rsid w:val="00F20277"/>
    <w:rsid w:val="00F2424A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5DB55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Lenovo</cp:lastModifiedBy>
  <cp:revision>2</cp:revision>
  <cp:lastPrinted>2008-02-15T10:19:00Z</cp:lastPrinted>
  <dcterms:created xsi:type="dcterms:W3CDTF">2021-12-22T08:55:00Z</dcterms:created>
  <dcterms:modified xsi:type="dcterms:W3CDTF">2021-12-22T08:55:00Z</dcterms:modified>
</cp:coreProperties>
</file>