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8368" w14:textId="4651FC19" w:rsidR="00782A11" w:rsidRPr="0073712F" w:rsidRDefault="004D0F40" w:rsidP="004D0F40">
      <w:pPr>
        <w:pStyle w:val="HeaderSurat"/>
        <w:ind w:left="0"/>
        <w:jc w:val="both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${logo}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82A11" w:rsidRPr="0073712F">
        <w:t xml:space="preserve">PEMERINTAH kabupaten </w:t>
      </w:r>
      <w:r w:rsidR="00415ACD">
        <w:t>${</w:t>
      </w:r>
      <w:r w:rsidR="00782A11" w:rsidRPr="0073712F">
        <w:t>nama_kab</w:t>
      </w:r>
      <w:r w:rsidR="00415ACD">
        <w:t>}</w:t>
      </w:r>
    </w:p>
    <w:p w14:paraId="0230128A" w14:textId="3E7B7F7D" w:rsidR="00782A11" w:rsidRPr="0073712F" w:rsidRDefault="00782A11" w:rsidP="00782A11">
      <w:pPr>
        <w:pStyle w:val="HeaderSurat"/>
      </w:pPr>
      <w:r w:rsidRPr="0073712F">
        <w:t xml:space="preserve">KECAMATAN </w:t>
      </w:r>
      <w:r w:rsidR="00415ACD">
        <w:t>${</w:t>
      </w:r>
      <w:r w:rsidRPr="0073712F">
        <w:t>nama_kec</w:t>
      </w:r>
      <w:r w:rsidR="00415ACD">
        <w:t>}</w:t>
      </w:r>
    </w:p>
    <w:p w14:paraId="0943DEE0" w14:textId="21C0886D" w:rsidR="00782A11" w:rsidRPr="00D83D27" w:rsidRDefault="00933CE8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415ACD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415ACD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0BC9E756" w14:textId="61C6A917" w:rsidR="00782A11" w:rsidRPr="00605F5F" w:rsidRDefault="00415ACD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782A11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5BBC7BF0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68EB8F7D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2FEC9789" w14:textId="61CE1F6C" w:rsidR="00A929F6" w:rsidRPr="000001DD" w:rsidRDefault="00415ACD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227E368B" w14:textId="5D747D85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667C2A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5EFF28D1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7DCDCE36" w14:textId="3C428776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5B6CEA3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7C62693D" w14:textId="22FA8814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2258F2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415ACD">
        <w:rPr>
          <w:rFonts w:ascii="Bookman Old Style" w:hAnsi="Bookman Old Style"/>
          <w:b/>
          <w:sz w:val="22"/>
          <w:szCs w:val="22"/>
        </w:rPr>
        <w:t>}</w:t>
      </w:r>
    </w:p>
    <w:p w14:paraId="666C55E0" w14:textId="29519D9A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65275102" w14:textId="1FE50E48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305BA360" w14:textId="0846D592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4697780F" w14:textId="4CE5CD60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ttl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3BE5BDA7" w14:textId="7DFAB9C6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77A98036" w14:textId="4FB80CE2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C31EA">
        <w:rPr>
          <w:rFonts w:ascii="Bookman Old Style" w:hAnsi="Bookman Old Style"/>
          <w:sz w:val="22"/>
          <w:szCs w:val="22"/>
        </w:rPr>
        <w:t>desa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3CA8A1EF" w14:textId="57EFE7DE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C234FB">
        <w:rPr>
          <w:rFonts w:ascii="Bookman Old Style" w:hAnsi="Bookman Old Style"/>
          <w:sz w:val="22"/>
          <w:szCs w:val="22"/>
        </w:rPr>
        <w:t>agama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2C5933A7" w14:textId="559AADD0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r w:rsidR="00C557E2">
        <w:rPr>
          <w:rFonts w:ascii="Bookman Old Style" w:hAnsi="Bookman Old Style"/>
          <w:sz w:val="22"/>
          <w:szCs w:val="22"/>
        </w:rPr>
        <w:t>status</w:t>
      </w:r>
      <w:r w:rsidR="00415ACD">
        <w:rPr>
          <w:rFonts w:ascii="Bookman Old Style" w:hAnsi="Bookman Old Style"/>
          <w:sz w:val="22"/>
          <w:szCs w:val="22"/>
        </w:rPr>
        <w:t>}</w:t>
      </w:r>
    </w:p>
    <w:p w14:paraId="751F61BC" w14:textId="008F69BD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4FF561DB" w14:textId="35B429A4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B322BE">
        <w:rPr>
          <w:rFonts w:ascii="Bookman Old Style" w:hAnsi="Bookman Old Style"/>
          <w:sz w:val="22"/>
          <w:szCs w:val="22"/>
        </w:rPr>
        <w:t>pekerjaan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13B7F271" w14:textId="4A280E3C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E97D81">
        <w:rPr>
          <w:rFonts w:ascii="Bookman Old Style" w:hAnsi="Bookman Old Style"/>
          <w:sz w:val="22"/>
          <w:szCs w:val="22"/>
        </w:rPr>
        <w:t>warga_negara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12DC9166" w14:textId="6BFB6C94" w:rsidR="00106E4E" w:rsidRDefault="00106E4E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form_keterangan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32C2C04F" w14:textId="32F8E22C" w:rsidR="0096022A" w:rsidRPr="008D314F" w:rsidRDefault="00BF490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Berlaku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mulai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9D4DA6" w:rsidRPr="009D4DA6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9D4DA6">
        <w:rPr>
          <w:rFonts w:ascii="Bookman Old Style" w:hAnsi="Bookman Old Style"/>
          <w:sz w:val="22"/>
          <w:szCs w:val="22"/>
        </w:rPr>
        <w:t>form_berlaku_dari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="0096022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6022A">
        <w:rPr>
          <w:rFonts w:ascii="Bookman Old Style" w:hAnsi="Bookman Old Style"/>
          <w:sz w:val="22"/>
          <w:szCs w:val="22"/>
        </w:rPr>
        <w:t>sampai</w:t>
      </w:r>
      <w:proofErr w:type="spellEnd"/>
      <w:r w:rsidR="0096022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6022A">
        <w:rPr>
          <w:rFonts w:ascii="Bookman Old Style" w:hAnsi="Bookman Old Style"/>
          <w:sz w:val="22"/>
          <w:szCs w:val="22"/>
        </w:rPr>
        <w:t>dengan</w:t>
      </w:r>
      <w:proofErr w:type="spellEnd"/>
      <w:r w:rsidR="0096022A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96022A">
        <w:rPr>
          <w:rFonts w:ascii="Bookman Old Style" w:hAnsi="Bookman Old Style"/>
          <w:sz w:val="22"/>
          <w:szCs w:val="22"/>
        </w:rPr>
        <w:t>form_berlaku_sampai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</w:p>
    <w:p w14:paraId="745870C3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FEACF6A" w14:textId="109E7334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>ah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benar-benar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warga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Desa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E41824">
        <w:rPr>
          <w:rFonts w:ascii="Bookman Old Style" w:hAnsi="Bookman Old Style"/>
          <w:sz w:val="22"/>
          <w:szCs w:val="22"/>
        </w:rPr>
        <w:t>nama_des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4223">
        <w:rPr>
          <w:rFonts w:ascii="Bookman Old Style" w:hAnsi="Bookman Old Style"/>
          <w:sz w:val="22"/>
          <w:szCs w:val="22"/>
        </w:rPr>
        <w:t>dengan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 w:rsidR="00604223">
        <w:rPr>
          <w:rFonts w:ascii="Bookman Old Style" w:hAnsi="Bookman Old Style"/>
          <w:sz w:val="22"/>
          <w:szCs w:val="22"/>
        </w:rPr>
        <w:t>seperti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="00604223">
        <w:rPr>
          <w:rFonts w:ascii="Bookman Old Style" w:hAnsi="Bookman Old Style"/>
          <w:sz w:val="22"/>
          <w:szCs w:val="22"/>
        </w:rPr>
        <w:t>atas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, yang </w:t>
      </w:r>
      <w:proofErr w:type="spellStart"/>
      <w:r w:rsidR="00606FC8">
        <w:rPr>
          <w:rFonts w:ascii="Bookman Old Style" w:hAnsi="Bookman Old Style"/>
          <w:sz w:val="22"/>
          <w:szCs w:val="22"/>
        </w:rPr>
        <w:t>memiliki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usaha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r w:rsidR="00415ACD">
        <w:rPr>
          <w:rFonts w:ascii="Bookman Old Style" w:hAnsi="Bookman Old Style"/>
          <w:sz w:val="22"/>
          <w:szCs w:val="22"/>
        </w:rPr>
        <w:t>${</w:t>
      </w:r>
      <w:proofErr w:type="spellStart"/>
      <w:r w:rsidR="00606FC8">
        <w:rPr>
          <w:rFonts w:ascii="Bookman Old Style" w:hAnsi="Bookman Old Style"/>
          <w:sz w:val="22"/>
          <w:szCs w:val="22"/>
        </w:rPr>
        <w:t>form_usaha</w:t>
      </w:r>
      <w:proofErr w:type="spellEnd"/>
      <w:r w:rsidR="00415ACD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6E2408F8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7790ED9" w14:textId="72F569F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dengan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sebenarnya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7A3B854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875DF8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196"/>
        <w:gridCol w:w="4456"/>
      </w:tblGrid>
      <w:tr w:rsidR="00A929F6" w:rsidRPr="008D314F" w14:paraId="60CA1027" w14:textId="77777777" w:rsidTr="00A00EB5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3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CD79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0B7B9BC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14:paraId="135D4122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B98750A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2CEE99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6E4CB9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262D8AA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51EBAD0" w14:textId="52A3C0E5" w:rsidR="00066225" w:rsidRPr="008D314F" w:rsidRDefault="00415AC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6F19B39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B57E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4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902A" w14:textId="2BD86E98" w:rsidR="00A929F6" w:rsidRDefault="00415ACD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D46A2F4" w14:textId="03EC2719" w:rsidR="00A929F6" w:rsidRPr="008D314F" w:rsidRDefault="00415AC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827F9F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9E642AE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198F77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5A3339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36BE4E2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38570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5700987" w14:textId="67150A6E" w:rsidR="00A929F6" w:rsidRDefault="00415ACD" w:rsidP="00BE60E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62A534A" w14:textId="402CA48E" w:rsidR="00BE60EA" w:rsidRPr="00BE60EA" w:rsidRDefault="00BE60EA" w:rsidP="00BE60E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415ACD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415ACD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42DA92F1" w14:textId="77777777" w:rsidR="00A929F6" w:rsidRPr="008D314F" w:rsidRDefault="00835BA2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82378" wp14:editId="6A4561B9">
            <wp:simplePos x="0" y="0"/>
            <wp:positionH relativeFrom="column">
              <wp:posOffset>2720340</wp:posOffset>
            </wp:positionH>
            <wp:positionV relativeFrom="paragraph">
              <wp:posOffset>655955</wp:posOffset>
            </wp:positionV>
            <wp:extent cx="937260" cy="93726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7946" w14:textId="77777777" w:rsidR="00835BA2" w:rsidRDefault="00835BA2">
      <w:r>
        <w:separator/>
      </w:r>
    </w:p>
  </w:endnote>
  <w:endnote w:type="continuationSeparator" w:id="0">
    <w:p w14:paraId="3C1E0E4F" w14:textId="77777777" w:rsidR="00835BA2" w:rsidRDefault="0083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14DB1643" w14:textId="77777777" w:rsidTr="008B637E">
      <w:tc>
        <w:tcPr>
          <w:tcW w:w="3369" w:type="dxa"/>
        </w:tcPr>
        <w:p w14:paraId="23FB0A70" w14:textId="3B112DB4" w:rsidR="003A0B2E" w:rsidRPr="00DA0E0C" w:rsidRDefault="00415ACD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70CC261A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2DEB538" w14:textId="00B4C638" w:rsidR="003A0B2E" w:rsidRPr="00DA0E0C" w:rsidRDefault="00415ACD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33F1D7EA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E266" w14:textId="77777777" w:rsidR="00835BA2" w:rsidRDefault="00835BA2">
      <w:r>
        <w:rPr>
          <w:color w:val="000000"/>
        </w:rPr>
        <w:separator/>
      </w:r>
    </w:p>
  </w:footnote>
  <w:footnote w:type="continuationSeparator" w:id="0">
    <w:p w14:paraId="0319545F" w14:textId="77777777" w:rsidR="00835BA2" w:rsidRDefault="00835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67B73"/>
    <w:rsid w:val="00094283"/>
    <w:rsid w:val="000A4C6F"/>
    <w:rsid w:val="000A51A9"/>
    <w:rsid w:val="000B2524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6601C"/>
    <w:rsid w:val="001A4F32"/>
    <w:rsid w:val="001C6913"/>
    <w:rsid w:val="001E0A60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415ACD"/>
    <w:rsid w:val="004471CA"/>
    <w:rsid w:val="00447D5A"/>
    <w:rsid w:val="00475822"/>
    <w:rsid w:val="00475A31"/>
    <w:rsid w:val="004B60F8"/>
    <w:rsid w:val="004C25BC"/>
    <w:rsid w:val="004D0F40"/>
    <w:rsid w:val="004D5512"/>
    <w:rsid w:val="00514CDD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5F26CC"/>
    <w:rsid w:val="00604223"/>
    <w:rsid w:val="00605F5F"/>
    <w:rsid w:val="00606FC8"/>
    <w:rsid w:val="00623B0C"/>
    <w:rsid w:val="00667C2A"/>
    <w:rsid w:val="006739F2"/>
    <w:rsid w:val="00683A8C"/>
    <w:rsid w:val="006919F6"/>
    <w:rsid w:val="006A1324"/>
    <w:rsid w:val="006B20AF"/>
    <w:rsid w:val="006E196D"/>
    <w:rsid w:val="006E4CF0"/>
    <w:rsid w:val="006F1A8C"/>
    <w:rsid w:val="007051B8"/>
    <w:rsid w:val="00713D1C"/>
    <w:rsid w:val="0073712F"/>
    <w:rsid w:val="00747081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27F9F"/>
    <w:rsid w:val="00835BA2"/>
    <w:rsid w:val="00871247"/>
    <w:rsid w:val="008813AD"/>
    <w:rsid w:val="00883DEC"/>
    <w:rsid w:val="008A6F1D"/>
    <w:rsid w:val="008B637E"/>
    <w:rsid w:val="008D30E0"/>
    <w:rsid w:val="008D314F"/>
    <w:rsid w:val="00910A84"/>
    <w:rsid w:val="00925FCF"/>
    <w:rsid w:val="00933CE8"/>
    <w:rsid w:val="0096022A"/>
    <w:rsid w:val="0098688A"/>
    <w:rsid w:val="009A0C58"/>
    <w:rsid w:val="009A1B65"/>
    <w:rsid w:val="009B47FF"/>
    <w:rsid w:val="009B5458"/>
    <w:rsid w:val="009B65D4"/>
    <w:rsid w:val="009D1D29"/>
    <w:rsid w:val="009D4DA6"/>
    <w:rsid w:val="009F30CF"/>
    <w:rsid w:val="009F672C"/>
    <w:rsid w:val="00A00EB5"/>
    <w:rsid w:val="00A0792A"/>
    <w:rsid w:val="00A13971"/>
    <w:rsid w:val="00A16BF9"/>
    <w:rsid w:val="00A26AA6"/>
    <w:rsid w:val="00A26F3B"/>
    <w:rsid w:val="00A3403A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03A8B"/>
    <w:rsid w:val="00B150AF"/>
    <w:rsid w:val="00B322BE"/>
    <w:rsid w:val="00B42C6A"/>
    <w:rsid w:val="00B564F2"/>
    <w:rsid w:val="00B755C6"/>
    <w:rsid w:val="00B84CD4"/>
    <w:rsid w:val="00BE60EA"/>
    <w:rsid w:val="00BF490A"/>
    <w:rsid w:val="00C00A87"/>
    <w:rsid w:val="00C234FB"/>
    <w:rsid w:val="00C35EAA"/>
    <w:rsid w:val="00C37F9E"/>
    <w:rsid w:val="00C41B85"/>
    <w:rsid w:val="00C43B44"/>
    <w:rsid w:val="00C557E2"/>
    <w:rsid w:val="00C57C54"/>
    <w:rsid w:val="00CD43E3"/>
    <w:rsid w:val="00CE1E33"/>
    <w:rsid w:val="00CF6A3D"/>
    <w:rsid w:val="00D0002A"/>
    <w:rsid w:val="00D20F08"/>
    <w:rsid w:val="00D24340"/>
    <w:rsid w:val="00D33FF2"/>
    <w:rsid w:val="00D52396"/>
    <w:rsid w:val="00D64042"/>
    <w:rsid w:val="00D64326"/>
    <w:rsid w:val="00D75552"/>
    <w:rsid w:val="00D823E6"/>
    <w:rsid w:val="00D83D27"/>
    <w:rsid w:val="00DA0E0C"/>
    <w:rsid w:val="00DB4C27"/>
    <w:rsid w:val="00DB725A"/>
    <w:rsid w:val="00DE77DE"/>
    <w:rsid w:val="00E0254F"/>
    <w:rsid w:val="00E41824"/>
    <w:rsid w:val="00E423CA"/>
    <w:rsid w:val="00E43299"/>
    <w:rsid w:val="00E97D81"/>
    <w:rsid w:val="00EA6873"/>
    <w:rsid w:val="00EC31EA"/>
    <w:rsid w:val="00ED6C38"/>
    <w:rsid w:val="00EE64DD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B36B2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2021-12-22T08:50:00Z</dcterms:created>
  <dcterms:modified xsi:type="dcterms:W3CDTF">2021-12-22T08:53:00Z</dcterms:modified>
</cp:coreProperties>
</file>