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CB6686" w14:paraId="57E1B0CB" w14:textId="77777777" w:rsidTr="00CB6686">
        <w:trPr>
          <w:trHeight w:val="1970"/>
        </w:trPr>
        <w:tc>
          <w:tcPr>
            <w:tcW w:w="1975" w:type="dxa"/>
          </w:tcPr>
          <w:p w14:paraId="141F4A22" w14:textId="77777777" w:rsidR="00CB6686" w:rsidRDefault="00CB6686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0F6BAAAF" w14:textId="77777777" w:rsidR="00CB6686" w:rsidRDefault="00CB6686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307FB51F" w14:textId="77777777" w:rsidR="00CB6686" w:rsidRDefault="00CB6686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2E542CEC" w14:textId="77777777" w:rsidR="00CB6686" w:rsidRDefault="00CB6686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6E4C1839" w14:textId="77777777" w:rsidR="00CB6686" w:rsidRDefault="00CB6686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784A2F46" w14:textId="77777777" w:rsidR="00CB6686" w:rsidRDefault="00CB6686">
            <w:pPr>
              <w:pStyle w:val="HeaderSurat"/>
              <w:rPr>
                <w:rFonts w:cs="Bookman Old Style"/>
                <w:sz w:val="20"/>
                <w:szCs w:val="22"/>
              </w:rPr>
            </w:pPr>
          </w:p>
          <w:p w14:paraId="51049846" w14:textId="77777777" w:rsidR="00CB6686" w:rsidRDefault="00CB6686">
            <w:pPr>
              <w:pStyle w:val="HeaderSurat"/>
              <w:ind w:left="0"/>
              <w:rPr>
                <w:rFonts w:hAnsi="Liberation Serif"/>
              </w:rPr>
            </w:pPr>
            <w:r>
              <w:t>PEMERINTAH KABUPATEN ${NAMA_KAB}</w:t>
            </w:r>
          </w:p>
          <w:p w14:paraId="38529B68" w14:textId="77777777" w:rsidR="00CB6686" w:rsidRDefault="00CB6686">
            <w:pPr>
              <w:pStyle w:val="HeaderSurat"/>
              <w:ind w:left="0"/>
            </w:pPr>
            <w:r>
              <w:t>KECAMATAN ${NAMA_KEC}</w:t>
            </w:r>
          </w:p>
          <w:p w14:paraId="5420C6C9" w14:textId="77777777" w:rsidR="00CB6686" w:rsidRDefault="00CB6686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0876FD57" w14:textId="77777777" w:rsidR="00CB6686" w:rsidRDefault="00CB6686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7292A68C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7F0C2EE8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117089C6" w14:textId="26B11D87" w:rsidR="00A929F6" w:rsidRPr="000001DD" w:rsidRDefault="006E6650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25621E6A" w14:textId="23819159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690608">
        <w:rPr>
          <w:rFonts w:ascii="Bookman Old Style" w:hAnsi="Bookman Old Style"/>
          <w:sz w:val="22"/>
          <w:szCs w:val="22"/>
        </w:rPr>
        <w:t>format_</w:t>
      </w:r>
      <w:r w:rsidR="00910A84">
        <w:rPr>
          <w:rFonts w:ascii="Bookman Old Style" w:hAnsi="Bookman Old Style"/>
          <w:sz w:val="22"/>
          <w:szCs w:val="22"/>
        </w:rPr>
        <w:t>nomor_surat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403585CD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605AD346" w14:textId="568F03C9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jabatan</w:t>
      </w:r>
      <w:r w:rsidR="006E6650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6E6650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6E6650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r w:rsidR="006E6650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6E6650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nama_provinsi</w:t>
      </w:r>
      <w:r w:rsidR="006E6650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14:paraId="1768216A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10D69216" w14:textId="238D376C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b/>
          <w:sz w:val="22"/>
          <w:szCs w:val="22"/>
        </w:rPr>
        <w:t>${</w:t>
      </w:r>
      <w:r w:rsidR="002258F2">
        <w:rPr>
          <w:rFonts w:ascii="Bookman Old Style" w:hAnsi="Bookman Old Style"/>
          <w:b/>
          <w:sz w:val="22"/>
          <w:szCs w:val="22"/>
        </w:rPr>
        <w:t>nama</w:t>
      </w:r>
      <w:r w:rsidR="006E6650">
        <w:rPr>
          <w:rFonts w:ascii="Bookman Old Style" w:hAnsi="Bookman Old Style"/>
          <w:b/>
          <w:sz w:val="22"/>
          <w:szCs w:val="22"/>
        </w:rPr>
        <w:t>}</w:t>
      </w:r>
    </w:p>
    <w:p w14:paraId="12AF20C6" w14:textId="76A6F301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63890A0B" w14:textId="19CFA803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no_kk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1B533817" w14:textId="4F77AD23"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kepala_kk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629B9A01" w14:textId="7516CDAF" w:rsidR="00CF6A3D" w:rsidRDefault="0012501E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 w:rsidR="00A910F5" w:rsidRPr="008D314F">
        <w:rPr>
          <w:rFonts w:ascii="Bookman Old Style" w:hAnsi="Bookman Old Style"/>
          <w:sz w:val="22"/>
          <w:szCs w:val="22"/>
        </w:rPr>
        <w:t>ttl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066FF56E" w14:textId="7FB369F8" w:rsidR="007874DA" w:rsidRPr="008D314F" w:rsidRDefault="007874D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10272101" w14:textId="02903AF4" w:rsidR="00A929F6" w:rsidRPr="008D314F" w:rsidRDefault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6E6650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3C664A">
        <w:rPr>
          <w:rFonts w:ascii="Bookman Old Style" w:hAnsi="Bookman Old Style"/>
          <w:sz w:val="22"/>
          <w:szCs w:val="22"/>
        </w:rPr>
        <w:t>Sebutan_Desa</w:t>
      </w:r>
      <w:r w:rsidR="006E6650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6E6650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Kecamatan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6E6650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r w:rsidR="006E6650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4829E500" w14:textId="11DC1A88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agama</w:t>
      </w:r>
      <w:r w:rsidR="006E6650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0A430F57" w14:textId="49D161E9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status</w:t>
      </w:r>
      <w:r w:rsidR="006E6650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49B02404" w14:textId="7E066786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pendidikan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05629C20" w14:textId="62C47AD6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pekerjaan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330C35F7" w14:textId="4A217B75" w:rsidR="0012501E" w:rsidRPr="008D314F" w:rsidRDefault="007874DA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warga_negara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767F235D" w14:textId="2ABF3803" w:rsidR="0012501E" w:rsidRDefault="007874DA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 w:rsidR="00FE22DB">
        <w:rPr>
          <w:rFonts w:ascii="Bookman Old Style" w:hAnsi="Bookman Old Style"/>
          <w:sz w:val="22"/>
          <w:szCs w:val="22"/>
        </w:rPr>
        <w:t>form_keterangan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067C9070" w14:textId="6DDADE47" w:rsidR="003A0B2E" w:rsidRDefault="007904B0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Berlaku mulai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E6650">
        <w:rPr>
          <w:rFonts w:ascii="Bookman Old Style" w:hAnsi="Bookman Old Style"/>
          <w:sz w:val="22"/>
          <w:szCs w:val="22"/>
        </w:rPr>
        <w:t>${</w:t>
      </w:r>
      <w:r w:rsidRPr="007904B0">
        <w:rPr>
          <w:rFonts w:ascii="Bookman Old Style" w:hAnsi="Bookman Old Style"/>
          <w:sz w:val="22"/>
          <w:szCs w:val="22"/>
        </w:rPr>
        <w:t>mulai_berlaku</w:t>
      </w:r>
      <w:r w:rsidR="006E6650">
        <w:rPr>
          <w:rFonts w:ascii="Bookman Old Style" w:hAnsi="Bookman Old Style"/>
          <w:sz w:val="22"/>
          <w:szCs w:val="22"/>
        </w:rPr>
        <w:t>}</w:t>
      </w:r>
      <w:r w:rsidRPr="007904B0">
        <w:rPr>
          <w:rFonts w:ascii="Bookman Old Style" w:hAnsi="Bookman Old Style"/>
          <w:sz w:val="22"/>
          <w:szCs w:val="22"/>
        </w:rPr>
        <w:t xml:space="preserve"> s/d </w:t>
      </w:r>
      <w:r w:rsidR="006E6650">
        <w:rPr>
          <w:rFonts w:ascii="Bookman Old Style" w:hAnsi="Bookman Old Style"/>
          <w:sz w:val="22"/>
          <w:szCs w:val="22"/>
        </w:rPr>
        <w:t>${</w:t>
      </w:r>
      <w:r w:rsidRPr="007904B0">
        <w:rPr>
          <w:rFonts w:ascii="Bookman Old Style" w:hAnsi="Bookman Old Style"/>
          <w:sz w:val="22"/>
          <w:szCs w:val="22"/>
        </w:rPr>
        <w:t>tgl_akhir</w:t>
      </w:r>
      <w:r w:rsidR="006E6650">
        <w:rPr>
          <w:rFonts w:ascii="Bookman Old Style" w:hAnsi="Bookman Old Style"/>
          <w:sz w:val="22"/>
          <w:szCs w:val="22"/>
        </w:rPr>
        <w:t>}</w:t>
      </w:r>
    </w:p>
    <w:p w14:paraId="73BDD0A8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53FAB12B" w14:textId="7CC5154B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29448F">
        <w:rPr>
          <w:rFonts w:ascii="Bookman Old Style" w:hAnsi="Bookman Old Style"/>
          <w:sz w:val="22"/>
          <w:szCs w:val="22"/>
        </w:rPr>
        <w:t>Sebutan_Desa</w:t>
      </w:r>
      <w:r w:rsidR="006E6650">
        <w:rPr>
          <w:rFonts w:ascii="Bookman Old Style" w:hAnsi="Bookman Old Style"/>
          <w:sz w:val="22"/>
          <w:szCs w:val="22"/>
        </w:rPr>
        <w:t>}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6E6650">
        <w:rPr>
          <w:rFonts w:ascii="Bookman Old Style" w:hAnsi="Bookman Old Style"/>
          <w:sz w:val="22"/>
          <w:szCs w:val="22"/>
        </w:rPr>
        <w:t>${</w:t>
      </w:r>
      <w:r w:rsidR="00C37F9E">
        <w:rPr>
          <w:rFonts w:ascii="Bookman Old Style" w:hAnsi="Bookman Old Style"/>
          <w:sz w:val="22"/>
          <w:szCs w:val="22"/>
        </w:rPr>
        <w:t>nama_</w:t>
      </w:r>
      <w:r w:rsidR="0012501E">
        <w:rPr>
          <w:rFonts w:ascii="Bookman Old Style" w:hAnsi="Bookman Old Style"/>
          <w:sz w:val="22"/>
          <w:szCs w:val="22"/>
        </w:rPr>
        <w:t>des</w:t>
      </w:r>
      <w:r w:rsidR="006E6650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dengan data seperti di atas</w:t>
      </w:r>
      <w:r w:rsidR="0012501E">
        <w:rPr>
          <w:rFonts w:ascii="Bookman Old Style" w:hAnsi="Bookman Old Style"/>
          <w:sz w:val="22"/>
          <w:szCs w:val="22"/>
        </w:rPr>
        <w:t>.</w:t>
      </w:r>
    </w:p>
    <w:p w14:paraId="536BAD70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4E99453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6FEC30E8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531D1EAE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44CFBE38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ED05B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1FBF00C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934F705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3B8F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A8E08" w14:textId="13649B9C" w:rsidR="00A929F6" w:rsidRDefault="006E6650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0277B69" w14:textId="78E2CB58" w:rsidR="00D9543F" w:rsidRPr="008D314F" w:rsidRDefault="006E6650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8120A7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5B62EF4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9342F3D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20526E2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AB158E8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0ACADF3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B9A0BCE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FC3D773" w14:textId="22518338" w:rsidR="00A929F6" w:rsidRDefault="006E6650" w:rsidP="00A26F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72D02C2" w14:textId="716F0F04" w:rsidR="00A26F69" w:rsidRPr="00A26F69" w:rsidRDefault="00A26F69" w:rsidP="00A26F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6E6650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6E6650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70C139D7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7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139C" w14:textId="77777777" w:rsidR="009B3535" w:rsidRDefault="009B3535">
      <w:r>
        <w:separator/>
      </w:r>
    </w:p>
  </w:endnote>
  <w:endnote w:type="continuationSeparator" w:id="0">
    <w:p w14:paraId="6DB1939B" w14:textId="77777777" w:rsidR="009B3535" w:rsidRDefault="009B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00E5BB0" w14:textId="77777777" w:rsidTr="008B637E">
      <w:tc>
        <w:tcPr>
          <w:tcW w:w="3369" w:type="dxa"/>
        </w:tcPr>
        <w:p w14:paraId="2914BCBB" w14:textId="3296C044" w:rsidR="003A0B2E" w:rsidRPr="00DA0E0C" w:rsidRDefault="006E6650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1B99234F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5CEC4B37" w14:textId="1FD7422A" w:rsidR="003A0B2E" w:rsidRPr="00DA0E0C" w:rsidRDefault="006E6650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71E05F8D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9BA9" w14:textId="77777777" w:rsidR="009B3535" w:rsidRDefault="009B3535">
      <w:r>
        <w:rPr>
          <w:color w:val="000000"/>
        </w:rPr>
        <w:separator/>
      </w:r>
    </w:p>
  </w:footnote>
  <w:footnote w:type="continuationSeparator" w:id="0">
    <w:p w14:paraId="01F82A46" w14:textId="77777777" w:rsidR="009B3535" w:rsidRDefault="009B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7D15"/>
    <w:rsid w:val="0002358D"/>
    <w:rsid w:val="00094283"/>
    <w:rsid w:val="000D1CF8"/>
    <w:rsid w:val="000D3F9F"/>
    <w:rsid w:val="000F1461"/>
    <w:rsid w:val="000F6C8F"/>
    <w:rsid w:val="00115B14"/>
    <w:rsid w:val="00120383"/>
    <w:rsid w:val="00124BF3"/>
    <w:rsid w:val="0012501E"/>
    <w:rsid w:val="00133DC9"/>
    <w:rsid w:val="00140CE3"/>
    <w:rsid w:val="0014162D"/>
    <w:rsid w:val="00150340"/>
    <w:rsid w:val="001A4F32"/>
    <w:rsid w:val="001C6913"/>
    <w:rsid w:val="00212B04"/>
    <w:rsid w:val="002258F2"/>
    <w:rsid w:val="00270274"/>
    <w:rsid w:val="00276B7A"/>
    <w:rsid w:val="0029448F"/>
    <w:rsid w:val="00333849"/>
    <w:rsid w:val="003819BC"/>
    <w:rsid w:val="003A0B2E"/>
    <w:rsid w:val="003C664A"/>
    <w:rsid w:val="00431E92"/>
    <w:rsid w:val="004471CA"/>
    <w:rsid w:val="00447D5A"/>
    <w:rsid w:val="00475822"/>
    <w:rsid w:val="00475A31"/>
    <w:rsid w:val="004A356A"/>
    <w:rsid w:val="004B60F8"/>
    <w:rsid w:val="004C25BC"/>
    <w:rsid w:val="004D5512"/>
    <w:rsid w:val="00515125"/>
    <w:rsid w:val="00524D00"/>
    <w:rsid w:val="005373B2"/>
    <w:rsid w:val="00596CC3"/>
    <w:rsid w:val="005B3D2F"/>
    <w:rsid w:val="005E284B"/>
    <w:rsid w:val="005E32BD"/>
    <w:rsid w:val="005F1EA9"/>
    <w:rsid w:val="00605F5F"/>
    <w:rsid w:val="00683A8C"/>
    <w:rsid w:val="00690608"/>
    <w:rsid w:val="00691663"/>
    <w:rsid w:val="006919F6"/>
    <w:rsid w:val="006A1324"/>
    <w:rsid w:val="006B20AF"/>
    <w:rsid w:val="006E196D"/>
    <w:rsid w:val="006E4CF0"/>
    <w:rsid w:val="006E6650"/>
    <w:rsid w:val="00713D1C"/>
    <w:rsid w:val="0073712F"/>
    <w:rsid w:val="00755644"/>
    <w:rsid w:val="00761428"/>
    <w:rsid w:val="00782A11"/>
    <w:rsid w:val="007874DA"/>
    <w:rsid w:val="007904B0"/>
    <w:rsid w:val="007E6808"/>
    <w:rsid w:val="007E6BC7"/>
    <w:rsid w:val="007F1F33"/>
    <w:rsid w:val="00804F9C"/>
    <w:rsid w:val="008120A7"/>
    <w:rsid w:val="00871247"/>
    <w:rsid w:val="008813AD"/>
    <w:rsid w:val="008A6F1D"/>
    <w:rsid w:val="008B637E"/>
    <w:rsid w:val="008D30E0"/>
    <w:rsid w:val="008D314F"/>
    <w:rsid w:val="00907E0D"/>
    <w:rsid w:val="00910A84"/>
    <w:rsid w:val="00925FCF"/>
    <w:rsid w:val="0098688A"/>
    <w:rsid w:val="009A1B65"/>
    <w:rsid w:val="009B353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26F69"/>
    <w:rsid w:val="00A3314A"/>
    <w:rsid w:val="00A41F4B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C00A87"/>
    <w:rsid w:val="00C35EAA"/>
    <w:rsid w:val="00C37F9E"/>
    <w:rsid w:val="00C41B85"/>
    <w:rsid w:val="00C43B44"/>
    <w:rsid w:val="00C57C54"/>
    <w:rsid w:val="00CB5E6F"/>
    <w:rsid w:val="00CB6686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9543F"/>
    <w:rsid w:val="00DA0E0C"/>
    <w:rsid w:val="00DB725A"/>
    <w:rsid w:val="00E423CA"/>
    <w:rsid w:val="00E43299"/>
    <w:rsid w:val="00EA6873"/>
    <w:rsid w:val="00EF3CD7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A4495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uiPriority w:val="99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5</cp:revision>
  <cp:lastPrinted>2008-02-15T10:19:00Z</cp:lastPrinted>
  <dcterms:created xsi:type="dcterms:W3CDTF">2021-12-22T08:58:00Z</dcterms:created>
  <dcterms:modified xsi:type="dcterms:W3CDTF">2021-12-24T07:57:00Z</dcterms:modified>
</cp:coreProperties>
</file>