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6342" w14:textId="134ACFA9" w:rsidR="00A929F6" w:rsidRPr="0073712F" w:rsidRDefault="00116602" w:rsidP="00116602">
      <w:pPr>
        <w:pStyle w:val="HeaderSurat"/>
        <w:ind w:left="0"/>
        <w:jc w:val="left"/>
      </w:pPr>
      <w:r>
        <w:rPr>
          <w:noProof/>
        </w:rPr>
        <w:t>${logo}</w:t>
      </w:r>
      <w:r>
        <w:rPr>
          <w:noProof/>
        </w:rPr>
        <w:tab/>
      </w:r>
      <w:r w:rsidR="00A910F5" w:rsidRPr="0073712F">
        <w:t xml:space="preserve">PEMERINTAH </w:t>
      </w:r>
      <w:r w:rsidR="00B0452A" w:rsidRPr="0073712F">
        <w:t>kabupaten</w:t>
      </w:r>
      <w:r w:rsidR="00A910F5" w:rsidRPr="0073712F">
        <w:t xml:space="preserve"> </w:t>
      </w:r>
      <w:r w:rsidR="00A91250">
        <w:t>${</w:t>
      </w:r>
      <w:r w:rsidR="00A910F5" w:rsidRPr="0073712F">
        <w:t>nama_kab</w:t>
      </w:r>
      <w:r w:rsidR="00A91250">
        <w:t>}</w:t>
      </w:r>
    </w:p>
    <w:p w14:paraId="496ED0B0" w14:textId="7DA00845" w:rsidR="00A929F6" w:rsidRPr="0073712F" w:rsidRDefault="00B0452A" w:rsidP="00883B4E">
      <w:pPr>
        <w:pStyle w:val="HeaderSurat"/>
      </w:pPr>
      <w:r w:rsidRPr="0073712F">
        <w:t>KECAMATAN</w:t>
      </w:r>
      <w:r w:rsidR="00A910F5" w:rsidRPr="0073712F">
        <w:t xml:space="preserve"> </w:t>
      </w:r>
      <w:r w:rsidR="00A91250">
        <w:t>${</w:t>
      </w:r>
      <w:r w:rsidR="00A910F5" w:rsidRPr="0073712F">
        <w:t>nama_kec</w:t>
      </w:r>
      <w:r w:rsidR="00A91250">
        <w:t>}</w:t>
      </w:r>
    </w:p>
    <w:p w14:paraId="3B48D77D" w14:textId="7F015CC1" w:rsidR="00A929F6" w:rsidRPr="00D83D27" w:rsidRDefault="00D90351" w:rsidP="00883B4E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A910F5" w:rsidRPr="00D83D27">
        <w:rPr>
          <w:b/>
          <w:bCs/>
        </w:rPr>
        <w:t xml:space="preserve"> </w:t>
      </w:r>
      <w:r w:rsidR="00A91250">
        <w:rPr>
          <w:b/>
          <w:bCs/>
        </w:rPr>
        <w:t>${</w:t>
      </w:r>
      <w:r w:rsidR="00A910F5" w:rsidRPr="00D83D27">
        <w:rPr>
          <w:b/>
          <w:bCs/>
        </w:rPr>
        <w:t>nama_des</w:t>
      </w:r>
      <w:r w:rsidR="00A91250">
        <w:rPr>
          <w:b/>
          <w:bCs/>
        </w:rPr>
        <w:t>}</w:t>
      </w:r>
      <w:r w:rsidR="008E629C" w:rsidRPr="00D83D27">
        <w:rPr>
          <w:b/>
          <w:bCs/>
          <w:noProof/>
        </w:rPr>
        <w:t xml:space="preserve"> </w:t>
      </w:r>
    </w:p>
    <w:p w14:paraId="747FB14C" w14:textId="475E3672" w:rsidR="00A929F6" w:rsidRPr="00605F5F" w:rsidRDefault="00A91250" w:rsidP="00605F5F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A910F5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61C1971C" w14:textId="77777777" w:rsidR="0012691D" w:rsidRPr="00713D1C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5ACEF998" w14:textId="77777777" w:rsidR="00A929F6" w:rsidRPr="00DA0E0C" w:rsidRDefault="00A910F5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</w:r>
      <w:r w:rsidR="00140CE3" w:rsidRPr="00DA0E0C">
        <w:rPr>
          <w:rFonts w:ascii="Bookman Old Style" w:hAnsi="Bookman Old Style"/>
        </w:rPr>
        <w:tab/>
        <w:t xml:space="preserve">      </w:t>
      </w:r>
    </w:p>
    <w:p w14:paraId="514A0FB0" w14:textId="49C20BB4" w:rsidR="00A929F6" w:rsidRPr="00DA0E0C" w:rsidRDefault="00A91250">
      <w:pPr>
        <w:pStyle w:val="Heading3"/>
        <w:rPr>
          <w:rFonts w:ascii="Bookman Old Style" w:hAnsi="Bookman Old Style"/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DA0E0C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2148BA1E" w14:textId="43C602AE" w:rsidR="00A929F6" w:rsidRPr="00A43B73" w:rsidRDefault="005373B2">
      <w:pPr>
        <w:jc w:val="center"/>
        <w:rPr>
          <w:rFonts w:ascii="Georgia" w:hAnsi="Georgia"/>
          <w:sz w:val="22"/>
          <w:szCs w:val="22"/>
        </w:rPr>
      </w:pPr>
      <w:proofErr w:type="gramStart"/>
      <w:r w:rsidRPr="00DA0E0C">
        <w:rPr>
          <w:rFonts w:ascii="Bookman Old Style" w:hAnsi="Bookman Old Style"/>
          <w:sz w:val="22"/>
          <w:szCs w:val="22"/>
        </w:rPr>
        <w:t>N</w:t>
      </w:r>
      <w:r w:rsidR="008D30E0" w:rsidRPr="00DA0E0C">
        <w:rPr>
          <w:rFonts w:ascii="Bookman Old Style" w:hAnsi="Bookman Old Style"/>
          <w:sz w:val="22"/>
          <w:szCs w:val="22"/>
        </w:rPr>
        <w:t>omor :</w:t>
      </w:r>
      <w:proofErr w:type="gramEnd"/>
      <w:r w:rsidR="008D30E0"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E84701">
        <w:rPr>
          <w:rFonts w:ascii="Bookman Old Style" w:hAnsi="Bookman Old Style"/>
          <w:sz w:val="22"/>
          <w:szCs w:val="22"/>
        </w:rPr>
        <w:t>format_</w:t>
      </w:r>
      <w:r w:rsidR="00910A84" w:rsidRPr="00DA0E0C">
        <w:rPr>
          <w:rFonts w:ascii="Bookman Old Style" w:hAnsi="Bookman Old Style"/>
          <w:sz w:val="22"/>
          <w:szCs w:val="22"/>
        </w:rPr>
        <w:t>nomor_surat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7E18C8F1" w14:textId="77777777" w:rsidR="00A929F6" w:rsidRPr="00DA0E0C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17E1C0A9" w14:textId="6EAA4126" w:rsidR="00A929F6" w:rsidRPr="005C7F31" w:rsidRDefault="00A910F5" w:rsidP="00366F49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 xml:space="preserve">Yang bertanda tangan di bawah ini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603DB0">
        <w:rPr>
          <w:rFonts w:ascii="Bookman Old Style" w:hAnsi="Bookman Old Style"/>
          <w:sz w:val="22"/>
          <w:szCs w:val="22"/>
        </w:rPr>
        <w:t>jabatan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5C7F31">
        <w:rPr>
          <w:rFonts w:ascii="Bookman Old Style" w:hAnsi="Bookman Old Style"/>
          <w:sz w:val="22"/>
          <w:szCs w:val="22"/>
        </w:rPr>
        <w:t>nama_des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5373B2" w:rsidRPr="005C7F31">
        <w:rPr>
          <w:rFonts w:ascii="Bookman Old Style" w:hAnsi="Bookman Old Style"/>
          <w:sz w:val="22"/>
          <w:szCs w:val="22"/>
        </w:rPr>
        <w:t>Kecamatan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5C7F31">
        <w:rPr>
          <w:rFonts w:ascii="Bookman Old Style" w:hAnsi="Bookman Old Style"/>
          <w:sz w:val="22"/>
          <w:szCs w:val="22"/>
        </w:rPr>
        <w:t>nama_kec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5C7F31">
        <w:rPr>
          <w:rFonts w:ascii="Bookman Old Style" w:hAnsi="Bookman Old Style"/>
          <w:sz w:val="22"/>
          <w:szCs w:val="22"/>
        </w:rPr>
        <w:t>Sebutan_kabupaten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5C7F31">
        <w:rPr>
          <w:rFonts w:ascii="Bookman Old Style" w:hAnsi="Bookman Old Style"/>
          <w:sz w:val="22"/>
          <w:szCs w:val="22"/>
        </w:rPr>
        <w:t>nama_kab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>, mener</w:t>
      </w:r>
      <w:r w:rsidR="006B20AF" w:rsidRPr="005C7F31">
        <w:rPr>
          <w:rFonts w:ascii="Bookman Old Style" w:hAnsi="Bookman Old Style"/>
          <w:sz w:val="22"/>
          <w:szCs w:val="22"/>
        </w:rPr>
        <w:t>angkan dengan sebenarnya</w:t>
      </w:r>
      <w:r w:rsidR="00EA6873" w:rsidRPr="005C7F31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EA6873" w:rsidRPr="005C7F31">
        <w:rPr>
          <w:rFonts w:ascii="Bookman Old Style" w:hAnsi="Bookman Old Style"/>
          <w:sz w:val="22"/>
          <w:szCs w:val="22"/>
        </w:rPr>
        <w:t>bahwa</w:t>
      </w:r>
      <w:r w:rsidR="006B20AF" w:rsidRPr="005C7F31"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>:</w:t>
      </w:r>
      <w:proofErr w:type="gramEnd"/>
    </w:p>
    <w:p w14:paraId="4AA8D7A7" w14:textId="77777777" w:rsidR="00A929F6" w:rsidRPr="00DA0E0C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4A660DB7" w14:textId="4C218F25" w:rsidR="00A929F6" w:rsidRPr="00DA0E0C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</w:t>
      </w:r>
      <w:r w:rsidR="00A910F5" w:rsidRPr="00DA0E0C">
        <w:rPr>
          <w:rFonts w:ascii="Bookman Old Style" w:hAnsi="Bookman Old Style"/>
          <w:sz w:val="22"/>
          <w:szCs w:val="22"/>
        </w:rPr>
        <w:t>a</w:t>
      </w:r>
      <w:r w:rsidR="009667BA">
        <w:rPr>
          <w:rFonts w:ascii="Bookman Old Style" w:hAnsi="Bookman Old Style"/>
          <w:sz w:val="22"/>
          <w:szCs w:val="22"/>
        </w:rPr>
        <w:t xml:space="preserve"> Lengkap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b/>
          <w:sz w:val="22"/>
          <w:szCs w:val="22"/>
        </w:rPr>
        <w:t>${</w:t>
      </w:r>
      <w:r w:rsidR="002258F2" w:rsidRPr="00DA0E0C">
        <w:rPr>
          <w:rFonts w:ascii="Bookman Old Style" w:hAnsi="Bookman Old Style"/>
          <w:b/>
          <w:sz w:val="22"/>
          <w:szCs w:val="22"/>
        </w:rPr>
        <w:t>nama</w:t>
      </w:r>
      <w:r w:rsidR="00A91250">
        <w:rPr>
          <w:rFonts w:ascii="Bookman Old Style" w:hAnsi="Bookman Old Style"/>
          <w:b/>
          <w:sz w:val="22"/>
          <w:szCs w:val="22"/>
        </w:rPr>
        <w:t>}</w:t>
      </w:r>
    </w:p>
    <w:p w14:paraId="4828FC79" w14:textId="6B0C642D" w:rsidR="00CF6A3D" w:rsidRPr="00DA0E0C" w:rsidRDefault="009667B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</w:t>
      </w:r>
      <w:r w:rsidR="00A910F5" w:rsidRPr="00DA0E0C">
        <w:rPr>
          <w:rFonts w:ascii="Bookman Old Style" w:hAnsi="Bookman Old Style"/>
          <w:sz w:val="22"/>
          <w:szCs w:val="22"/>
        </w:rPr>
        <w:t>anggal lahir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A910F5" w:rsidRPr="00DA0E0C">
        <w:rPr>
          <w:rFonts w:ascii="Bookman Old Style" w:hAnsi="Bookman Old Style"/>
          <w:sz w:val="22"/>
          <w:szCs w:val="22"/>
        </w:rPr>
        <w:t>ttl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676A8360" w14:textId="2E021DB1" w:rsidR="00A929F6" w:rsidRPr="00DA0E0C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</w:r>
      <w:r w:rsidR="00AF216E" w:rsidRPr="00DA0E0C">
        <w:rPr>
          <w:rFonts w:ascii="Bookman Old Style" w:hAnsi="Bookman Old Style"/>
          <w:sz w:val="22"/>
          <w:szCs w:val="22"/>
        </w:rPr>
        <w:t>:</w:t>
      </w:r>
      <w:r w:rsidR="00AF216E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0F1461" w:rsidRPr="00DA0E0C">
        <w:rPr>
          <w:rFonts w:ascii="Bookman Old Style" w:hAnsi="Bookman Old Style"/>
          <w:sz w:val="22"/>
          <w:szCs w:val="22"/>
        </w:rPr>
        <w:t>usia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7C3ED668" w14:textId="220E0320" w:rsidR="00133DC9" w:rsidRPr="00DA0E0C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212B04" w:rsidRPr="00DA0E0C">
        <w:rPr>
          <w:rFonts w:ascii="Bookman Old Style" w:hAnsi="Bookman Old Style"/>
          <w:sz w:val="22"/>
          <w:szCs w:val="22"/>
        </w:rPr>
        <w:t>sex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11B46080" w14:textId="5C210DBF" w:rsidR="00A929F6" w:rsidRPr="00DA0E0C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pekerjaan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4FE6C6C5" w14:textId="3A2D70D2" w:rsidR="00A929F6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gramStart"/>
      <w:r w:rsidRPr="00DA0E0C">
        <w:rPr>
          <w:rFonts w:ascii="Bookman Old Style" w:hAnsi="Bookman Old Style"/>
          <w:sz w:val="22"/>
          <w:szCs w:val="22"/>
        </w:rPr>
        <w:t>Tempat  tinggal</w:t>
      </w:r>
      <w:proofErr w:type="gram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alamat</w:t>
      </w:r>
      <w:r w:rsidR="00A91250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D90351">
        <w:rPr>
          <w:rFonts w:ascii="Bookman Old Style" w:hAnsi="Bookman Old Style"/>
          <w:sz w:val="22"/>
          <w:szCs w:val="22"/>
        </w:rPr>
        <w:t>Sebutan_Desa</w:t>
      </w:r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nama_des</w:t>
      </w:r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Kecamatan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nama_kec</w:t>
      </w:r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,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Sebutan_kabupaten</w:t>
      </w:r>
      <w:r w:rsidR="00A91250">
        <w:rPr>
          <w:rFonts w:ascii="Bookman Old Style" w:hAnsi="Bookman Old Style"/>
          <w:sz w:val="22"/>
          <w:szCs w:val="22"/>
        </w:rPr>
        <w:t>}</w:t>
      </w:r>
      <w:r w:rsidR="005373B2" w:rsidRPr="00DA0E0C">
        <w:rPr>
          <w:rFonts w:ascii="Bookman Old Style" w:hAnsi="Bookman Old Style"/>
          <w:sz w:val="22"/>
          <w:szCs w:val="22"/>
        </w:rPr>
        <w:t xml:space="preserve"> </w:t>
      </w:r>
      <w:r w:rsidR="00A91250">
        <w:rPr>
          <w:rFonts w:ascii="Bookman Old Style" w:hAnsi="Bookman Old Style"/>
          <w:sz w:val="22"/>
          <w:szCs w:val="22"/>
        </w:rPr>
        <w:t>${</w:t>
      </w:r>
      <w:r w:rsidR="005373B2" w:rsidRPr="00DA0E0C">
        <w:rPr>
          <w:rFonts w:ascii="Bookman Old Style" w:hAnsi="Bookman Old Style"/>
          <w:sz w:val="22"/>
          <w:szCs w:val="22"/>
        </w:rPr>
        <w:t>nama_kab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63645D37" w14:textId="77777777" w:rsidR="009667BA" w:rsidRDefault="009667BA" w:rsidP="009667B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1C58E52B" w14:textId="0C0234F9" w:rsidR="009667BA" w:rsidRDefault="009667BA" w:rsidP="00366F49">
      <w:pPr>
        <w:tabs>
          <w:tab w:val="left" w:pos="1260"/>
          <w:tab w:val="left" w:pos="3960"/>
          <w:tab w:val="left" w:pos="4140"/>
        </w:tabs>
        <w:ind w:right="4" w:firstLine="70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Yang bersangkutan hendak menjual </w:t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form_barang</w:t>
      </w:r>
      <w:r w:rsidR="00A91250">
        <w:rPr>
          <w:rFonts w:ascii="Bookman Old Style" w:hAnsi="Bookman Old Style"/>
          <w:sz w:val="22"/>
          <w:szCs w:val="22"/>
        </w:rPr>
        <w:t>}</w:t>
      </w:r>
      <w:r w:rsidR="000873AB">
        <w:rPr>
          <w:rFonts w:ascii="Bookman Old Style" w:hAnsi="Bookman Old Style"/>
          <w:sz w:val="22"/>
          <w:szCs w:val="22"/>
        </w:rPr>
        <w:t xml:space="preserve">. </w:t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form_jenis</w:t>
      </w:r>
      <w:r w:rsidR="00A91250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tersebut tidak dalam sengketa dengan pihak lain sehingga dapat dijual kepada pihak kedua yaitu:</w:t>
      </w:r>
    </w:p>
    <w:p w14:paraId="195C6276" w14:textId="77777777" w:rsidR="009667BA" w:rsidRPr="00DA0E0C" w:rsidRDefault="009667BA" w:rsidP="009667BA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14:paraId="083A196B" w14:textId="42965160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form_nama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37EDDB77" w14:textId="30FE1530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Nomor Identitas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form_identitas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3B09238C" w14:textId="742DB151" w:rsidR="007F1F33" w:rsidRPr="00DA0E0C" w:rsidRDefault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Lahir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A910F5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 w:rsidR="00404EB8">
        <w:rPr>
          <w:rFonts w:ascii="Bookman Old Style" w:hAnsi="Bookman Old Style"/>
          <w:sz w:val="22"/>
          <w:szCs w:val="22"/>
        </w:rPr>
        <w:t>form_tempatlahir</w:t>
      </w:r>
      <w:r w:rsidR="00A91250">
        <w:rPr>
          <w:rFonts w:ascii="Bookman Old Style" w:hAnsi="Bookman Old Style"/>
          <w:sz w:val="22"/>
          <w:szCs w:val="22"/>
        </w:rPr>
        <w:t>}</w:t>
      </w:r>
      <w:r w:rsidR="00404EB8">
        <w:rPr>
          <w:rFonts w:ascii="Bookman Old Style" w:hAnsi="Bookman Old Style"/>
          <w:sz w:val="22"/>
          <w:szCs w:val="22"/>
        </w:rPr>
        <w:t xml:space="preserve">, </w:t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form_tanggallahir</w:t>
      </w:r>
      <w:r w:rsidR="00A91250">
        <w:rPr>
          <w:rFonts w:ascii="Bookman Old Style" w:hAnsi="Bookman Old Style"/>
          <w:sz w:val="22"/>
          <w:szCs w:val="22"/>
        </w:rPr>
        <w:t>}</w:t>
      </w:r>
      <w:r w:rsidR="00212B04" w:rsidRPr="00DA0E0C">
        <w:rPr>
          <w:rFonts w:ascii="Bookman Old Style" w:hAnsi="Bookman Old Style"/>
          <w:sz w:val="22"/>
          <w:szCs w:val="22"/>
        </w:rPr>
        <w:t xml:space="preserve"> </w:t>
      </w:r>
    </w:p>
    <w:p w14:paraId="68A577FD" w14:textId="2DE68630" w:rsidR="00F20277" w:rsidRPr="00DA0E0C" w:rsidRDefault="009667B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 w:rsidR="00A910F5" w:rsidRPr="00DA0E0C">
        <w:rPr>
          <w:rFonts w:ascii="Bookman Old Style" w:hAnsi="Bookman Old Style"/>
          <w:sz w:val="22"/>
          <w:szCs w:val="22"/>
        </w:rPr>
        <w:tab/>
        <w:t>:</w:t>
      </w:r>
      <w:r w:rsidR="00F15EB8" w:rsidRPr="00DA0E0C">
        <w:rPr>
          <w:rFonts w:ascii="Bookman Old Style" w:hAnsi="Bookman Old Style"/>
          <w:sz w:val="22"/>
          <w:szCs w:val="22"/>
        </w:rPr>
        <w:t xml:space="preserve"> </w:t>
      </w:r>
      <w:r w:rsidR="007F1F33" w:rsidRPr="00DA0E0C"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form_sex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2EF925B7" w14:textId="201F8845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Tinggal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form_alamat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27289A2D" w14:textId="5717854E" w:rsidR="009667BA" w:rsidRPr="00DA0E0C" w:rsidRDefault="009667BA" w:rsidP="009667B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form_pekerjaan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5BAF68C4" w14:textId="10F42118" w:rsidR="00F20277" w:rsidRPr="00DA0E0C" w:rsidRDefault="009667B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 w:rsidR="00755644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A912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form_keterangan</w:t>
      </w:r>
      <w:r w:rsidR="00A91250">
        <w:rPr>
          <w:rFonts w:ascii="Bookman Old Style" w:hAnsi="Bookman Old Style"/>
          <w:sz w:val="22"/>
          <w:szCs w:val="22"/>
        </w:rPr>
        <w:t>}</w:t>
      </w:r>
    </w:p>
    <w:p w14:paraId="73531EC9" w14:textId="77777777" w:rsidR="00D64042" w:rsidRPr="00DA0E0C" w:rsidRDefault="00D640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6D10153" w14:textId="77777777" w:rsidR="00A929F6" w:rsidRPr="00DA0E0C" w:rsidRDefault="00524D0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</w:t>
      </w:r>
      <w:r w:rsidR="0028557B">
        <w:rPr>
          <w:rFonts w:ascii="Bookman Old Style" w:hAnsi="Bookman Old Style"/>
          <w:sz w:val="22"/>
          <w:szCs w:val="22"/>
        </w:rPr>
        <w:t>urat ini dibuat</w:t>
      </w:r>
      <w:r w:rsidR="00A910F5" w:rsidRPr="00DA0E0C">
        <w:rPr>
          <w:rFonts w:ascii="Bookman Old Style" w:hAnsi="Bookman Old Style"/>
          <w:sz w:val="22"/>
          <w:szCs w:val="22"/>
        </w:rPr>
        <w:t xml:space="preserve"> </w:t>
      </w:r>
      <w:r w:rsidR="009667BA">
        <w:rPr>
          <w:rFonts w:ascii="Bookman Old Style" w:hAnsi="Bookman Old Style"/>
          <w:sz w:val="22"/>
          <w:szCs w:val="22"/>
        </w:rPr>
        <w:t>dengan sesungguhnya agar dapat</w:t>
      </w:r>
      <w:r w:rsidR="00A910F5" w:rsidRPr="00DA0E0C">
        <w:rPr>
          <w:rFonts w:ascii="Bookman Old Style" w:hAnsi="Bookman Old Style"/>
          <w:sz w:val="22"/>
          <w:szCs w:val="22"/>
        </w:rPr>
        <w:t xml:space="preserve"> dipergunakan sebagaimana mestinya</w:t>
      </w:r>
      <w:r w:rsidR="00133DC9" w:rsidRPr="00DA0E0C">
        <w:rPr>
          <w:rFonts w:ascii="Bookman Old Style" w:hAnsi="Bookman Old Style"/>
          <w:sz w:val="22"/>
          <w:szCs w:val="22"/>
        </w:rPr>
        <w:t>.</w:t>
      </w:r>
    </w:p>
    <w:p w14:paraId="2B2CB42E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D09192E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1117FD10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0541252" w14:textId="77777777" w:rsidR="00A929F6" w:rsidRPr="00DA0E0C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DA0E0C" w14:paraId="7182422B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FC6E2" w14:textId="77777777" w:rsidR="00A929F6" w:rsidRPr="00DA0E0C" w:rsidRDefault="009667B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Mengetahui,</w:t>
            </w:r>
          </w:p>
          <w:p w14:paraId="538D7F94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664226F" w14:textId="04A3A83D" w:rsidR="00A929F6" w:rsidRPr="00DA0E0C" w:rsidRDefault="009667B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Ketua Adat 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nama_des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A89FC13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A985991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B0E278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9ED0AC8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5C377CA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6D7781E" w14:textId="001AC6AA" w:rsidR="00A929F6" w:rsidRPr="00DA0E0C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9667BA">
              <w:rPr>
                <w:rFonts w:ascii="Bookman Old Style" w:hAnsi="Bookman Old Style"/>
                <w:sz w:val="22"/>
                <w:szCs w:val="22"/>
              </w:rPr>
              <w:t>form_ketua_adat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7FAED" w14:textId="77777777" w:rsidR="00A929F6" w:rsidRPr="00DA0E0C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242BE" w14:textId="0B5E53F1" w:rsidR="00A929F6" w:rsidRPr="00DA0E0C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0575B8D" w14:textId="36D2C57A" w:rsidR="00A929F6" w:rsidRPr="00DA0E0C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DD5DC0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25FF29C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5EB21F7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882CBA8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CCBDE72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21A344" w14:textId="77777777" w:rsidR="00270274" w:rsidRPr="00DA0E0C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813841" w14:textId="77777777" w:rsidR="00A929F6" w:rsidRPr="00DA0E0C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57D334" w14:textId="346D93D0" w:rsidR="00A929F6" w:rsidRDefault="00A9125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DA0E0C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D4E5791" w14:textId="3C53E087" w:rsidR="00A929F6" w:rsidRPr="00752A5A" w:rsidRDefault="00CC21C4" w:rsidP="00752A5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A91250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D316C6D" w14:textId="77777777" w:rsidR="00A929F6" w:rsidRPr="008D314F" w:rsidRDefault="00A929F6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sectPr w:rsidR="00A929F6" w:rsidRPr="008D314F" w:rsidSect="003E7F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D97B" w14:textId="77777777" w:rsidR="00A10CE2" w:rsidRDefault="00A10CE2">
      <w:r>
        <w:separator/>
      </w:r>
    </w:p>
  </w:endnote>
  <w:endnote w:type="continuationSeparator" w:id="0">
    <w:p w14:paraId="47BD63F9" w14:textId="77777777" w:rsidR="00A10CE2" w:rsidRDefault="00A1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B2FF" w14:textId="77777777" w:rsidR="001259E6" w:rsidRDefault="001259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1259E6" w:rsidRPr="00DA0E0C" w14:paraId="381318F2" w14:textId="77777777" w:rsidTr="008B637E">
      <w:tc>
        <w:tcPr>
          <w:tcW w:w="3369" w:type="dxa"/>
        </w:tcPr>
        <w:p w14:paraId="2182F17C" w14:textId="4612FA0E" w:rsidR="001259E6" w:rsidRPr="00DA0E0C" w:rsidRDefault="00A91250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1259E6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3776D440" w14:textId="77777777" w:rsidR="001259E6" w:rsidRPr="00DA0E0C" w:rsidRDefault="001259E6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64B9698C" w14:textId="33CC17BD" w:rsidR="001259E6" w:rsidRPr="00DA0E0C" w:rsidRDefault="00A91250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1259E6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4FB0C3C5" w14:textId="77777777" w:rsidR="001259E6" w:rsidRDefault="001259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8FB4" w14:textId="77777777" w:rsidR="001259E6" w:rsidRDefault="00125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9B69" w14:textId="77777777" w:rsidR="00A10CE2" w:rsidRDefault="00A10CE2">
      <w:r>
        <w:rPr>
          <w:color w:val="000000"/>
        </w:rPr>
        <w:separator/>
      </w:r>
    </w:p>
  </w:footnote>
  <w:footnote w:type="continuationSeparator" w:id="0">
    <w:p w14:paraId="41ABD308" w14:textId="77777777" w:rsidR="00A10CE2" w:rsidRDefault="00A10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C564" w14:textId="77777777" w:rsidR="001259E6" w:rsidRDefault="00125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86EB" w14:textId="77777777" w:rsidR="001259E6" w:rsidRDefault="001259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98A6" w14:textId="77777777" w:rsidR="001259E6" w:rsidRDefault="00125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27417"/>
    <w:rsid w:val="000873AB"/>
    <w:rsid w:val="00094283"/>
    <w:rsid w:val="000D1CF8"/>
    <w:rsid w:val="000D3F9F"/>
    <w:rsid w:val="000F1461"/>
    <w:rsid w:val="000F6C8F"/>
    <w:rsid w:val="00115349"/>
    <w:rsid w:val="00115F63"/>
    <w:rsid w:val="00116602"/>
    <w:rsid w:val="00120383"/>
    <w:rsid w:val="00124BF3"/>
    <w:rsid w:val="001259E6"/>
    <w:rsid w:val="0012691D"/>
    <w:rsid w:val="00133DC9"/>
    <w:rsid w:val="001368CC"/>
    <w:rsid w:val="00140CE3"/>
    <w:rsid w:val="0014162D"/>
    <w:rsid w:val="001451CE"/>
    <w:rsid w:val="00150340"/>
    <w:rsid w:val="00170AF1"/>
    <w:rsid w:val="001A4F32"/>
    <w:rsid w:val="001A5A60"/>
    <w:rsid w:val="001C24A3"/>
    <w:rsid w:val="00212B04"/>
    <w:rsid w:val="002258F2"/>
    <w:rsid w:val="002326C0"/>
    <w:rsid w:val="00265C52"/>
    <w:rsid w:val="00270274"/>
    <w:rsid w:val="00276B7A"/>
    <w:rsid w:val="0028557B"/>
    <w:rsid w:val="002C6C1D"/>
    <w:rsid w:val="002D1EF6"/>
    <w:rsid w:val="002E6072"/>
    <w:rsid w:val="00333849"/>
    <w:rsid w:val="00366F49"/>
    <w:rsid w:val="003819BC"/>
    <w:rsid w:val="003A2525"/>
    <w:rsid w:val="003D309A"/>
    <w:rsid w:val="003E00FB"/>
    <w:rsid w:val="003E044D"/>
    <w:rsid w:val="003E7FD9"/>
    <w:rsid w:val="003F3FA3"/>
    <w:rsid w:val="00404EB8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D5512"/>
    <w:rsid w:val="004F677B"/>
    <w:rsid w:val="00515E8A"/>
    <w:rsid w:val="00524D00"/>
    <w:rsid w:val="005373B2"/>
    <w:rsid w:val="00596CC3"/>
    <w:rsid w:val="005A4EC0"/>
    <w:rsid w:val="005B3D2F"/>
    <w:rsid w:val="005C7F31"/>
    <w:rsid w:val="005E284B"/>
    <w:rsid w:val="005E32BD"/>
    <w:rsid w:val="00603DB0"/>
    <w:rsid w:val="00605F5F"/>
    <w:rsid w:val="00627A22"/>
    <w:rsid w:val="00630C32"/>
    <w:rsid w:val="00683A8C"/>
    <w:rsid w:val="006919F6"/>
    <w:rsid w:val="00694E09"/>
    <w:rsid w:val="006A1324"/>
    <w:rsid w:val="006B20AF"/>
    <w:rsid w:val="006C27C1"/>
    <w:rsid w:val="006E196D"/>
    <w:rsid w:val="006E4CF0"/>
    <w:rsid w:val="00713D1C"/>
    <w:rsid w:val="00723246"/>
    <w:rsid w:val="0073712F"/>
    <w:rsid w:val="00752A5A"/>
    <w:rsid w:val="00755644"/>
    <w:rsid w:val="007928B5"/>
    <w:rsid w:val="007A0A88"/>
    <w:rsid w:val="007A7042"/>
    <w:rsid w:val="007B01E3"/>
    <w:rsid w:val="007B19B2"/>
    <w:rsid w:val="007C6DF1"/>
    <w:rsid w:val="007E6808"/>
    <w:rsid w:val="007E6BC7"/>
    <w:rsid w:val="007F1F33"/>
    <w:rsid w:val="00804F9C"/>
    <w:rsid w:val="00871247"/>
    <w:rsid w:val="00883B4E"/>
    <w:rsid w:val="00887F96"/>
    <w:rsid w:val="008A6F1D"/>
    <w:rsid w:val="008B637E"/>
    <w:rsid w:val="008D30E0"/>
    <w:rsid w:val="008D314F"/>
    <w:rsid w:val="008E629C"/>
    <w:rsid w:val="0090245C"/>
    <w:rsid w:val="00910A84"/>
    <w:rsid w:val="00912FCE"/>
    <w:rsid w:val="00925FCF"/>
    <w:rsid w:val="009667BA"/>
    <w:rsid w:val="0098688A"/>
    <w:rsid w:val="00994870"/>
    <w:rsid w:val="009A1B65"/>
    <w:rsid w:val="009B0F54"/>
    <w:rsid w:val="009B47FF"/>
    <w:rsid w:val="009B5458"/>
    <w:rsid w:val="009B65D4"/>
    <w:rsid w:val="009D0830"/>
    <w:rsid w:val="009D1D29"/>
    <w:rsid w:val="009F30CF"/>
    <w:rsid w:val="009F672C"/>
    <w:rsid w:val="00A0792A"/>
    <w:rsid w:val="00A10CE2"/>
    <w:rsid w:val="00A16BF9"/>
    <w:rsid w:val="00A26AA6"/>
    <w:rsid w:val="00A26F3B"/>
    <w:rsid w:val="00A271B4"/>
    <w:rsid w:val="00A43B73"/>
    <w:rsid w:val="00A7331A"/>
    <w:rsid w:val="00A9041E"/>
    <w:rsid w:val="00A910F5"/>
    <w:rsid w:val="00A91250"/>
    <w:rsid w:val="00A91F6D"/>
    <w:rsid w:val="00A929F6"/>
    <w:rsid w:val="00A9348B"/>
    <w:rsid w:val="00A93901"/>
    <w:rsid w:val="00AA7EAB"/>
    <w:rsid w:val="00AB5174"/>
    <w:rsid w:val="00AB5FF5"/>
    <w:rsid w:val="00AF216E"/>
    <w:rsid w:val="00AF232A"/>
    <w:rsid w:val="00B0452A"/>
    <w:rsid w:val="00B04C97"/>
    <w:rsid w:val="00B564F2"/>
    <w:rsid w:val="00B84CD4"/>
    <w:rsid w:val="00BB780E"/>
    <w:rsid w:val="00C00A87"/>
    <w:rsid w:val="00C14D39"/>
    <w:rsid w:val="00C35EAA"/>
    <w:rsid w:val="00C41B85"/>
    <w:rsid w:val="00C5113C"/>
    <w:rsid w:val="00C57C54"/>
    <w:rsid w:val="00C929B5"/>
    <w:rsid w:val="00CA5DBC"/>
    <w:rsid w:val="00CC1D41"/>
    <w:rsid w:val="00CC21C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90351"/>
    <w:rsid w:val="00D95A24"/>
    <w:rsid w:val="00DA0E0C"/>
    <w:rsid w:val="00DB725A"/>
    <w:rsid w:val="00DD5DC0"/>
    <w:rsid w:val="00E22951"/>
    <w:rsid w:val="00E423CA"/>
    <w:rsid w:val="00E6139A"/>
    <w:rsid w:val="00E84701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07B3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9E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125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9E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E7B77-A0B4-054B-8C67-D792FD9C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2021-12-22T08:57:00Z</dcterms:created>
  <dcterms:modified xsi:type="dcterms:W3CDTF">2021-12-24T07:15:00Z</dcterms:modified>
</cp:coreProperties>
</file>