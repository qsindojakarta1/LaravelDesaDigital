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F3B0" w14:textId="6B10242E" w:rsidR="006E5C4B" w:rsidRPr="0073712F" w:rsidRDefault="00AA4688" w:rsidP="00AA4688">
      <w:pPr>
        <w:pStyle w:val="HeaderSurat"/>
        <w:ind w:left="0"/>
        <w:jc w:val="left"/>
        <w:rPr>
          <w:noProof/>
        </w:rPr>
      </w:pPr>
      <w:r>
        <w:rPr>
          <w:noProof/>
        </w:rPr>
        <w:t>${logo}</w:t>
      </w:r>
      <w:r>
        <w:rPr>
          <w:noProof/>
        </w:rPr>
        <w:tab/>
      </w:r>
      <w:r w:rsidR="00E272F5">
        <w:rPr>
          <w:noProof/>
        </w:rPr>
        <w:t xml:space="preserve">PEMERINTAH kabupaten </w:t>
      </w:r>
      <w:r w:rsidR="000E256E">
        <w:rPr>
          <w:noProof/>
        </w:rPr>
        <w:t>${</w:t>
      </w:r>
      <w:r w:rsidR="006E5C4B" w:rsidRPr="0073712F">
        <w:rPr>
          <w:noProof/>
        </w:rPr>
        <w:t>nama_kab</w:t>
      </w:r>
      <w:r w:rsidR="000E256E">
        <w:rPr>
          <w:noProof/>
        </w:rPr>
        <w:t>}</w:t>
      </w:r>
    </w:p>
    <w:p w14:paraId="26AE7AEF" w14:textId="04ED9904" w:rsidR="006E5C4B" w:rsidRPr="0073712F" w:rsidRDefault="006E5C4B" w:rsidP="006E5C4B">
      <w:pPr>
        <w:pStyle w:val="HeaderSurat"/>
      </w:pPr>
      <w:r w:rsidRPr="0073712F">
        <w:t xml:space="preserve">KECAMATAN </w:t>
      </w:r>
      <w:r w:rsidR="000E256E">
        <w:t>${</w:t>
      </w:r>
      <w:r w:rsidRPr="0073712F">
        <w:t>nama_kec</w:t>
      </w:r>
      <w:r w:rsidR="000E256E">
        <w:t>}</w:t>
      </w:r>
    </w:p>
    <w:p w14:paraId="0EAEEE0E" w14:textId="0CE306A6" w:rsidR="006E5C4B" w:rsidRPr="00D83D27" w:rsidRDefault="006E5C4B" w:rsidP="006E5C4B">
      <w:pPr>
        <w:pStyle w:val="HeaderSurat"/>
        <w:rPr>
          <w:b/>
          <w:bCs/>
        </w:rPr>
      </w:pPr>
      <w:r>
        <w:rPr>
          <w:b/>
          <w:bCs/>
        </w:rPr>
        <w:t>desa</w:t>
      </w:r>
      <w:r w:rsidRPr="00D83D27">
        <w:rPr>
          <w:b/>
          <w:bCs/>
        </w:rPr>
        <w:t xml:space="preserve"> </w:t>
      </w:r>
      <w:r w:rsidR="000E256E">
        <w:rPr>
          <w:b/>
          <w:bCs/>
        </w:rPr>
        <w:t>${</w:t>
      </w:r>
      <w:r w:rsidRPr="00D83D27">
        <w:rPr>
          <w:b/>
          <w:bCs/>
        </w:rPr>
        <w:t>nama_des</w:t>
      </w:r>
      <w:r w:rsidR="000E256E">
        <w:rPr>
          <w:b/>
          <w:bCs/>
        </w:rPr>
        <w:t>}</w:t>
      </w:r>
    </w:p>
    <w:p w14:paraId="67EF50A5" w14:textId="41BD6E89" w:rsidR="006E5C4B" w:rsidRPr="00605F5F" w:rsidRDefault="000E256E" w:rsidP="006E5C4B">
      <w:pPr>
        <w:pStyle w:val="HeaderSurat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${</w:t>
      </w:r>
      <w:r w:rsidR="006E5C4B" w:rsidRPr="00605F5F">
        <w:rPr>
          <w:caps w:val="0"/>
          <w:sz w:val="20"/>
          <w:szCs w:val="20"/>
        </w:rPr>
        <w:t>alamat_des</w:t>
      </w:r>
      <w:r>
        <w:rPr>
          <w:caps w:val="0"/>
          <w:sz w:val="20"/>
          <w:szCs w:val="20"/>
        </w:rPr>
        <w:t>}</w:t>
      </w:r>
    </w:p>
    <w:p w14:paraId="62F5C7AB" w14:textId="77777777" w:rsidR="006E5C4B" w:rsidRPr="00713D1C" w:rsidRDefault="006E5C4B" w:rsidP="006E5C4B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14:paraId="09F9E362" w14:textId="77777777" w:rsidR="003C10CD" w:rsidRDefault="003C10CD" w:rsidP="006E5C4B">
      <w:pPr>
        <w:pStyle w:val="Heading3"/>
        <w:rPr>
          <w:rFonts w:ascii="Bookman Old Style" w:hAnsi="Bookman Old Style"/>
          <w:sz w:val="34"/>
          <w:szCs w:val="34"/>
        </w:rPr>
      </w:pPr>
    </w:p>
    <w:p w14:paraId="5294EE88" w14:textId="77777777" w:rsidR="006E5C4B" w:rsidRPr="00DA0E0C" w:rsidRDefault="00CC74B5" w:rsidP="006E5C4B">
      <w:pPr>
        <w:pStyle w:val="Heading3"/>
        <w:rPr>
          <w:rFonts w:ascii="Bookman Old Style" w:hAnsi="Bookman Old Style"/>
          <w:sz w:val="34"/>
          <w:szCs w:val="34"/>
        </w:rPr>
      </w:pPr>
      <w:r w:rsidRPr="00CC74B5">
        <w:rPr>
          <w:rFonts w:ascii="Bookman Old Style" w:hAnsi="Bookman Old Style"/>
          <w:sz w:val="34"/>
          <w:szCs w:val="34"/>
        </w:rPr>
        <w:t>SURAT KETERANGAN TIDAK MAMPU</w:t>
      </w:r>
    </w:p>
    <w:p w14:paraId="368FBFA2" w14:textId="7498ED78" w:rsidR="006E5C4B" w:rsidRPr="00A43B73" w:rsidRDefault="006E5C4B" w:rsidP="006E5C4B">
      <w:pPr>
        <w:jc w:val="center"/>
        <w:rPr>
          <w:sz w:val="22"/>
          <w:szCs w:val="22"/>
        </w:rPr>
      </w:pPr>
      <w:proofErr w:type="gramStart"/>
      <w:r w:rsidRPr="00DA0E0C">
        <w:rPr>
          <w:rFonts w:ascii="Bookman Old Style" w:hAnsi="Bookman Old Style"/>
          <w:sz w:val="22"/>
          <w:szCs w:val="22"/>
        </w:rPr>
        <w:t>Nomor :</w:t>
      </w:r>
      <w:proofErr w:type="gramEnd"/>
      <w:r w:rsidRPr="00DA0E0C">
        <w:rPr>
          <w:rFonts w:ascii="Bookman Old Style" w:hAnsi="Bookman Old Style"/>
          <w:sz w:val="22"/>
          <w:szCs w:val="22"/>
        </w:rPr>
        <w:t xml:space="preserve"> </w:t>
      </w:r>
      <w:r w:rsidR="000E256E">
        <w:rPr>
          <w:rFonts w:ascii="Bookman Old Style" w:hAnsi="Bookman Old Style"/>
          <w:sz w:val="22"/>
          <w:szCs w:val="22"/>
        </w:rPr>
        <w:t>${</w:t>
      </w:r>
      <w:r w:rsidR="00CF1268">
        <w:rPr>
          <w:rFonts w:ascii="Bookman Old Style" w:hAnsi="Bookman Old Style"/>
          <w:sz w:val="22"/>
          <w:szCs w:val="22"/>
        </w:rPr>
        <w:t>format_nomor_surat</w:t>
      </w:r>
      <w:r w:rsidR="000E256E">
        <w:rPr>
          <w:rFonts w:ascii="Bookman Old Style" w:hAnsi="Bookman Old Style"/>
          <w:sz w:val="22"/>
          <w:szCs w:val="22"/>
        </w:rPr>
        <w:t>}</w:t>
      </w:r>
    </w:p>
    <w:p w14:paraId="43B776BA" w14:textId="77777777" w:rsidR="006E5C4B" w:rsidRPr="00DA0E0C" w:rsidRDefault="006E5C4B" w:rsidP="006E5C4B">
      <w:pPr>
        <w:jc w:val="center"/>
        <w:rPr>
          <w:rFonts w:ascii="Bookman Old Style" w:hAnsi="Bookman Old Style"/>
          <w:sz w:val="22"/>
          <w:szCs w:val="22"/>
        </w:rPr>
      </w:pPr>
    </w:p>
    <w:p w14:paraId="7052A558" w14:textId="7946BF94" w:rsidR="006E5C4B" w:rsidRPr="005C7F31" w:rsidRDefault="006E5C4B" w:rsidP="006E5C4B">
      <w:pPr>
        <w:pStyle w:val="BodyText"/>
        <w:rPr>
          <w:rFonts w:ascii="Bookman Old Style" w:hAnsi="Bookman Old Style"/>
          <w:sz w:val="22"/>
          <w:szCs w:val="22"/>
        </w:rPr>
      </w:pPr>
      <w:r w:rsidRPr="005C7F31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 w:rsidR="003C10CD"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0E256E">
        <w:rPr>
          <w:rFonts w:ascii="Bookman Old Style" w:hAnsi="Bookman Old Style"/>
          <w:sz w:val="22"/>
          <w:szCs w:val="22"/>
        </w:rPr>
        <w:t>${</w:t>
      </w:r>
      <w:r w:rsidR="003C10CD">
        <w:rPr>
          <w:rFonts w:ascii="Bookman Old Style" w:hAnsi="Bookman Old Style"/>
          <w:sz w:val="22"/>
          <w:szCs w:val="22"/>
        </w:rPr>
        <w:t>nama_des</w:t>
      </w:r>
      <w:r w:rsidR="000E256E">
        <w:rPr>
          <w:rFonts w:ascii="Bookman Old Style" w:hAnsi="Bookman Old Style"/>
          <w:sz w:val="22"/>
          <w:szCs w:val="22"/>
        </w:rPr>
        <w:t>}</w:t>
      </w:r>
      <w:r w:rsidRPr="005C7F31">
        <w:rPr>
          <w:rFonts w:ascii="Bookman Old Style" w:hAnsi="Bookman Old Style"/>
          <w:sz w:val="22"/>
          <w:szCs w:val="22"/>
        </w:rPr>
        <w:t xml:space="preserve"> Kecamatan </w:t>
      </w:r>
      <w:r w:rsidR="000E256E">
        <w:rPr>
          <w:rFonts w:ascii="Bookman Old Style" w:hAnsi="Bookman Old Style"/>
          <w:sz w:val="22"/>
          <w:szCs w:val="22"/>
        </w:rPr>
        <w:t>${</w:t>
      </w:r>
      <w:r w:rsidRPr="005C7F31">
        <w:rPr>
          <w:rFonts w:ascii="Bookman Old Style" w:hAnsi="Bookman Old Style"/>
          <w:sz w:val="22"/>
          <w:szCs w:val="22"/>
        </w:rPr>
        <w:t>nama_kec</w:t>
      </w:r>
      <w:r w:rsidR="000E256E">
        <w:rPr>
          <w:rFonts w:ascii="Bookman Old Style" w:hAnsi="Bookman Old Style"/>
          <w:sz w:val="22"/>
          <w:szCs w:val="22"/>
        </w:rPr>
        <w:t>}</w:t>
      </w:r>
      <w:r w:rsidR="003C10CD">
        <w:rPr>
          <w:rFonts w:ascii="Bookman Old Style" w:hAnsi="Bookman Old Style"/>
          <w:sz w:val="22"/>
          <w:szCs w:val="22"/>
        </w:rPr>
        <w:t xml:space="preserve"> </w:t>
      </w:r>
      <w:r w:rsidR="000E256E">
        <w:rPr>
          <w:rFonts w:ascii="Bookman Old Style" w:hAnsi="Bookman Old Style"/>
          <w:sz w:val="22"/>
          <w:szCs w:val="22"/>
        </w:rPr>
        <w:t>${</w:t>
      </w:r>
      <w:r w:rsidR="003C10CD">
        <w:rPr>
          <w:rFonts w:ascii="Bookman Old Style" w:hAnsi="Bookman Old Style"/>
          <w:sz w:val="22"/>
          <w:szCs w:val="22"/>
        </w:rPr>
        <w:t>Sebutan_kabupaten</w:t>
      </w:r>
      <w:r w:rsidR="000E256E">
        <w:rPr>
          <w:rFonts w:ascii="Bookman Old Style" w:hAnsi="Bookman Old Style"/>
          <w:sz w:val="22"/>
          <w:szCs w:val="22"/>
        </w:rPr>
        <w:t>}</w:t>
      </w:r>
      <w:r w:rsidR="003C10CD">
        <w:rPr>
          <w:rFonts w:ascii="Bookman Old Style" w:hAnsi="Bookman Old Style"/>
          <w:sz w:val="22"/>
          <w:szCs w:val="22"/>
        </w:rPr>
        <w:t xml:space="preserve"> </w:t>
      </w:r>
      <w:r w:rsidR="000E256E">
        <w:rPr>
          <w:rFonts w:ascii="Bookman Old Style" w:hAnsi="Bookman Old Style"/>
          <w:sz w:val="22"/>
          <w:szCs w:val="22"/>
        </w:rPr>
        <w:t>${</w:t>
      </w:r>
      <w:r w:rsidR="003C10CD">
        <w:rPr>
          <w:rFonts w:ascii="Bookman Old Style" w:hAnsi="Bookman Old Style"/>
          <w:sz w:val="22"/>
          <w:szCs w:val="22"/>
        </w:rPr>
        <w:t>nama_kab</w:t>
      </w:r>
      <w:r w:rsidR="000E256E">
        <w:rPr>
          <w:rFonts w:ascii="Bookman Old Style" w:hAnsi="Bookman Old Style"/>
          <w:sz w:val="22"/>
          <w:szCs w:val="22"/>
        </w:rPr>
        <w:t>}</w:t>
      </w:r>
      <w:r w:rsidRPr="005C7F31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Provinsi </w:t>
      </w:r>
      <w:r w:rsidR="000E256E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nama_provinsi</w:t>
      </w:r>
      <w:r w:rsidR="000E256E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 w:rsidRPr="005C7F31">
        <w:rPr>
          <w:rFonts w:ascii="Bookman Old Style" w:hAnsi="Bookman Old Style"/>
          <w:sz w:val="22"/>
          <w:szCs w:val="22"/>
        </w:rPr>
        <w:t xml:space="preserve">menerangkan </w:t>
      </w:r>
      <w:proofErr w:type="gramStart"/>
      <w:r w:rsidRPr="005C7F31">
        <w:rPr>
          <w:rFonts w:ascii="Bookman Old Style" w:hAnsi="Bookman Old Style"/>
          <w:sz w:val="22"/>
          <w:szCs w:val="22"/>
        </w:rPr>
        <w:t>bahwa :</w:t>
      </w:r>
      <w:proofErr w:type="gramEnd"/>
    </w:p>
    <w:p w14:paraId="2D9E10C3" w14:textId="77777777" w:rsidR="006E5C4B" w:rsidRPr="00DA0E0C" w:rsidRDefault="006E5C4B" w:rsidP="006E5C4B">
      <w:pPr>
        <w:pStyle w:val="BodyText"/>
        <w:rPr>
          <w:rFonts w:ascii="Bookman Old Style" w:hAnsi="Bookman Old Style"/>
          <w:sz w:val="22"/>
          <w:szCs w:val="22"/>
        </w:rPr>
      </w:pPr>
    </w:p>
    <w:p w14:paraId="23F5E2FB" w14:textId="21A40989" w:rsidR="006E5C4B" w:rsidRPr="00CC74B5" w:rsidRDefault="006E5C4B" w:rsidP="006E5C4B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 xml:space="preserve"> Lengkap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0E256E">
        <w:rPr>
          <w:rFonts w:ascii="Bookman Old Style" w:hAnsi="Bookman Old Style"/>
          <w:b/>
          <w:sz w:val="22"/>
          <w:szCs w:val="22"/>
        </w:rPr>
        <w:t>${</w:t>
      </w:r>
      <w:r w:rsidRPr="00DA0E0C">
        <w:rPr>
          <w:rFonts w:ascii="Bookman Old Style" w:hAnsi="Bookman Old Style"/>
          <w:b/>
          <w:sz w:val="22"/>
          <w:szCs w:val="22"/>
        </w:rPr>
        <w:t>nama</w:t>
      </w:r>
      <w:r w:rsidR="000E256E">
        <w:rPr>
          <w:rFonts w:ascii="Bookman Old Style" w:hAnsi="Bookman Old Style"/>
          <w:b/>
          <w:sz w:val="22"/>
          <w:szCs w:val="22"/>
        </w:rPr>
        <w:t>}</w:t>
      </w:r>
    </w:p>
    <w:p w14:paraId="2B117E5E" w14:textId="2012E5CB" w:rsidR="00CC74B5" w:rsidRPr="00DA0E0C" w:rsidRDefault="00CC74B5" w:rsidP="006E5C4B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No.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0E256E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no_ktp</w:t>
      </w:r>
      <w:r w:rsidR="000E256E">
        <w:rPr>
          <w:rFonts w:ascii="Bookman Old Style" w:hAnsi="Bookman Old Style"/>
          <w:sz w:val="22"/>
          <w:szCs w:val="22"/>
        </w:rPr>
        <w:t>}</w:t>
      </w:r>
    </w:p>
    <w:p w14:paraId="5929A50D" w14:textId="37476ED0" w:rsidR="006E5C4B" w:rsidRDefault="006E5C4B" w:rsidP="006E5C4B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Tempat/tanggal lahir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0E256E">
        <w:rPr>
          <w:rFonts w:ascii="Bookman Old Style" w:hAnsi="Bookman Old Style"/>
          <w:sz w:val="22"/>
          <w:szCs w:val="22"/>
        </w:rPr>
        <w:t>${</w:t>
      </w:r>
      <w:r w:rsidR="003C10CD" w:rsidRPr="005E49DD">
        <w:rPr>
          <w:rFonts w:ascii="Bookman Old Style" w:hAnsi="Bookman Old Style"/>
          <w:sz w:val="22"/>
          <w:szCs w:val="22"/>
        </w:rPr>
        <w:t>t</w:t>
      </w:r>
      <w:r w:rsidR="00E85957">
        <w:rPr>
          <w:rFonts w:ascii="Bookman Old Style" w:hAnsi="Bookman Old Style"/>
          <w:sz w:val="22"/>
          <w:szCs w:val="22"/>
        </w:rPr>
        <w:t>tl</w:t>
      </w:r>
      <w:r w:rsidR="000E256E">
        <w:rPr>
          <w:rFonts w:ascii="Bookman Old Style" w:hAnsi="Bookman Old Style"/>
          <w:sz w:val="22"/>
          <w:szCs w:val="22"/>
        </w:rPr>
        <w:t>}</w:t>
      </w:r>
    </w:p>
    <w:p w14:paraId="2DADD9D0" w14:textId="67AC407E" w:rsidR="00CC74B5" w:rsidRPr="00CC74B5" w:rsidRDefault="00CC74B5" w:rsidP="005154D9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CC74B5">
        <w:rPr>
          <w:rFonts w:ascii="Bookman Old Style" w:hAnsi="Bookman Old Style"/>
          <w:sz w:val="22"/>
          <w:szCs w:val="22"/>
        </w:rPr>
        <w:t>Jenis Kelamin</w:t>
      </w:r>
      <w:r w:rsidRPr="00CC74B5">
        <w:rPr>
          <w:rFonts w:ascii="Bookman Old Style" w:hAnsi="Bookman Old Style"/>
          <w:sz w:val="22"/>
          <w:szCs w:val="22"/>
        </w:rPr>
        <w:tab/>
        <w:t>:</w:t>
      </w:r>
      <w:r w:rsidRPr="00CC74B5">
        <w:rPr>
          <w:rFonts w:ascii="Bookman Old Style" w:hAnsi="Bookman Old Style"/>
          <w:sz w:val="22"/>
          <w:szCs w:val="22"/>
        </w:rPr>
        <w:tab/>
      </w:r>
      <w:r w:rsidR="000E256E">
        <w:rPr>
          <w:rFonts w:ascii="Bookman Old Style" w:hAnsi="Bookman Old Style"/>
          <w:sz w:val="22"/>
          <w:szCs w:val="22"/>
        </w:rPr>
        <w:t>${</w:t>
      </w:r>
      <w:r w:rsidRPr="00CC74B5">
        <w:rPr>
          <w:rFonts w:ascii="Bookman Old Style" w:hAnsi="Bookman Old Style"/>
          <w:sz w:val="22"/>
          <w:szCs w:val="22"/>
        </w:rPr>
        <w:t>sex</w:t>
      </w:r>
      <w:r w:rsidR="000E256E">
        <w:rPr>
          <w:rFonts w:ascii="Bookman Old Style" w:hAnsi="Bookman Old Style"/>
          <w:sz w:val="22"/>
          <w:szCs w:val="22"/>
        </w:rPr>
        <w:t>}</w:t>
      </w:r>
    </w:p>
    <w:p w14:paraId="0189BE3C" w14:textId="02D6638E" w:rsidR="006E5C4B" w:rsidRPr="00DA0E0C" w:rsidRDefault="00A816B0" w:rsidP="006E5C4B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Kewarga</w:t>
      </w:r>
      <w:r w:rsidR="006E5C4B" w:rsidRPr="00DA0E0C">
        <w:rPr>
          <w:rFonts w:ascii="Bookman Old Style" w:hAnsi="Bookman Old Style"/>
          <w:sz w:val="22"/>
          <w:szCs w:val="22"/>
        </w:rPr>
        <w:t>negara</w:t>
      </w:r>
      <w:r>
        <w:rPr>
          <w:rFonts w:ascii="Bookman Old Style" w:hAnsi="Bookman Old Style"/>
          <w:sz w:val="22"/>
          <w:szCs w:val="22"/>
        </w:rPr>
        <w:t>an</w:t>
      </w:r>
      <w:r w:rsidR="006E5C4B" w:rsidRPr="00DA0E0C">
        <w:rPr>
          <w:rFonts w:ascii="Bookman Old Style" w:hAnsi="Bookman Old Style"/>
          <w:sz w:val="22"/>
          <w:szCs w:val="22"/>
        </w:rPr>
        <w:tab/>
        <w:t>:</w:t>
      </w:r>
      <w:r w:rsidR="006E5C4B" w:rsidRPr="00DA0E0C">
        <w:rPr>
          <w:rFonts w:ascii="Bookman Old Style" w:hAnsi="Bookman Old Style"/>
          <w:sz w:val="22"/>
          <w:szCs w:val="22"/>
        </w:rPr>
        <w:tab/>
      </w:r>
      <w:r w:rsidR="000E256E">
        <w:rPr>
          <w:rFonts w:ascii="Bookman Old Style" w:hAnsi="Bookman Old Style"/>
          <w:sz w:val="22"/>
          <w:szCs w:val="22"/>
        </w:rPr>
        <w:t>${</w:t>
      </w:r>
      <w:r w:rsidR="006E5C4B" w:rsidRPr="00DA0E0C">
        <w:rPr>
          <w:rFonts w:ascii="Bookman Old Style" w:hAnsi="Bookman Old Style"/>
          <w:sz w:val="22"/>
          <w:szCs w:val="22"/>
        </w:rPr>
        <w:t>warga_negara</w:t>
      </w:r>
      <w:r w:rsidR="000E256E">
        <w:rPr>
          <w:rFonts w:ascii="Bookman Old Style" w:hAnsi="Bookman Old Style"/>
          <w:sz w:val="22"/>
          <w:szCs w:val="22"/>
        </w:rPr>
        <w:t>}</w:t>
      </w:r>
    </w:p>
    <w:p w14:paraId="1C53A3B8" w14:textId="623EE886" w:rsidR="006E5C4B" w:rsidRPr="00DA0E0C" w:rsidRDefault="006E5C4B" w:rsidP="006E5C4B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Agama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0E256E">
        <w:rPr>
          <w:rFonts w:ascii="Bookman Old Style" w:hAnsi="Bookman Old Style"/>
          <w:sz w:val="22"/>
          <w:szCs w:val="22"/>
        </w:rPr>
        <w:t>${</w:t>
      </w:r>
      <w:r w:rsidRPr="00DA0E0C">
        <w:rPr>
          <w:rFonts w:ascii="Bookman Old Style" w:hAnsi="Bookman Old Style"/>
          <w:sz w:val="22"/>
          <w:szCs w:val="22"/>
        </w:rPr>
        <w:t>agama</w:t>
      </w:r>
      <w:r w:rsidR="000E256E">
        <w:rPr>
          <w:rFonts w:ascii="Bookman Old Style" w:hAnsi="Bookman Old Style"/>
          <w:sz w:val="22"/>
          <w:szCs w:val="22"/>
        </w:rPr>
        <w:t>}</w:t>
      </w:r>
    </w:p>
    <w:p w14:paraId="4FBC8BDB" w14:textId="0B026559" w:rsidR="006E5C4B" w:rsidRPr="00CC74B5" w:rsidRDefault="006E5C4B" w:rsidP="0001357A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CC74B5">
        <w:rPr>
          <w:rFonts w:ascii="Bookman Old Style" w:hAnsi="Bookman Old Style"/>
          <w:sz w:val="22"/>
          <w:szCs w:val="22"/>
        </w:rPr>
        <w:t>Pekerjaan</w:t>
      </w:r>
      <w:r w:rsidRPr="00CC74B5">
        <w:rPr>
          <w:rFonts w:ascii="Bookman Old Style" w:hAnsi="Bookman Old Style"/>
          <w:sz w:val="22"/>
          <w:szCs w:val="22"/>
        </w:rPr>
        <w:tab/>
        <w:t>:</w:t>
      </w:r>
      <w:r w:rsidRPr="00CC74B5">
        <w:rPr>
          <w:rFonts w:ascii="Bookman Old Style" w:hAnsi="Bookman Old Style"/>
          <w:sz w:val="22"/>
          <w:szCs w:val="22"/>
        </w:rPr>
        <w:tab/>
      </w:r>
      <w:r w:rsidR="000E256E">
        <w:rPr>
          <w:rFonts w:ascii="Bookman Old Style" w:hAnsi="Bookman Old Style"/>
          <w:sz w:val="22"/>
          <w:szCs w:val="22"/>
        </w:rPr>
        <w:t>${</w:t>
      </w:r>
      <w:r w:rsidRPr="00CC74B5">
        <w:rPr>
          <w:rFonts w:ascii="Bookman Old Style" w:hAnsi="Bookman Old Style"/>
          <w:sz w:val="22"/>
          <w:szCs w:val="22"/>
        </w:rPr>
        <w:t>pekerjaan</w:t>
      </w:r>
      <w:r w:rsidR="000E256E">
        <w:rPr>
          <w:rFonts w:ascii="Bookman Old Style" w:hAnsi="Bookman Old Style"/>
          <w:sz w:val="22"/>
          <w:szCs w:val="22"/>
        </w:rPr>
        <w:t>}</w:t>
      </w:r>
    </w:p>
    <w:p w14:paraId="0F4E36E0" w14:textId="56A8DF64" w:rsidR="006E5C4B" w:rsidRDefault="002B5BEE" w:rsidP="006E5C4B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gramStart"/>
      <w:r>
        <w:rPr>
          <w:rFonts w:ascii="Bookman Old Style" w:hAnsi="Bookman Old Style"/>
          <w:sz w:val="22"/>
          <w:szCs w:val="22"/>
        </w:rPr>
        <w:t>Tempat  tinggal</w:t>
      </w:r>
      <w:proofErr w:type="gram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0E256E">
        <w:rPr>
          <w:rFonts w:ascii="Bookman Old Style" w:hAnsi="Bookman Old Style"/>
          <w:sz w:val="22"/>
          <w:szCs w:val="22"/>
        </w:rPr>
        <w:t>${</w:t>
      </w:r>
      <w:r w:rsidR="003C10CD" w:rsidRPr="00E84BCA">
        <w:rPr>
          <w:rFonts w:ascii="Bookman Old Style" w:hAnsi="Bookman Old Style"/>
          <w:sz w:val="22"/>
          <w:szCs w:val="22"/>
        </w:rPr>
        <w:t>alamat</w:t>
      </w:r>
      <w:r w:rsidR="000E256E">
        <w:rPr>
          <w:rFonts w:ascii="Bookman Old Style" w:hAnsi="Bookman Old Style"/>
          <w:sz w:val="22"/>
          <w:szCs w:val="22"/>
        </w:rPr>
        <w:t>}</w:t>
      </w:r>
      <w:r w:rsidR="003C10CD" w:rsidRPr="008D314F">
        <w:rPr>
          <w:rFonts w:ascii="Bookman Old Style" w:hAnsi="Bookman Old Style"/>
          <w:sz w:val="22"/>
          <w:szCs w:val="22"/>
        </w:rPr>
        <w:t xml:space="preserve"> </w:t>
      </w:r>
      <w:r w:rsidR="003C10CD">
        <w:rPr>
          <w:rFonts w:ascii="Bookman Old Style" w:hAnsi="Bookman Old Style"/>
          <w:sz w:val="22"/>
          <w:szCs w:val="22"/>
        </w:rPr>
        <w:t xml:space="preserve">Desa </w:t>
      </w:r>
      <w:r w:rsidR="000E256E">
        <w:rPr>
          <w:rFonts w:ascii="Bookman Old Style" w:hAnsi="Bookman Old Style"/>
          <w:sz w:val="22"/>
          <w:szCs w:val="22"/>
        </w:rPr>
        <w:t>${</w:t>
      </w:r>
      <w:r w:rsidR="003C10CD">
        <w:rPr>
          <w:rFonts w:ascii="Bookman Old Style" w:hAnsi="Bookman Old Style"/>
          <w:sz w:val="22"/>
          <w:szCs w:val="22"/>
        </w:rPr>
        <w:t>nama_des</w:t>
      </w:r>
      <w:r w:rsidR="000E256E">
        <w:rPr>
          <w:rFonts w:ascii="Bookman Old Style" w:hAnsi="Bookman Old Style"/>
          <w:sz w:val="22"/>
          <w:szCs w:val="22"/>
        </w:rPr>
        <w:t>}</w:t>
      </w:r>
      <w:r w:rsidR="003C10CD">
        <w:rPr>
          <w:rFonts w:ascii="Bookman Old Style" w:hAnsi="Bookman Old Style"/>
          <w:sz w:val="22"/>
          <w:szCs w:val="22"/>
        </w:rPr>
        <w:t xml:space="preserve"> Kecamatan </w:t>
      </w:r>
      <w:r w:rsidR="000E256E">
        <w:rPr>
          <w:rFonts w:ascii="Bookman Old Style" w:hAnsi="Bookman Old Style"/>
          <w:sz w:val="22"/>
          <w:szCs w:val="22"/>
        </w:rPr>
        <w:t>${</w:t>
      </w:r>
      <w:r w:rsidR="003C10CD">
        <w:rPr>
          <w:rFonts w:ascii="Bookman Old Style" w:hAnsi="Bookman Old Style"/>
          <w:sz w:val="22"/>
          <w:szCs w:val="22"/>
        </w:rPr>
        <w:t>nama_kec</w:t>
      </w:r>
      <w:r w:rsidR="000E256E">
        <w:rPr>
          <w:rFonts w:ascii="Bookman Old Style" w:hAnsi="Bookman Old Style"/>
          <w:sz w:val="22"/>
          <w:szCs w:val="22"/>
        </w:rPr>
        <w:t>}</w:t>
      </w:r>
      <w:r w:rsidR="003C10CD" w:rsidRPr="008D314F">
        <w:rPr>
          <w:rFonts w:ascii="Bookman Old Style" w:hAnsi="Bookman Old Style"/>
          <w:sz w:val="22"/>
          <w:szCs w:val="22"/>
        </w:rPr>
        <w:t xml:space="preserve"> Kabupaten </w:t>
      </w:r>
      <w:r w:rsidR="000E256E">
        <w:rPr>
          <w:rFonts w:ascii="Bookman Old Style" w:hAnsi="Bookman Old Style"/>
          <w:sz w:val="22"/>
          <w:szCs w:val="22"/>
        </w:rPr>
        <w:t>${</w:t>
      </w:r>
      <w:r w:rsidR="003C10CD" w:rsidRPr="008D314F">
        <w:rPr>
          <w:rFonts w:ascii="Bookman Old Style" w:hAnsi="Bookman Old Style"/>
          <w:sz w:val="22"/>
          <w:szCs w:val="22"/>
        </w:rPr>
        <w:t>nama_kab</w:t>
      </w:r>
      <w:r w:rsidR="000E256E">
        <w:rPr>
          <w:rFonts w:ascii="Bookman Old Style" w:hAnsi="Bookman Old Style"/>
          <w:sz w:val="22"/>
          <w:szCs w:val="22"/>
        </w:rPr>
        <w:t>}</w:t>
      </w:r>
    </w:p>
    <w:p w14:paraId="469BF728" w14:textId="77777777" w:rsidR="00694148" w:rsidRDefault="00694148" w:rsidP="00694148">
      <w:pPr>
        <w:tabs>
          <w:tab w:val="left" w:pos="1260"/>
          <w:tab w:val="left" w:pos="3960"/>
          <w:tab w:val="left" w:pos="4140"/>
        </w:tabs>
        <w:ind w:right="4"/>
        <w:jc w:val="both"/>
        <w:rPr>
          <w:rFonts w:ascii="Bookman Old Style" w:hAnsi="Bookman Old Style"/>
          <w:sz w:val="22"/>
          <w:szCs w:val="22"/>
        </w:rPr>
      </w:pPr>
    </w:p>
    <w:p w14:paraId="686593D1" w14:textId="77777777" w:rsidR="00694148" w:rsidRDefault="00694148" w:rsidP="00694148">
      <w:pPr>
        <w:tabs>
          <w:tab w:val="left" w:pos="709"/>
          <w:tab w:val="left" w:pos="3960"/>
          <w:tab w:val="left" w:pos="4140"/>
        </w:tabs>
        <w:ind w:right="4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  <w:r w:rsidRPr="00694148">
        <w:rPr>
          <w:rFonts w:ascii="Bookman Old Style" w:hAnsi="Bookman Old Style"/>
          <w:sz w:val="22"/>
          <w:szCs w:val="22"/>
        </w:rPr>
        <w:t>Bahwa yang tersebut namanya diatas, sepanjang pengetahuan dan penelitian kami hingga saat dikeluarkannya surat keterangan ini memang benar Keluarga yang KURANG MAMPU dan tidak memiliki penghasilan tetap.</w:t>
      </w:r>
    </w:p>
    <w:p w14:paraId="1BE4B469" w14:textId="77777777" w:rsidR="00694148" w:rsidRDefault="00694148" w:rsidP="00694148">
      <w:pPr>
        <w:tabs>
          <w:tab w:val="left" w:pos="709"/>
          <w:tab w:val="left" w:pos="3960"/>
          <w:tab w:val="left" w:pos="4140"/>
        </w:tabs>
        <w:ind w:right="4"/>
        <w:jc w:val="both"/>
        <w:rPr>
          <w:rFonts w:ascii="Bookman Old Style" w:hAnsi="Bookman Old Style"/>
          <w:sz w:val="22"/>
          <w:szCs w:val="22"/>
        </w:rPr>
      </w:pPr>
    </w:p>
    <w:p w14:paraId="2FE9E0CF" w14:textId="77777777" w:rsidR="00694148" w:rsidRDefault="00694148" w:rsidP="00694148">
      <w:pPr>
        <w:tabs>
          <w:tab w:val="left" w:pos="709"/>
          <w:tab w:val="left" w:pos="3960"/>
          <w:tab w:val="left" w:pos="4140"/>
        </w:tabs>
        <w:ind w:right="4"/>
        <w:jc w:val="center"/>
        <w:rPr>
          <w:rFonts w:ascii="Bookman Old Style" w:hAnsi="Bookman Old Style"/>
          <w:sz w:val="22"/>
          <w:szCs w:val="22"/>
        </w:rPr>
      </w:pPr>
      <w:r w:rsidRPr="00694148">
        <w:rPr>
          <w:rFonts w:ascii="Bookman Old Style" w:hAnsi="Bookman Old Style"/>
          <w:b/>
          <w:sz w:val="22"/>
          <w:szCs w:val="22"/>
          <w:u w:val="single"/>
        </w:rPr>
        <w:t>DAFTAR TANGGUNGAN KELUARGA</w:t>
      </w:r>
    </w:p>
    <w:p w14:paraId="3A6235AC" w14:textId="77777777" w:rsidR="006E5C4B" w:rsidRDefault="006E5C4B" w:rsidP="006E5C4B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</w:p>
    <w:tbl>
      <w:tblPr>
        <w:tblStyle w:val="TableGrid"/>
        <w:tblW w:w="101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2693"/>
        <w:gridCol w:w="710"/>
        <w:gridCol w:w="2410"/>
        <w:gridCol w:w="1825"/>
      </w:tblGrid>
      <w:tr w:rsidR="00694148" w:rsidRPr="005607B8" w14:paraId="6DCEDFB5" w14:textId="77777777" w:rsidTr="00EA5B0B">
        <w:tc>
          <w:tcPr>
            <w:tcW w:w="567" w:type="dxa"/>
            <w:vAlign w:val="center"/>
          </w:tcPr>
          <w:p w14:paraId="64B1E478" w14:textId="77777777" w:rsidR="00694148" w:rsidRPr="00694148" w:rsidRDefault="00EA3862" w:rsidP="00694148">
            <w:pPr>
              <w:pStyle w:val="BodyText"/>
              <w:tabs>
                <w:tab w:val="left" w:pos="2880"/>
              </w:tabs>
              <w:ind w:right="28" w:firstLine="57"/>
              <w:jc w:val="center"/>
              <w:rPr>
                <w:rFonts w:ascii="Bookman Old Style" w:hAnsi="Bookman Old Style"/>
                <w:b/>
                <w:sz w:val="16"/>
                <w:szCs w:val="22"/>
              </w:rPr>
            </w:pPr>
            <w:r>
              <w:rPr>
                <w:rFonts w:ascii="Bookman Old Style" w:hAnsi="Bookman Old Style"/>
                <w:b/>
                <w:sz w:val="16"/>
                <w:szCs w:val="22"/>
              </w:rPr>
              <w:t>NO</w:t>
            </w:r>
          </w:p>
        </w:tc>
        <w:tc>
          <w:tcPr>
            <w:tcW w:w="1985" w:type="dxa"/>
            <w:vAlign w:val="center"/>
          </w:tcPr>
          <w:p w14:paraId="1796B965" w14:textId="77777777" w:rsidR="00694148" w:rsidRPr="00694148" w:rsidRDefault="00694148" w:rsidP="00694148">
            <w:pPr>
              <w:pStyle w:val="BodyText"/>
              <w:tabs>
                <w:tab w:val="left" w:pos="2880"/>
              </w:tabs>
              <w:ind w:right="28" w:firstLine="57"/>
              <w:jc w:val="center"/>
              <w:rPr>
                <w:rFonts w:ascii="Bookman Old Style" w:hAnsi="Bookman Old Style"/>
                <w:b/>
                <w:sz w:val="16"/>
                <w:szCs w:val="22"/>
              </w:rPr>
            </w:pPr>
            <w:r w:rsidRPr="00694148">
              <w:rPr>
                <w:rFonts w:ascii="Bookman Old Style" w:hAnsi="Bookman Old Style"/>
                <w:b/>
                <w:sz w:val="16"/>
                <w:szCs w:val="22"/>
              </w:rPr>
              <w:t>NIK</w:t>
            </w:r>
          </w:p>
        </w:tc>
        <w:tc>
          <w:tcPr>
            <w:tcW w:w="2693" w:type="dxa"/>
            <w:vAlign w:val="center"/>
          </w:tcPr>
          <w:p w14:paraId="0C531D74" w14:textId="77777777" w:rsidR="00694148" w:rsidRPr="00694148" w:rsidRDefault="00694148" w:rsidP="00694148">
            <w:pPr>
              <w:pStyle w:val="BodyText"/>
              <w:tabs>
                <w:tab w:val="left" w:pos="2880"/>
              </w:tabs>
              <w:ind w:right="28" w:firstLine="57"/>
              <w:jc w:val="center"/>
              <w:rPr>
                <w:rFonts w:ascii="Bookman Old Style" w:hAnsi="Bookman Old Style"/>
                <w:b/>
                <w:sz w:val="16"/>
                <w:szCs w:val="22"/>
              </w:rPr>
            </w:pPr>
            <w:r w:rsidRPr="00694148">
              <w:rPr>
                <w:rFonts w:ascii="Bookman Old Style" w:hAnsi="Bookman Old Style"/>
                <w:b/>
                <w:sz w:val="16"/>
                <w:szCs w:val="22"/>
              </w:rPr>
              <w:t>NAMA</w:t>
            </w:r>
          </w:p>
        </w:tc>
        <w:tc>
          <w:tcPr>
            <w:tcW w:w="710" w:type="dxa"/>
            <w:vAlign w:val="center"/>
          </w:tcPr>
          <w:p w14:paraId="6B9DA2BC" w14:textId="77777777" w:rsidR="00694148" w:rsidRPr="00694148" w:rsidRDefault="00EA5B0B" w:rsidP="00694148">
            <w:pPr>
              <w:pStyle w:val="BodyText"/>
              <w:tabs>
                <w:tab w:val="left" w:pos="2880"/>
              </w:tabs>
              <w:ind w:right="28" w:firstLine="57"/>
              <w:jc w:val="center"/>
              <w:rPr>
                <w:rFonts w:ascii="Bookman Old Style" w:hAnsi="Bookman Old Style"/>
                <w:b/>
                <w:sz w:val="16"/>
                <w:szCs w:val="22"/>
                <w:lang w:val="id-ID"/>
              </w:rPr>
            </w:pPr>
            <w:r>
              <w:rPr>
                <w:rFonts w:ascii="Bookman Old Style" w:hAnsi="Bookman Old Style"/>
                <w:b/>
                <w:sz w:val="16"/>
                <w:szCs w:val="22"/>
                <w:lang w:val="id-ID"/>
              </w:rPr>
              <w:t>L/P</w:t>
            </w:r>
          </w:p>
        </w:tc>
        <w:tc>
          <w:tcPr>
            <w:tcW w:w="2410" w:type="dxa"/>
            <w:vAlign w:val="center"/>
          </w:tcPr>
          <w:p w14:paraId="1978FDF6" w14:textId="77777777" w:rsidR="00694148" w:rsidRPr="00694148" w:rsidRDefault="00694148" w:rsidP="00694148">
            <w:pPr>
              <w:pStyle w:val="BodyText"/>
              <w:tabs>
                <w:tab w:val="left" w:pos="2880"/>
              </w:tabs>
              <w:ind w:right="28" w:firstLine="57"/>
              <w:jc w:val="center"/>
              <w:rPr>
                <w:rFonts w:ascii="Bookman Old Style" w:hAnsi="Bookman Old Style"/>
                <w:b/>
                <w:sz w:val="16"/>
                <w:szCs w:val="22"/>
                <w:lang w:val="id-ID"/>
              </w:rPr>
            </w:pPr>
            <w:r w:rsidRPr="00694148">
              <w:rPr>
                <w:rFonts w:ascii="Bookman Old Style" w:hAnsi="Bookman Old Style"/>
                <w:b/>
                <w:sz w:val="16"/>
                <w:szCs w:val="22"/>
                <w:lang w:val="id-ID"/>
              </w:rPr>
              <w:t>TEMPAT TANGGAL LAHIR</w:t>
            </w:r>
          </w:p>
        </w:tc>
        <w:tc>
          <w:tcPr>
            <w:tcW w:w="1825" w:type="dxa"/>
            <w:vAlign w:val="center"/>
          </w:tcPr>
          <w:p w14:paraId="51B37CFD" w14:textId="77777777" w:rsidR="00694148" w:rsidRPr="00694148" w:rsidRDefault="00694148" w:rsidP="00694148">
            <w:pPr>
              <w:pStyle w:val="BodyText"/>
              <w:tabs>
                <w:tab w:val="left" w:pos="2880"/>
              </w:tabs>
              <w:ind w:right="28" w:firstLine="57"/>
              <w:jc w:val="center"/>
              <w:rPr>
                <w:rFonts w:ascii="Bookman Old Style" w:hAnsi="Bookman Old Style"/>
                <w:b/>
                <w:sz w:val="16"/>
                <w:szCs w:val="22"/>
              </w:rPr>
            </w:pPr>
            <w:r w:rsidRPr="00694148">
              <w:rPr>
                <w:rFonts w:ascii="Bookman Old Style" w:hAnsi="Bookman Old Style"/>
                <w:b/>
                <w:sz w:val="16"/>
                <w:szCs w:val="22"/>
              </w:rPr>
              <w:t>SHDK</w:t>
            </w:r>
          </w:p>
        </w:tc>
      </w:tr>
      <w:tr w:rsidR="00694148" w14:paraId="0A749BB0" w14:textId="77777777" w:rsidTr="00EA5B0B">
        <w:tc>
          <w:tcPr>
            <w:tcW w:w="567" w:type="dxa"/>
            <w:vAlign w:val="center"/>
          </w:tcPr>
          <w:p w14:paraId="34690EE0" w14:textId="712A0F23" w:rsidR="00694148" w:rsidRPr="00694148" w:rsidRDefault="000E256E" w:rsidP="00C5405F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1F3891">
              <w:rPr>
                <w:rFonts w:ascii="Bookman Old Style" w:hAnsi="Bookman Old Style"/>
                <w:sz w:val="16"/>
                <w:szCs w:val="22"/>
              </w:rPr>
              <w:t>anggota_no_1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985" w:type="dxa"/>
            <w:vAlign w:val="center"/>
          </w:tcPr>
          <w:p w14:paraId="3D6C8569" w14:textId="3DD85939" w:rsidR="00694148" w:rsidRPr="00694148" w:rsidRDefault="000E256E" w:rsidP="00694148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1F3891">
              <w:rPr>
                <w:rFonts w:ascii="Bookman Old Style" w:hAnsi="Bookman Old Style"/>
                <w:sz w:val="16"/>
                <w:szCs w:val="22"/>
              </w:rPr>
              <w:t>anggota_nik_1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693" w:type="dxa"/>
            <w:vAlign w:val="center"/>
          </w:tcPr>
          <w:p w14:paraId="0746E56A" w14:textId="4CE21216" w:rsidR="00694148" w:rsidRPr="00694148" w:rsidRDefault="000E256E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1F3891">
              <w:rPr>
                <w:rFonts w:ascii="Bookman Old Style" w:hAnsi="Bookman Old Style"/>
                <w:sz w:val="16"/>
                <w:szCs w:val="22"/>
              </w:rPr>
              <w:t>anggota_nama_1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710" w:type="dxa"/>
            <w:vAlign w:val="center"/>
          </w:tcPr>
          <w:p w14:paraId="45DBC5EF" w14:textId="06D12162" w:rsidR="00694148" w:rsidRPr="00694148" w:rsidRDefault="000E256E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1F3891">
              <w:rPr>
                <w:rFonts w:ascii="Bookman Old Style" w:hAnsi="Bookman Old Style"/>
                <w:sz w:val="16"/>
                <w:szCs w:val="22"/>
              </w:rPr>
              <w:t>anggota_sex_1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410" w:type="dxa"/>
          </w:tcPr>
          <w:p w14:paraId="1B454508" w14:textId="380A23BC" w:rsidR="00694148" w:rsidRPr="00694148" w:rsidRDefault="000E256E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33BC1">
              <w:rPr>
                <w:rFonts w:ascii="Bookman Old Style" w:hAnsi="Bookman Old Style"/>
                <w:sz w:val="16"/>
                <w:szCs w:val="22"/>
              </w:rPr>
              <w:t>anggota_tempatlahir_1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  <w:r w:rsidR="00E33BC1">
              <w:rPr>
                <w:rFonts w:ascii="Bookman Old Style" w:hAnsi="Bookman Old Style"/>
                <w:sz w:val="16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33BC1">
              <w:rPr>
                <w:rFonts w:ascii="Bookman Old Style" w:hAnsi="Bookman Old Style"/>
                <w:sz w:val="16"/>
                <w:szCs w:val="22"/>
              </w:rPr>
              <w:t>anggota_tanggal</w:t>
            </w:r>
            <w:r w:rsidR="001F3891">
              <w:rPr>
                <w:rFonts w:ascii="Bookman Old Style" w:hAnsi="Bookman Old Style"/>
                <w:sz w:val="16"/>
                <w:szCs w:val="22"/>
              </w:rPr>
              <w:t>lahir_1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825" w:type="dxa"/>
            <w:vAlign w:val="center"/>
          </w:tcPr>
          <w:p w14:paraId="4B760A43" w14:textId="2698D12F" w:rsidR="00694148" w:rsidRPr="00694148" w:rsidRDefault="000E256E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1F3891">
              <w:rPr>
                <w:rFonts w:ascii="Bookman Old Style" w:hAnsi="Bookman Old Style"/>
                <w:sz w:val="16"/>
                <w:szCs w:val="22"/>
              </w:rPr>
              <w:t>anggota_shdk_1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</w:tr>
      <w:tr w:rsidR="00EA5B0B" w14:paraId="467A3E1C" w14:textId="77777777" w:rsidTr="0015563B">
        <w:tc>
          <w:tcPr>
            <w:tcW w:w="567" w:type="dxa"/>
            <w:vAlign w:val="center"/>
          </w:tcPr>
          <w:p w14:paraId="36855F44" w14:textId="73265FB7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anggota_no_2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985" w:type="dxa"/>
            <w:vAlign w:val="center"/>
          </w:tcPr>
          <w:p w14:paraId="35A4939D" w14:textId="13284C1B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anggota_nik_2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693" w:type="dxa"/>
            <w:vAlign w:val="center"/>
          </w:tcPr>
          <w:p w14:paraId="05BFB4B2" w14:textId="6C692421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anggota_nama_2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710" w:type="dxa"/>
            <w:vAlign w:val="center"/>
          </w:tcPr>
          <w:p w14:paraId="2683CF28" w14:textId="2FB2B0A8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anggota_sex_2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410" w:type="dxa"/>
          </w:tcPr>
          <w:p w14:paraId="29AEF7BE" w14:textId="35C2F93D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anggota_tempatlahir_2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anggota_tanggal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lahir_2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825" w:type="dxa"/>
            <w:vAlign w:val="center"/>
          </w:tcPr>
          <w:p w14:paraId="3862EF11" w14:textId="219ABBDA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anggota_shdk_2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</w:tr>
      <w:tr w:rsidR="00EA5B0B" w14:paraId="6FB90581" w14:textId="77777777" w:rsidTr="0015563B">
        <w:tc>
          <w:tcPr>
            <w:tcW w:w="567" w:type="dxa"/>
            <w:vAlign w:val="center"/>
          </w:tcPr>
          <w:p w14:paraId="5AAD9754" w14:textId="5B524372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anggota_no_3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985" w:type="dxa"/>
            <w:vAlign w:val="center"/>
          </w:tcPr>
          <w:p w14:paraId="50936594" w14:textId="55F35574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anggota_nik_3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693" w:type="dxa"/>
            <w:vAlign w:val="center"/>
          </w:tcPr>
          <w:p w14:paraId="41ACC677" w14:textId="7E34A10F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anggota_nama_3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710" w:type="dxa"/>
            <w:vAlign w:val="center"/>
          </w:tcPr>
          <w:p w14:paraId="1C46AC0F" w14:textId="45139A96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anggota_sex_3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410" w:type="dxa"/>
          </w:tcPr>
          <w:p w14:paraId="5E437358" w14:textId="07AAF3DF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anggota_tempatlahir_3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anggota_tanggal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lahir_3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825" w:type="dxa"/>
            <w:vAlign w:val="center"/>
          </w:tcPr>
          <w:p w14:paraId="5CACE423" w14:textId="5D02466A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anggota_shdk_3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</w:tr>
      <w:tr w:rsidR="00EA5B0B" w14:paraId="05E5995C" w14:textId="77777777" w:rsidTr="0015563B">
        <w:tc>
          <w:tcPr>
            <w:tcW w:w="567" w:type="dxa"/>
            <w:vAlign w:val="center"/>
          </w:tcPr>
          <w:p w14:paraId="28150A32" w14:textId="28CF3426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anggota_no_4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985" w:type="dxa"/>
            <w:vAlign w:val="center"/>
          </w:tcPr>
          <w:p w14:paraId="4A34DC08" w14:textId="00A3899C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anggota_nik_4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693" w:type="dxa"/>
            <w:vAlign w:val="center"/>
          </w:tcPr>
          <w:p w14:paraId="68E9FDC3" w14:textId="4660B097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anggota_nama_4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710" w:type="dxa"/>
            <w:vAlign w:val="center"/>
          </w:tcPr>
          <w:p w14:paraId="73B92064" w14:textId="2D7B81D3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anggota_sex_4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410" w:type="dxa"/>
          </w:tcPr>
          <w:p w14:paraId="201C9484" w14:textId="2B515E08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anggota_tempatlahir_4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anggota_tanggal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lahir_4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825" w:type="dxa"/>
            <w:vAlign w:val="center"/>
          </w:tcPr>
          <w:p w14:paraId="037A4CEC" w14:textId="374CD4FF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anggota_shdk_4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</w:tr>
      <w:tr w:rsidR="00EA5B0B" w14:paraId="44010C37" w14:textId="77777777" w:rsidTr="0015563B">
        <w:tc>
          <w:tcPr>
            <w:tcW w:w="567" w:type="dxa"/>
            <w:vAlign w:val="center"/>
          </w:tcPr>
          <w:p w14:paraId="5439048F" w14:textId="618ED63B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anggota_no_5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985" w:type="dxa"/>
            <w:vAlign w:val="center"/>
          </w:tcPr>
          <w:p w14:paraId="2A70CD40" w14:textId="6481BE26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anggota_nik_5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693" w:type="dxa"/>
            <w:vAlign w:val="center"/>
          </w:tcPr>
          <w:p w14:paraId="447EC7EC" w14:textId="27603057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anggota_nama_5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710" w:type="dxa"/>
            <w:vAlign w:val="center"/>
          </w:tcPr>
          <w:p w14:paraId="4EC88100" w14:textId="041408CE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anggota_sex_5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410" w:type="dxa"/>
          </w:tcPr>
          <w:p w14:paraId="7D09B5C9" w14:textId="0AE14606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anggota_tempatlahir_5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anggota_tanggal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lahir_5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825" w:type="dxa"/>
            <w:vAlign w:val="center"/>
          </w:tcPr>
          <w:p w14:paraId="788FE996" w14:textId="097188AC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anggota_shdk_5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</w:tr>
      <w:tr w:rsidR="00EA5B0B" w14:paraId="6E3A83E4" w14:textId="77777777" w:rsidTr="0015563B">
        <w:tc>
          <w:tcPr>
            <w:tcW w:w="567" w:type="dxa"/>
            <w:vAlign w:val="center"/>
          </w:tcPr>
          <w:p w14:paraId="773E6308" w14:textId="6270E33E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anggota_no_6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985" w:type="dxa"/>
            <w:vAlign w:val="center"/>
          </w:tcPr>
          <w:p w14:paraId="2F6A2DEE" w14:textId="3EA52331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anggota_nik_6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693" w:type="dxa"/>
            <w:vAlign w:val="center"/>
          </w:tcPr>
          <w:p w14:paraId="1770DF67" w14:textId="2A7F9363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anggota_nama_6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710" w:type="dxa"/>
            <w:vAlign w:val="center"/>
          </w:tcPr>
          <w:p w14:paraId="60372106" w14:textId="480B8F5B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anggota_sex_6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410" w:type="dxa"/>
          </w:tcPr>
          <w:p w14:paraId="3DFABC45" w14:textId="6E91B738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anggota_tempatlahir_6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anggota_tanggal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lahir_6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825" w:type="dxa"/>
            <w:vAlign w:val="center"/>
          </w:tcPr>
          <w:p w14:paraId="57157BC8" w14:textId="09CA6C10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anggota_shdk_6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</w:tr>
      <w:tr w:rsidR="00EA5B0B" w14:paraId="028DC196" w14:textId="77777777" w:rsidTr="0015563B">
        <w:tc>
          <w:tcPr>
            <w:tcW w:w="567" w:type="dxa"/>
            <w:vAlign w:val="center"/>
          </w:tcPr>
          <w:p w14:paraId="55E2B2AB" w14:textId="61D2769D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anggota_no_7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985" w:type="dxa"/>
            <w:vAlign w:val="center"/>
          </w:tcPr>
          <w:p w14:paraId="74ED393D" w14:textId="1BD31192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anggota_nik_7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693" w:type="dxa"/>
            <w:vAlign w:val="center"/>
          </w:tcPr>
          <w:p w14:paraId="4BB9C14F" w14:textId="7360DCF6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anggota_nama_7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710" w:type="dxa"/>
            <w:vAlign w:val="center"/>
          </w:tcPr>
          <w:p w14:paraId="3039E01F" w14:textId="1C39C93F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anggota_sex_7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2410" w:type="dxa"/>
          </w:tcPr>
          <w:p w14:paraId="3757D8BC" w14:textId="46B38FDF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anggota_tempatlahir_7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anggota_tanggal</w:t>
            </w:r>
            <w:r w:rsidR="00716B46">
              <w:rPr>
                <w:rFonts w:ascii="Bookman Old Style" w:hAnsi="Bookman Old Style"/>
                <w:sz w:val="16"/>
                <w:szCs w:val="22"/>
              </w:rPr>
              <w:t>lahir_7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  <w:tc>
          <w:tcPr>
            <w:tcW w:w="1825" w:type="dxa"/>
            <w:vAlign w:val="center"/>
          </w:tcPr>
          <w:p w14:paraId="4022651C" w14:textId="1FCA5F0A" w:rsidR="00EA5B0B" w:rsidRPr="00694148" w:rsidRDefault="000E256E" w:rsidP="0015563B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16"/>
                <w:szCs w:val="22"/>
              </w:rPr>
            </w:pPr>
            <w:r>
              <w:rPr>
                <w:rFonts w:ascii="Bookman Old Style" w:hAnsi="Bookman Old Style"/>
                <w:sz w:val="16"/>
                <w:szCs w:val="22"/>
              </w:rPr>
              <w:t>${</w:t>
            </w:r>
            <w:r w:rsidR="00EA5B0B">
              <w:rPr>
                <w:rFonts w:ascii="Bookman Old Style" w:hAnsi="Bookman Old Style"/>
                <w:sz w:val="16"/>
                <w:szCs w:val="22"/>
              </w:rPr>
              <w:t>anggota_shdk_7</w:t>
            </w:r>
            <w:r>
              <w:rPr>
                <w:rFonts w:ascii="Bookman Old Style" w:hAnsi="Bookman Old Style"/>
                <w:sz w:val="16"/>
                <w:szCs w:val="22"/>
              </w:rPr>
              <w:t>}</w:t>
            </w:r>
          </w:p>
        </w:tc>
      </w:tr>
    </w:tbl>
    <w:p w14:paraId="134845E0" w14:textId="77777777" w:rsidR="006E5C4B" w:rsidRPr="00DA0E0C" w:rsidRDefault="006E5C4B" w:rsidP="006E5C4B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56AD6690" w14:textId="4BEF8988" w:rsidR="00FF684C" w:rsidRDefault="00694148" w:rsidP="006E5C4B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Surat Keterangan ini dibuat untuk keperluan : </w:t>
      </w:r>
      <w:r w:rsidR="000E256E">
        <w:rPr>
          <w:rFonts w:ascii="Bookman Old Style" w:hAnsi="Bookman Old Style"/>
          <w:b/>
          <w:sz w:val="22"/>
          <w:szCs w:val="22"/>
          <w:u w:val="single"/>
        </w:rPr>
        <w:t>${</w:t>
      </w:r>
      <w:r w:rsidRPr="006F55D9">
        <w:rPr>
          <w:rFonts w:ascii="Bookman Old Style" w:hAnsi="Bookman Old Style"/>
          <w:b/>
          <w:sz w:val="22"/>
          <w:szCs w:val="22"/>
          <w:u w:val="single"/>
        </w:rPr>
        <w:t>keperluan</w:t>
      </w:r>
      <w:r w:rsidR="000E256E">
        <w:rPr>
          <w:rFonts w:ascii="Bookman Old Style" w:hAnsi="Bookman Old Style"/>
          <w:b/>
          <w:sz w:val="22"/>
          <w:szCs w:val="22"/>
          <w:u w:val="single"/>
        </w:rPr>
        <w:t>}</w:t>
      </w:r>
    </w:p>
    <w:p w14:paraId="55447808" w14:textId="77777777" w:rsidR="003C10CD" w:rsidRDefault="003C10CD" w:rsidP="006E5C4B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3EBD9CF4" w14:textId="77777777" w:rsidR="006E5C4B" w:rsidRDefault="00694148" w:rsidP="003A417C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lastRenderedPageBreak/>
        <w:t>Demikian s</w:t>
      </w:r>
      <w:r w:rsidRPr="008D314F">
        <w:rPr>
          <w:rFonts w:ascii="Bookman Old Style" w:hAnsi="Bookman Old Style"/>
          <w:sz w:val="22"/>
          <w:szCs w:val="22"/>
        </w:rPr>
        <w:t xml:space="preserve">urat </w:t>
      </w:r>
      <w:r>
        <w:rPr>
          <w:rFonts w:ascii="Bookman Old Style" w:hAnsi="Bookman Old Style"/>
          <w:sz w:val="22"/>
          <w:szCs w:val="22"/>
        </w:rPr>
        <w:t xml:space="preserve">keterangan </w:t>
      </w:r>
      <w:r w:rsidRPr="008D314F">
        <w:rPr>
          <w:rFonts w:ascii="Bookman Old Style" w:hAnsi="Bookman Old Style"/>
          <w:sz w:val="22"/>
          <w:szCs w:val="22"/>
        </w:rPr>
        <w:t>ini dibuat</w:t>
      </w:r>
      <w:r>
        <w:rPr>
          <w:rFonts w:ascii="Bookman Old Style" w:hAnsi="Bookman Old Style"/>
          <w:sz w:val="22"/>
          <w:szCs w:val="22"/>
          <w:lang w:val="id-ID"/>
        </w:rPr>
        <w:t xml:space="preserve"> dengan sebenarnya</w:t>
      </w:r>
      <w:r w:rsidRPr="008D314F">
        <w:rPr>
          <w:rFonts w:ascii="Bookman Old Style" w:hAnsi="Bookman Old Style"/>
          <w:sz w:val="22"/>
          <w:szCs w:val="22"/>
        </w:rPr>
        <w:t xml:space="preserve">, untuk </w:t>
      </w:r>
      <w:r>
        <w:rPr>
          <w:rFonts w:ascii="Bookman Old Style" w:hAnsi="Bookman Old Style"/>
          <w:sz w:val="22"/>
          <w:szCs w:val="22"/>
          <w:lang w:val="id-ID"/>
        </w:rPr>
        <w:t xml:space="preserve">dapat </w:t>
      </w:r>
      <w:r w:rsidRPr="008D314F">
        <w:rPr>
          <w:rFonts w:ascii="Bookman Old Style" w:hAnsi="Bookman Old Style"/>
          <w:sz w:val="22"/>
          <w:szCs w:val="22"/>
        </w:rPr>
        <w:t>dipergunakan sebagaimana mestinya.</w:t>
      </w:r>
    </w:p>
    <w:p w14:paraId="0B3B1283" w14:textId="77777777" w:rsidR="003C10CD" w:rsidRDefault="003C10CD" w:rsidP="003A417C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694148" w:rsidRPr="00DA0E0C" w14:paraId="0CC13D7B" w14:textId="77777777" w:rsidTr="00766511">
        <w:trPr>
          <w:trHeight w:val="2260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E535" w14:textId="77777777" w:rsidR="00694148" w:rsidRPr="00DA0E0C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1F03163F" w14:textId="77777777" w:rsidR="00694148" w:rsidRPr="00910906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92941" w14:textId="77777777" w:rsidR="00694148" w:rsidRPr="00DA0E0C" w:rsidRDefault="00694148" w:rsidP="00766511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08F8F" w14:textId="3E1E3F56" w:rsidR="00694148" w:rsidRDefault="000E256E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694148" w:rsidRPr="00DA0E0C">
              <w:rPr>
                <w:rFonts w:ascii="Bookman Old Style" w:hAnsi="Bookman Old Style"/>
                <w:sz w:val="22"/>
                <w:szCs w:val="22"/>
              </w:rPr>
              <w:t>nama_des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  <w:r w:rsidR="00694148" w:rsidRPr="00DA0E0C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694148" w:rsidRPr="00DA0E0C">
              <w:rPr>
                <w:rFonts w:ascii="Bookman Old Style" w:hAnsi="Bookman Old Style"/>
                <w:sz w:val="22"/>
                <w:szCs w:val="22"/>
              </w:rPr>
              <w:t>tgl_surat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2D003ED6" w14:textId="62D67EFC" w:rsidR="00694148" w:rsidRPr="00DA0E0C" w:rsidRDefault="000E256E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923A04">
              <w:rPr>
                <w:rFonts w:ascii="Bookman Old Style" w:hAnsi="Bookman Old Style"/>
                <w:sz w:val="22"/>
                <w:szCs w:val="22"/>
              </w:rPr>
              <w:t>penandatangan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7D776211" w14:textId="77777777" w:rsidR="00694148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7FA2D92" w14:textId="77777777" w:rsidR="00694148" w:rsidRPr="00DA0E0C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3B31C93" w14:textId="77777777" w:rsidR="00694148" w:rsidRPr="00DA0E0C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95BE169" w14:textId="77777777" w:rsidR="00694148" w:rsidRPr="00DA0E0C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24E340DA" w14:textId="77777777" w:rsidR="00694148" w:rsidRPr="00DA0E0C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D3BBE84" w14:textId="77777777" w:rsidR="00694148" w:rsidRPr="00DA0E0C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808A732" w14:textId="7BCAAA21" w:rsidR="00694148" w:rsidRPr="00496D5C" w:rsidRDefault="000E256E" w:rsidP="00766511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  <w:u w:val="single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${</w:t>
            </w:r>
            <w:r w:rsidR="00694148" w:rsidRPr="00496D5C"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nama_pamong</w:t>
            </w: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}</w:t>
            </w:r>
          </w:p>
          <w:p w14:paraId="3F02E974" w14:textId="57462211" w:rsidR="00694148" w:rsidRPr="009258B8" w:rsidRDefault="000E256E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694148" w:rsidRPr="009258B8">
              <w:rPr>
                <w:rFonts w:ascii="Bookman Old Style" w:hAnsi="Bookman Old Style"/>
                <w:sz w:val="22"/>
                <w:szCs w:val="22"/>
              </w:rPr>
              <w:t>pamong_nip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6DC2DB22" w14:textId="77777777" w:rsidR="00694148" w:rsidRPr="009258B8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75D98F1" w14:textId="77777777" w:rsidR="00694148" w:rsidRPr="00DA0E0C" w:rsidRDefault="00694148" w:rsidP="007665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</w:pPr>
          </w:p>
        </w:tc>
      </w:tr>
    </w:tbl>
    <w:p w14:paraId="6C6048AF" w14:textId="77777777" w:rsidR="00694148" w:rsidRDefault="00694148" w:rsidP="0069414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sectPr w:rsidR="00694148" w:rsidSect="00401D20">
      <w:footerReference w:type="default" r:id="rId8"/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F8F67" w14:textId="77777777" w:rsidR="00E86F92" w:rsidRDefault="00E86F92">
      <w:r>
        <w:separator/>
      </w:r>
    </w:p>
  </w:endnote>
  <w:endnote w:type="continuationSeparator" w:id="0">
    <w:p w14:paraId="23D3B985" w14:textId="77777777" w:rsidR="00E86F92" w:rsidRDefault="00E86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6E5C4B" w:rsidRPr="00DA0E0C" w14:paraId="4A841C28" w14:textId="77777777" w:rsidTr="00D4036D">
      <w:tc>
        <w:tcPr>
          <w:tcW w:w="3369" w:type="dxa"/>
        </w:tcPr>
        <w:p w14:paraId="0E153C49" w14:textId="77777777" w:rsidR="006E5C4B" w:rsidRPr="00DA0E0C" w:rsidRDefault="006E5C4B" w:rsidP="00D4036D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5FB6777D" w14:textId="77777777" w:rsidR="006E5C4B" w:rsidRPr="00DA0E0C" w:rsidRDefault="006E5C4B" w:rsidP="00D4036D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7612CE5F" w14:textId="77777777" w:rsidR="006E5C4B" w:rsidRPr="00DA0E0C" w:rsidRDefault="006E5C4B" w:rsidP="00D4036D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4938F7EF" w14:textId="77777777" w:rsidR="006E5C4B" w:rsidRDefault="006E5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F3CC9" w14:textId="77777777" w:rsidR="00E86F92" w:rsidRDefault="00E86F92">
      <w:r>
        <w:rPr>
          <w:color w:val="000000"/>
        </w:rPr>
        <w:separator/>
      </w:r>
    </w:p>
  </w:footnote>
  <w:footnote w:type="continuationSeparator" w:id="0">
    <w:p w14:paraId="13E694E0" w14:textId="77777777" w:rsidR="00E86F92" w:rsidRDefault="00E86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40259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33839E6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01659FE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9466F86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1357A"/>
    <w:rsid w:val="0002358D"/>
    <w:rsid w:val="000268EF"/>
    <w:rsid w:val="00027417"/>
    <w:rsid w:val="0004443C"/>
    <w:rsid w:val="000607A5"/>
    <w:rsid w:val="0007268B"/>
    <w:rsid w:val="000873AB"/>
    <w:rsid w:val="00092FFD"/>
    <w:rsid w:val="00094283"/>
    <w:rsid w:val="00094B67"/>
    <w:rsid w:val="000A7A29"/>
    <w:rsid w:val="000D1CF8"/>
    <w:rsid w:val="000D3F9F"/>
    <w:rsid w:val="000E256E"/>
    <w:rsid w:val="000F1461"/>
    <w:rsid w:val="000F6C8F"/>
    <w:rsid w:val="00101C0E"/>
    <w:rsid w:val="00113385"/>
    <w:rsid w:val="00115349"/>
    <w:rsid w:val="00115F63"/>
    <w:rsid w:val="00120383"/>
    <w:rsid w:val="00124BF3"/>
    <w:rsid w:val="0012691D"/>
    <w:rsid w:val="00133DC9"/>
    <w:rsid w:val="00134C6F"/>
    <w:rsid w:val="001359A6"/>
    <w:rsid w:val="00135F29"/>
    <w:rsid w:val="001368CC"/>
    <w:rsid w:val="00140CE3"/>
    <w:rsid w:val="0014162D"/>
    <w:rsid w:val="001451B0"/>
    <w:rsid w:val="001451CE"/>
    <w:rsid w:val="00146C47"/>
    <w:rsid w:val="00150340"/>
    <w:rsid w:val="00154E03"/>
    <w:rsid w:val="0015563B"/>
    <w:rsid w:val="00170AF1"/>
    <w:rsid w:val="0018623E"/>
    <w:rsid w:val="001A4F32"/>
    <w:rsid w:val="001A5A60"/>
    <w:rsid w:val="001B16F1"/>
    <w:rsid w:val="001B7D70"/>
    <w:rsid w:val="001F3891"/>
    <w:rsid w:val="00212B04"/>
    <w:rsid w:val="002143A8"/>
    <w:rsid w:val="00217A5E"/>
    <w:rsid w:val="00223D23"/>
    <w:rsid w:val="002258F2"/>
    <w:rsid w:val="002326C0"/>
    <w:rsid w:val="00264D26"/>
    <w:rsid w:val="00267417"/>
    <w:rsid w:val="00270274"/>
    <w:rsid w:val="00271E01"/>
    <w:rsid w:val="00276B7A"/>
    <w:rsid w:val="0028557B"/>
    <w:rsid w:val="0029188E"/>
    <w:rsid w:val="002B5BEE"/>
    <w:rsid w:val="002C3051"/>
    <w:rsid w:val="002D1EF6"/>
    <w:rsid w:val="002E036F"/>
    <w:rsid w:val="002E6072"/>
    <w:rsid w:val="0031725D"/>
    <w:rsid w:val="0032001D"/>
    <w:rsid w:val="00331B2F"/>
    <w:rsid w:val="00333849"/>
    <w:rsid w:val="00343D1D"/>
    <w:rsid w:val="0034548E"/>
    <w:rsid w:val="00366F49"/>
    <w:rsid w:val="00371169"/>
    <w:rsid w:val="00376A78"/>
    <w:rsid w:val="00376FC1"/>
    <w:rsid w:val="003819BC"/>
    <w:rsid w:val="00384267"/>
    <w:rsid w:val="003A2525"/>
    <w:rsid w:val="003A417C"/>
    <w:rsid w:val="003B314C"/>
    <w:rsid w:val="003C10CD"/>
    <w:rsid w:val="003C6CEF"/>
    <w:rsid w:val="003E00FB"/>
    <w:rsid w:val="003E044D"/>
    <w:rsid w:val="003E7FD9"/>
    <w:rsid w:val="003F3FA3"/>
    <w:rsid w:val="003F4B34"/>
    <w:rsid w:val="00401D20"/>
    <w:rsid w:val="00404EB8"/>
    <w:rsid w:val="00406B28"/>
    <w:rsid w:val="004156F6"/>
    <w:rsid w:val="004248FB"/>
    <w:rsid w:val="004471CA"/>
    <w:rsid w:val="00447D5A"/>
    <w:rsid w:val="00453544"/>
    <w:rsid w:val="00473A06"/>
    <w:rsid w:val="00474D74"/>
    <w:rsid w:val="00475822"/>
    <w:rsid w:val="00475A31"/>
    <w:rsid w:val="004854A3"/>
    <w:rsid w:val="00492565"/>
    <w:rsid w:val="00496D5C"/>
    <w:rsid w:val="004B4655"/>
    <w:rsid w:val="004B60F8"/>
    <w:rsid w:val="004C25BC"/>
    <w:rsid w:val="004C3097"/>
    <w:rsid w:val="004D24D4"/>
    <w:rsid w:val="004D5512"/>
    <w:rsid w:val="004E3F16"/>
    <w:rsid w:val="004E73AC"/>
    <w:rsid w:val="004F677B"/>
    <w:rsid w:val="004F6C51"/>
    <w:rsid w:val="00507B2E"/>
    <w:rsid w:val="005154D9"/>
    <w:rsid w:val="00524D00"/>
    <w:rsid w:val="0053071D"/>
    <w:rsid w:val="005373B2"/>
    <w:rsid w:val="00557A17"/>
    <w:rsid w:val="005607B8"/>
    <w:rsid w:val="005757A3"/>
    <w:rsid w:val="00596CC3"/>
    <w:rsid w:val="005A4EC0"/>
    <w:rsid w:val="005B3D2F"/>
    <w:rsid w:val="005C7F31"/>
    <w:rsid w:val="005E284B"/>
    <w:rsid w:val="005E32BD"/>
    <w:rsid w:val="005E49DD"/>
    <w:rsid w:val="00601F0F"/>
    <w:rsid w:val="00605F5F"/>
    <w:rsid w:val="00627A22"/>
    <w:rsid w:val="00675FCD"/>
    <w:rsid w:val="00683A8C"/>
    <w:rsid w:val="006919F6"/>
    <w:rsid w:val="00694148"/>
    <w:rsid w:val="00694E09"/>
    <w:rsid w:val="006A1324"/>
    <w:rsid w:val="006B20AF"/>
    <w:rsid w:val="006C27C1"/>
    <w:rsid w:val="006E0C17"/>
    <w:rsid w:val="006E196D"/>
    <w:rsid w:val="006E4CF0"/>
    <w:rsid w:val="006E5C4B"/>
    <w:rsid w:val="006F32BA"/>
    <w:rsid w:val="006F55D9"/>
    <w:rsid w:val="00713D1C"/>
    <w:rsid w:val="00716B46"/>
    <w:rsid w:val="00723246"/>
    <w:rsid w:val="00731FA6"/>
    <w:rsid w:val="0073712F"/>
    <w:rsid w:val="00755444"/>
    <w:rsid w:val="00755644"/>
    <w:rsid w:val="00766511"/>
    <w:rsid w:val="007928B5"/>
    <w:rsid w:val="00797989"/>
    <w:rsid w:val="007A0A88"/>
    <w:rsid w:val="007B01E3"/>
    <w:rsid w:val="007B19B2"/>
    <w:rsid w:val="007C6DF1"/>
    <w:rsid w:val="007E6808"/>
    <w:rsid w:val="007E6BC7"/>
    <w:rsid w:val="007F1F33"/>
    <w:rsid w:val="007F6DF8"/>
    <w:rsid w:val="00804F9C"/>
    <w:rsid w:val="00817C5C"/>
    <w:rsid w:val="008206F0"/>
    <w:rsid w:val="00871247"/>
    <w:rsid w:val="00881BE0"/>
    <w:rsid w:val="00883B4E"/>
    <w:rsid w:val="00887F96"/>
    <w:rsid w:val="00896A4C"/>
    <w:rsid w:val="008A6F1D"/>
    <w:rsid w:val="008D30E0"/>
    <w:rsid w:val="008D314F"/>
    <w:rsid w:val="008D53E8"/>
    <w:rsid w:val="008E629C"/>
    <w:rsid w:val="008F6761"/>
    <w:rsid w:val="0090245C"/>
    <w:rsid w:val="00910906"/>
    <w:rsid w:val="00910A84"/>
    <w:rsid w:val="00912FCE"/>
    <w:rsid w:val="00923A04"/>
    <w:rsid w:val="009251E5"/>
    <w:rsid w:val="009258B8"/>
    <w:rsid w:val="00925FCF"/>
    <w:rsid w:val="00944FF5"/>
    <w:rsid w:val="009667BA"/>
    <w:rsid w:val="0098688A"/>
    <w:rsid w:val="009A1B65"/>
    <w:rsid w:val="009B0F54"/>
    <w:rsid w:val="009B47FF"/>
    <w:rsid w:val="009B5458"/>
    <w:rsid w:val="009B65D4"/>
    <w:rsid w:val="009D0830"/>
    <w:rsid w:val="009D1D29"/>
    <w:rsid w:val="009E5DD3"/>
    <w:rsid w:val="009F30CF"/>
    <w:rsid w:val="009F672C"/>
    <w:rsid w:val="00A0792A"/>
    <w:rsid w:val="00A16BF9"/>
    <w:rsid w:val="00A26266"/>
    <w:rsid w:val="00A26AA6"/>
    <w:rsid w:val="00A26F3B"/>
    <w:rsid w:val="00A271B4"/>
    <w:rsid w:val="00A4275F"/>
    <w:rsid w:val="00A43B73"/>
    <w:rsid w:val="00A472CF"/>
    <w:rsid w:val="00A64B02"/>
    <w:rsid w:val="00A64CC5"/>
    <w:rsid w:val="00A7331A"/>
    <w:rsid w:val="00A816B0"/>
    <w:rsid w:val="00A82D38"/>
    <w:rsid w:val="00A9041E"/>
    <w:rsid w:val="00A910F5"/>
    <w:rsid w:val="00A91F6D"/>
    <w:rsid w:val="00A929F6"/>
    <w:rsid w:val="00A9377D"/>
    <w:rsid w:val="00A93901"/>
    <w:rsid w:val="00AA4688"/>
    <w:rsid w:val="00AA7EAB"/>
    <w:rsid w:val="00AB5174"/>
    <w:rsid w:val="00AB5FF5"/>
    <w:rsid w:val="00AC1ACB"/>
    <w:rsid w:val="00AC438B"/>
    <w:rsid w:val="00AF216E"/>
    <w:rsid w:val="00AF232A"/>
    <w:rsid w:val="00B0452A"/>
    <w:rsid w:val="00B04C97"/>
    <w:rsid w:val="00B3698C"/>
    <w:rsid w:val="00B564F2"/>
    <w:rsid w:val="00B84CD4"/>
    <w:rsid w:val="00B86322"/>
    <w:rsid w:val="00BB0316"/>
    <w:rsid w:val="00BB780E"/>
    <w:rsid w:val="00BC3905"/>
    <w:rsid w:val="00BC46A0"/>
    <w:rsid w:val="00C00A87"/>
    <w:rsid w:val="00C10418"/>
    <w:rsid w:val="00C13FB7"/>
    <w:rsid w:val="00C14D39"/>
    <w:rsid w:val="00C16BB2"/>
    <w:rsid w:val="00C2335B"/>
    <w:rsid w:val="00C255F0"/>
    <w:rsid w:val="00C35EAA"/>
    <w:rsid w:val="00C40EA7"/>
    <w:rsid w:val="00C41B85"/>
    <w:rsid w:val="00C5113C"/>
    <w:rsid w:val="00C5405F"/>
    <w:rsid w:val="00C57C54"/>
    <w:rsid w:val="00C65950"/>
    <w:rsid w:val="00C929B5"/>
    <w:rsid w:val="00CA5DBC"/>
    <w:rsid w:val="00CC1D41"/>
    <w:rsid w:val="00CC74B5"/>
    <w:rsid w:val="00CD43E3"/>
    <w:rsid w:val="00CE1E33"/>
    <w:rsid w:val="00CF1268"/>
    <w:rsid w:val="00CF5123"/>
    <w:rsid w:val="00CF6679"/>
    <w:rsid w:val="00CF6A3D"/>
    <w:rsid w:val="00D0002A"/>
    <w:rsid w:val="00D33FF2"/>
    <w:rsid w:val="00D4036D"/>
    <w:rsid w:val="00D424FF"/>
    <w:rsid w:val="00D52396"/>
    <w:rsid w:val="00D64042"/>
    <w:rsid w:val="00D64326"/>
    <w:rsid w:val="00D75552"/>
    <w:rsid w:val="00D823E6"/>
    <w:rsid w:val="00D83D27"/>
    <w:rsid w:val="00DA0E0C"/>
    <w:rsid w:val="00DB725A"/>
    <w:rsid w:val="00E22C32"/>
    <w:rsid w:val="00E272F5"/>
    <w:rsid w:val="00E32BF6"/>
    <w:rsid w:val="00E33BC1"/>
    <w:rsid w:val="00E423CA"/>
    <w:rsid w:val="00E541D5"/>
    <w:rsid w:val="00E551FD"/>
    <w:rsid w:val="00E571E2"/>
    <w:rsid w:val="00E61204"/>
    <w:rsid w:val="00E6139A"/>
    <w:rsid w:val="00E84BCA"/>
    <w:rsid w:val="00E85957"/>
    <w:rsid w:val="00E86F92"/>
    <w:rsid w:val="00EA3862"/>
    <w:rsid w:val="00EA5B0B"/>
    <w:rsid w:val="00EA6873"/>
    <w:rsid w:val="00EB377B"/>
    <w:rsid w:val="00ED3E9C"/>
    <w:rsid w:val="00EF3CD7"/>
    <w:rsid w:val="00F027B1"/>
    <w:rsid w:val="00F102EF"/>
    <w:rsid w:val="00F15EB8"/>
    <w:rsid w:val="00F20277"/>
    <w:rsid w:val="00F2424A"/>
    <w:rsid w:val="00F26401"/>
    <w:rsid w:val="00F43FAA"/>
    <w:rsid w:val="00F44E74"/>
    <w:rsid w:val="00F66309"/>
    <w:rsid w:val="00F67D89"/>
    <w:rsid w:val="00F96BE6"/>
    <w:rsid w:val="00FA2248"/>
    <w:rsid w:val="00FC22FD"/>
    <w:rsid w:val="00FF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B77201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25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255F0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C255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255F0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B51F86-E1BA-6B4B-BD04-17EC05253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Lenovo</cp:lastModifiedBy>
  <cp:revision>14</cp:revision>
  <cp:lastPrinted>2016-08-31T13:14:00Z</cp:lastPrinted>
  <dcterms:created xsi:type="dcterms:W3CDTF">2021-12-22T08:55:00Z</dcterms:created>
  <dcterms:modified xsi:type="dcterms:W3CDTF">2021-12-23T09:19:00Z</dcterms:modified>
</cp:coreProperties>
</file>