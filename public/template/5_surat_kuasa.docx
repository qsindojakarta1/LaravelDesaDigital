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FA7A" w14:textId="561A9889" w:rsidR="00A929F6" w:rsidRPr="0073712F" w:rsidRDefault="00972426" w:rsidP="00D83D27">
      <w:pPr>
        <w:pStyle w:val="HeaderSura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28EB71" wp14:editId="13DD1C94">
            <wp:simplePos x="0" y="0"/>
            <wp:positionH relativeFrom="column">
              <wp:posOffset>54610</wp:posOffset>
            </wp:positionH>
            <wp:positionV relativeFrom="paragraph">
              <wp:posOffset>-104775</wp:posOffset>
            </wp:positionV>
            <wp:extent cx="838835" cy="98615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0F5" w:rsidRPr="0073712F">
        <w:t xml:space="preserve">PEMERINTAH  </w:t>
      </w:r>
      <w:r w:rsidR="00B0452A" w:rsidRPr="0073712F">
        <w:t>kabupaten</w:t>
      </w:r>
      <w:r w:rsidR="00A910F5" w:rsidRPr="0073712F">
        <w:t xml:space="preserve"> </w:t>
      </w:r>
      <w:r w:rsidR="00636892">
        <w:t>${</w:t>
      </w:r>
      <w:r w:rsidR="00A910F5" w:rsidRPr="0073712F">
        <w:t>nama_kab</w:t>
      </w:r>
      <w:r w:rsidR="00636892">
        <w:t>}</w:t>
      </w:r>
    </w:p>
    <w:p w14:paraId="4E9D12F4" w14:textId="0E6DB6BD" w:rsidR="00A929F6" w:rsidRPr="0073712F" w:rsidRDefault="00B0452A" w:rsidP="00883B4E">
      <w:pPr>
        <w:pStyle w:val="HeaderSurat"/>
      </w:pPr>
      <w:r w:rsidRPr="0073712F">
        <w:t>KECAMATAN</w:t>
      </w:r>
      <w:r w:rsidR="00A910F5" w:rsidRPr="0073712F">
        <w:t xml:space="preserve"> </w:t>
      </w:r>
      <w:r w:rsidR="00636892">
        <w:t>${</w:t>
      </w:r>
      <w:r w:rsidR="00A910F5" w:rsidRPr="0073712F">
        <w:t>nama_kec</w:t>
      </w:r>
      <w:r w:rsidR="00636892">
        <w:t>}</w:t>
      </w:r>
    </w:p>
    <w:p w14:paraId="7AED058F" w14:textId="03E9ABF5" w:rsidR="00A929F6" w:rsidRPr="00D83D27" w:rsidRDefault="00B13694" w:rsidP="00883B4E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8157D0">
        <w:rPr>
          <w:b/>
          <w:bCs/>
        </w:rPr>
        <w:t xml:space="preserve"> </w:t>
      </w:r>
      <w:r w:rsidR="00636892">
        <w:rPr>
          <w:b/>
          <w:bCs/>
        </w:rPr>
        <w:t>${</w:t>
      </w:r>
      <w:r w:rsidR="00A910F5" w:rsidRPr="00D83D27">
        <w:rPr>
          <w:b/>
          <w:bCs/>
        </w:rPr>
        <w:t>nama_des</w:t>
      </w:r>
      <w:r w:rsidR="00636892">
        <w:rPr>
          <w:b/>
          <w:bCs/>
        </w:rPr>
        <w:t>}</w:t>
      </w:r>
      <w:r w:rsidR="008E629C" w:rsidRPr="00D83D27">
        <w:rPr>
          <w:b/>
          <w:bCs/>
          <w:noProof/>
        </w:rPr>
        <w:t xml:space="preserve"> </w:t>
      </w:r>
    </w:p>
    <w:p w14:paraId="71FB46DE" w14:textId="77777777" w:rsidR="00073233" w:rsidRDefault="00073233" w:rsidP="00D37096">
      <w:pPr>
        <w:pBdr>
          <w:bottom w:val="single" w:sz="36" w:space="1" w:color="auto"/>
        </w:pBdr>
        <w:spacing w:line="120" w:lineRule="auto"/>
        <w:ind w:firstLine="720"/>
        <w:jc w:val="center"/>
        <w:rPr>
          <w:rFonts w:ascii="Bookman Old Style" w:hAnsi="Bookman Old Style"/>
          <w:sz w:val="22"/>
          <w:szCs w:val="22"/>
        </w:rPr>
      </w:pPr>
    </w:p>
    <w:p w14:paraId="4FDA9FAB" w14:textId="7D373D55" w:rsidR="0012691D" w:rsidRDefault="00636892" w:rsidP="00D37096">
      <w:pPr>
        <w:pBdr>
          <w:bottom w:val="single" w:sz="36" w:space="1" w:color="auto"/>
        </w:pBdr>
        <w:spacing w:line="120" w:lineRule="auto"/>
        <w:ind w:firstLine="72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${</w:t>
      </w:r>
      <w:r w:rsidR="00D27E6F">
        <w:rPr>
          <w:rFonts w:ascii="Bookman Old Style" w:hAnsi="Bookman Old Style"/>
          <w:sz w:val="22"/>
          <w:szCs w:val="22"/>
        </w:rPr>
        <w:t>alamat_des</w:t>
      </w:r>
      <w:r>
        <w:rPr>
          <w:rFonts w:ascii="Bookman Old Style" w:hAnsi="Bookman Old Style"/>
          <w:sz w:val="22"/>
          <w:szCs w:val="22"/>
        </w:rPr>
        <w:t>}</w:t>
      </w:r>
    </w:p>
    <w:p w14:paraId="112C480D" w14:textId="77777777" w:rsidR="00073233" w:rsidRPr="00713D1C" w:rsidRDefault="00073233" w:rsidP="00D37096">
      <w:pPr>
        <w:pBdr>
          <w:bottom w:val="single" w:sz="36" w:space="1" w:color="auto"/>
        </w:pBdr>
        <w:spacing w:line="120" w:lineRule="auto"/>
        <w:ind w:firstLine="720"/>
        <w:jc w:val="center"/>
        <w:rPr>
          <w:rFonts w:ascii="Bookman Old Style" w:hAnsi="Bookman Old Style"/>
          <w:sz w:val="20"/>
          <w:szCs w:val="22"/>
        </w:rPr>
      </w:pPr>
    </w:p>
    <w:p w14:paraId="6AD4E7E6" w14:textId="77777777" w:rsidR="00A929F6" w:rsidRPr="00DE4F80" w:rsidRDefault="00A910F5">
      <w:pPr>
        <w:jc w:val="both"/>
        <w:rPr>
          <w:rFonts w:ascii="Bookman Old Style" w:hAnsi="Bookman Old Style"/>
          <w:sz w:val="16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E4F80">
        <w:rPr>
          <w:rFonts w:ascii="Bookman Old Style" w:hAnsi="Bookman Old Style"/>
          <w:sz w:val="12"/>
        </w:rPr>
        <w:tab/>
      </w:r>
      <w:r w:rsidR="00140CE3" w:rsidRPr="00DE4F80">
        <w:rPr>
          <w:rFonts w:ascii="Bookman Old Style" w:hAnsi="Bookman Old Style"/>
          <w:sz w:val="16"/>
        </w:rPr>
        <w:tab/>
      </w:r>
      <w:r w:rsidR="00140CE3" w:rsidRPr="00DE4F80">
        <w:rPr>
          <w:rFonts w:ascii="Bookman Old Style" w:hAnsi="Bookman Old Style"/>
          <w:sz w:val="16"/>
        </w:rPr>
        <w:tab/>
        <w:t xml:space="preserve">      </w:t>
      </w:r>
    </w:p>
    <w:p w14:paraId="04D13FD8" w14:textId="62C26FA6" w:rsidR="00A929F6" w:rsidRPr="00B63AA6" w:rsidRDefault="00636892">
      <w:pPr>
        <w:pStyle w:val="Heading3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${</w:t>
      </w:r>
      <w:r w:rsidR="00140CE3" w:rsidRPr="00B63AA6">
        <w:rPr>
          <w:rFonts w:ascii="Bookman Old Style" w:hAnsi="Bookman Old Style"/>
          <w:sz w:val="28"/>
          <w:szCs w:val="28"/>
        </w:rPr>
        <w:t>judul_surat</w:t>
      </w:r>
      <w:r>
        <w:rPr>
          <w:rFonts w:ascii="Bookman Old Style" w:hAnsi="Bookman Old Style"/>
          <w:sz w:val="28"/>
          <w:szCs w:val="28"/>
        </w:rPr>
        <w:t>}</w:t>
      </w:r>
    </w:p>
    <w:p w14:paraId="6A8AFA7D" w14:textId="79B42DF6" w:rsidR="00A929F6" w:rsidRPr="00A43B73" w:rsidRDefault="005373B2">
      <w:pPr>
        <w:jc w:val="center"/>
        <w:rPr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 xml:space="preserve">omor :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4B1C0A">
        <w:rPr>
          <w:rFonts w:ascii="Bookman Old Style" w:hAnsi="Bookman Old Style"/>
          <w:sz w:val="22"/>
          <w:szCs w:val="22"/>
        </w:rPr>
        <w:t>format_nomor_surat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70B87003" w14:textId="77777777"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6EAE24CA" w14:textId="77777777" w:rsidR="00A929F6" w:rsidRPr="00DA0E0C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>Ya</w:t>
      </w:r>
      <w:r w:rsidR="00077158">
        <w:rPr>
          <w:rFonts w:ascii="Bookman Old Style" w:hAnsi="Bookman Old Style"/>
          <w:sz w:val="22"/>
          <w:szCs w:val="22"/>
        </w:rPr>
        <w:t>ng bertanda tangan di bawah ini:</w:t>
      </w:r>
    </w:p>
    <w:p w14:paraId="29C64368" w14:textId="0B03221A" w:rsidR="00A929F6" w:rsidRPr="007444FC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b/>
          <w:bCs/>
          <w:sz w:val="22"/>
          <w:szCs w:val="22"/>
        </w:rPr>
        <w:t>${</w:t>
      </w:r>
      <w:r w:rsidR="001747D6" w:rsidRPr="001747D6">
        <w:rPr>
          <w:rFonts w:ascii="Bookman Old Style" w:hAnsi="Bookman Old Style"/>
          <w:b/>
          <w:bCs/>
          <w:sz w:val="22"/>
          <w:szCs w:val="22"/>
        </w:rPr>
        <w:t>nama_pemberi_kuasa</w:t>
      </w:r>
      <w:r w:rsidR="00636892">
        <w:rPr>
          <w:rFonts w:ascii="Bookman Old Style" w:hAnsi="Bookman Old Style"/>
          <w:b/>
          <w:bCs/>
          <w:sz w:val="22"/>
          <w:szCs w:val="22"/>
        </w:rPr>
        <w:t>}</w:t>
      </w:r>
    </w:p>
    <w:p w14:paraId="3614C785" w14:textId="3979C35D" w:rsidR="007444FC" w:rsidRPr="007444FC" w:rsidRDefault="00744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444FC">
        <w:rPr>
          <w:rFonts w:ascii="Bookman Old Style" w:hAnsi="Bookman Old Style"/>
          <w:sz w:val="22"/>
          <w:szCs w:val="22"/>
          <w:lang w:val="id-ID"/>
        </w:rPr>
        <w:t>NIK</w:t>
      </w:r>
      <w:r w:rsidR="007B40A6">
        <w:rPr>
          <w:rFonts w:ascii="Bookman Old Style" w:hAnsi="Bookman Old Style"/>
          <w:sz w:val="22"/>
          <w:szCs w:val="22"/>
          <w:lang w:val="id-ID"/>
        </w:rPr>
        <w:tab/>
        <w:t>:</w:t>
      </w:r>
      <w:r w:rsidR="007B40A6">
        <w:rPr>
          <w:rFonts w:ascii="Bookman Old Style" w:hAnsi="Bookman Old Style"/>
          <w:sz w:val="22"/>
          <w:szCs w:val="22"/>
          <w:lang w:val="id-ID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006BAF">
        <w:rPr>
          <w:rFonts w:ascii="Bookman Old Style" w:hAnsi="Bookman Old Style"/>
          <w:sz w:val="22"/>
          <w:szCs w:val="22"/>
        </w:rPr>
        <w:t>nik_pemberi_kuasa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563711E1" w14:textId="7A9B09D7" w:rsidR="00CF6A3D" w:rsidRPr="00DA0E0C"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7D03BE">
        <w:rPr>
          <w:rFonts w:ascii="Bookman Old Style" w:hAnsi="Bookman Old Style"/>
          <w:sz w:val="22"/>
          <w:szCs w:val="22"/>
        </w:rPr>
        <w:t>tempat_lahir_pemberi_kuasa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7B40A6">
        <w:rPr>
          <w:rFonts w:ascii="Bookman Old Style" w:hAnsi="Bookman Old Style"/>
          <w:sz w:val="22"/>
          <w:szCs w:val="22"/>
          <w:lang w:val="id-ID"/>
        </w:rPr>
        <w:t>/</w:t>
      </w:r>
      <w:r w:rsidR="00636892">
        <w:rPr>
          <w:rFonts w:ascii="Bookman Old Style" w:hAnsi="Bookman Old Style"/>
          <w:sz w:val="22"/>
          <w:szCs w:val="22"/>
          <w:lang w:val="id-ID"/>
        </w:rPr>
        <w:t>${</w:t>
      </w:r>
      <w:r w:rsidR="007B40A6">
        <w:rPr>
          <w:rFonts w:ascii="Bookman Old Style" w:hAnsi="Bookman Old Style"/>
          <w:sz w:val="22"/>
          <w:szCs w:val="22"/>
          <w:lang w:val="id-ID"/>
        </w:rPr>
        <w:t>tanggal_lahir_pemberi_kuasa</w:t>
      </w:r>
      <w:r w:rsidR="00636892">
        <w:rPr>
          <w:rFonts w:ascii="Bookman Old Style" w:hAnsi="Bookman Old Style"/>
          <w:sz w:val="22"/>
          <w:szCs w:val="22"/>
          <w:lang w:val="id-ID"/>
        </w:rPr>
        <w:t>}</w:t>
      </w:r>
    </w:p>
    <w:p w14:paraId="19B5D967" w14:textId="1FFBBF9F" w:rsidR="00A929F6" w:rsidRPr="00DA0E0C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Umur</w:t>
      </w:r>
      <w:r w:rsidRPr="00DA0E0C">
        <w:rPr>
          <w:rFonts w:ascii="Bookman Old Style" w:hAnsi="Bookman Old Style"/>
          <w:sz w:val="22"/>
          <w:szCs w:val="22"/>
        </w:rPr>
        <w:tab/>
      </w:r>
      <w:r w:rsidR="00AF216E" w:rsidRPr="00DA0E0C">
        <w:rPr>
          <w:rFonts w:ascii="Bookman Old Style" w:hAnsi="Bookman Old Style"/>
          <w:sz w:val="22"/>
          <w:szCs w:val="22"/>
        </w:rPr>
        <w:t>:</w:t>
      </w:r>
      <w:r w:rsidR="00AF216E"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A5037C">
        <w:rPr>
          <w:rFonts w:ascii="Bookman Old Style" w:hAnsi="Bookman Old Style"/>
          <w:sz w:val="22"/>
          <w:szCs w:val="22"/>
        </w:rPr>
        <w:t>umur_pemberi_kuasa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7B40A6">
        <w:rPr>
          <w:rFonts w:ascii="Bookman Old Style" w:hAnsi="Bookman Old Style"/>
          <w:sz w:val="22"/>
          <w:szCs w:val="22"/>
          <w:lang w:val="id-ID"/>
        </w:rPr>
        <w:t xml:space="preserve"> Tahun</w:t>
      </w:r>
    </w:p>
    <w:p w14:paraId="70621723" w14:textId="77777777" w:rsidR="00A929F6" w:rsidRPr="007B40A6" w:rsidRDefault="004E76B1" w:rsidP="007B40A6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Warga N</w:t>
      </w:r>
      <w:r w:rsidR="00A910F5" w:rsidRPr="00DA0E0C">
        <w:rPr>
          <w:rFonts w:ascii="Bookman Old Style" w:hAnsi="Bookman Old Style"/>
          <w:sz w:val="22"/>
          <w:szCs w:val="22"/>
        </w:rPr>
        <w:t>egara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700B1F">
        <w:rPr>
          <w:rFonts w:ascii="Bookman Old Style" w:hAnsi="Bookman Old Style"/>
          <w:sz w:val="22"/>
          <w:szCs w:val="22"/>
          <w:lang w:val="id-ID"/>
        </w:rPr>
        <w:t>Warga Negara Indonesia</w:t>
      </w:r>
    </w:p>
    <w:p w14:paraId="7E1E87EE" w14:textId="5D6A13D2" w:rsidR="00133DC9" w:rsidRPr="00DA0E0C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207380">
        <w:rPr>
          <w:rFonts w:ascii="Bookman Old Style" w:hAnsi="Bookman Old Style"/>
          <w:sz w:val="22"/>
          <w:szCs w:val="22"/>
        </w:rPr>
        <w:t>jkpemberi_kuasa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7451BD27" w14:textId="67702D13"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207380">
        <w:rPr>
          <w:rFonts w:ascii="Bookman Old Style" w:hAnsi="Bookman Old Style"/>
          <w:sz w:val="22"/>
          <w:szCs w:val="22"/>
        </w:rPr>
        <w:t>pekerjaanpemberi_kuasa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7ED27F92" w14:textId="3993FE01" w:rsidR="00077158" w:rsidRDefault="00A910F5" w:rsidP="0007715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  tinggal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DA0CC4">
        <w:rPr>
          <w:rFonts w:ascii="Bookman Old Style" w:hAnsi="Bookman Old Style"/>
          <w:sz w:val="22"/>
          <w:szCs w:val="22"/>
        </w:rPr>
        <w:t>alamat_pemberi_kuasa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B13694">
        <w:rPr>
          <w:rFonts w:ascii="Bookman Old Style" w:hAnsi="Bookman Old Style"/>
          <w:sz w:val="22"/>
          <w:szCs w:val="22"/>
        </w:rPr>
        <w:t>desa</w:t>
      </w:r>
      <w:r w:rsidR="005373B2" w:rsidRPr="00DA0E0C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DA0CC4">
        <w:rPr>
          <w:rFonts w:ascii="Bookman Old Style" w:hAnsi="Bookman Old Style"/>
          <w:sz w:val="22"/>
          <w:szCs w:val="22"/>
        </w:rPr>
        <w:t>form_desapemberi_kuasa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, Kecamatan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DA0CC4">
        <w:rPr>
          <w:rFonts w:ascii="Bookman Old Style" w:hAnsi="Bookman Old Style"/>
          <w:sz w:val="22"/>
          <w:szCs w:val="22"/>
        </w:rPr>
        <w:t>form_kecpemberi_kuasa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, kabupaten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DA0CC4">
        <w:rPr>
          <w:rFonts w:ascii="Bookman Old Style" w:hAnsi="Bookman Old Style"/>
          <w:sz w:val="22"/>
          <w:szCs w:val="22"/>
        </w:rPr>
        <w:t>form_kabpemberi_kuasa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6C74EE5C" w14:textId="77777777" w:rsidR="00077158" w:rsidRDefault="00077158" w:rsidP="00077158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</w:p>
    <w:p w14:paraId="5CE93608" w14:textId="77777777" w:rsidR="00D64042" w:rsidRDefault="00077158" w:rsidP="00077158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  <w:r w:rsidRPr="00077158">
        <w:rPr>
          <w:rFonts w:ascii="Bookman Old Style" w:hAnsi="Bookman Old Style"/>
          <w:sz w:val="22"/>
          <w:szCs w:val="22"/>
        </w:rPr>
        <w:t>Dengan ini memberi kuasa penuh kepada:</w:t>
      </w:r>
      <w:r w:rsidR="008A3179">
        <w:rPr>
          <w:rFonts w:ascii="Bookman Old Style" w:hAnsi="Bookman Old Style"/>
          <w:sz w:val="22"/>
          <w:szCs w:val="22"/>
        </w:rPr>
        <w:t xml:space="preserve"> </w:t>
      </w:r>
    </w:p>
    <w:p w14:paraId="79CABF6C" w14:textId="544FC40A" w:rsidR="00077158" w:rsidRPr="007444FC" w:rsidRDefault="00077158" w:rsidP="0007715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b/>
          <w:bCs/>
          <w:sz w:val="22"/>
          <w:szCs w:val="22"/>
        </w:rPr>
        <w:t>${</w:t>
      </w:r>
      <w:r w:rsidR="00083DDD" w:rsidRPr="00083DDD">
        <w:rPr>
          <w:rFonts w:ascii="Bookman Old Style" w:hAnsi="Bookman Old Style"/>
          <w:b/>
          <w:bCs/>
          <w:sz w:val="22"/>
          <w:szCs w:val="22"/>
        </w:rPr>
        <w:t>nama_penerima_kuasa</w:t>
      </w:r>
      <w:r w:rsidR="00636892">
        <w:rPr>
          <w:rFonts w:ascii="Bookman Old Style" w:hAnsi="Bookman Old Style"/>
          <w:b/>
          <w:bCs/>
          <w:sz w:val="22"/>
          <w:szCs w:val="22"/>
        </w:rPr>
        <w:t>}</w:t>
      </w:r>
    </w:p>
    <w:p w14:paraId="721E8F5D" w14:textId="63C0628A" w:rsidR="007444FC" w:rsidRPr="007444FC" w:rsidRDefault="007444FC" w:rsidP="0007715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  <w:rPr>
          <w:rFonts w:ascii="Bookman Old Style" w:hAnsi="Bookman Old Style"/>
          <w:sz w:val="22"/>
          <w:szCs w:val="22"/>
        </w:rPr>
      </w:pPr>
      <w:r w:rsidRPr="007444FC">
        <w:rPr>
          <w:rFonts w:ascii="Bookman Old Style" w:hAnsi="Bookman Old Style"/>
          <w:sz w:val="22"/>
          <w:szCs w:val="22"/>
          <w:lang w:val="id-ID"/>
        </w:rPr>
        <w:t>NIK</w:t>
      </w:r>
      <w:r w:rsidRPr="007444FC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7444FC">
        <w:rPr>
          <w:rFonts w:ascii="Bookman Old Style" w:hAnsi="Bookman Old Style"/>
          <w:sz w:val="22"/>
          <w:szCs w:val="22"/>
          <w:lang w:val="id-ID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083DDD">
        <w:rPr>
          <w:rFonts w:ascii="Bookman Old Style" w:hAnsi="Bookman Old Style"/>
          <w:sz w:val="22"/>
          <w:szCs w:val="22"/>
        </w:rPr>
        <w:t>nik_penerima_kuasa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196EC9D0" w14:textId="6ACA2CCD" w:rsidR="00077158" w:rsidRPr="00DA0E0C" w:rsidRDefault="00077158" w:rsidP="0007715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="007320A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083DDD">
        <w:rPr>
          <w:rFonts w:ascii="Bookman Old Style" w:hAnsi="Bookman Old Style"/>
          <w:sz w:val="22"/>
          <w:szCs w:val="22"/>
        </w:rPr>
        <w:t>tempat_lahir_penerima_kuasa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E600BA">
        <w:rPr>
          <w:rFonts w:ascii="Bookman Old Style" w:hAnsi="Bookman Old Style"/>
          <w:sz w:val="22"/>
          <w:szCs w:val="22"/>
          <w:lang w:val="id-ID"/>
        </w:rPr>
        <w:t>/</w:t>
      </w:r>
      <w:r w:rsidR="008A3179" w:rsidRPr="008A3179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8A3179">
        <w:rPr>
          <w:rFonts w:ascii="Bookman Old Style" w:hAnsi="Bookman Old Style"/>
          <w:sz w:val="22"/>
          <w:szCs w:val="22"/>
        </w:rPr>
        <w:t>tanggal_lahir_penerima_kuasa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4A41011C" w14:textId="61D13939" w:rsidR="00077158" w:rsidRPr="00DA0E0C" w:rsidRDefault="00651877" w:rsidP="0007715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Umur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8A3179">
        <w:rPr>
          <w:rFonts w:ascii="Bookman Old Style" w:hAnsi="Bookman Old Style"/>
          <w:sz w:val="22"/>
          <w:szCs w:val="22"/>
        </w:rPr>
        <w:t>umur_penerima_kuasa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F63AE0">
        <w:rPr>
          <w:rFonts w:ascii="Bookman Old Style" w:hAnsi="Bookman Old Style"/>
          <w:sz w:val="22"/>
          <w:szCs w:val="22"/>
          <w:lang w:val="id-ID"/>
        </w:rPr>
        <w:t xml:space="preserve"> Tahun</w:t>
      </w:r>
    </w:p>
    <w:p w14:paraId="3AD47320" w14:textId="77777777" w:rsidR="00077158" w:rsidRPr="00651877" w:rsidRDefault="004E76B1" w:rsidP="00651877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Warga N</w:t>
      </w:r>
      <w:r w:rsidR="00077158" w:rsidRPr="00DA0E0C">
        <w:rPr>
          <w:rFonts w:ascii="Bookman Old Style" w:hAnsi="Bookman Old Style"/>
          <w:sz w:val="22"/>
          <w:szCs w:val="22"/>
        </w:rPr>
        <w:t>egara</w:t>
      </w:r>
      <w:r w:rsidR="00077158" w:rsidRPr="00DA0E0C">
        <w:rPr>
          <w:rFonts w:ascii="Bookman Old Style" w:hAnsi="Bookman Old Style"/>
          <w:sz w:val="22"/>
          <w:szCs w:val="22"/>
        </w:rPr>
        <w:tab/>
        <w:t>:</w:t>
      </w:r>
      <w:r w:rsidR="00077158" w:rsidRPr="00DA0E0C">
        <w:rPr>
          <w:rFonts w:ascii="Bookman Old Style" w:hAnsi="Bookman Old Style"/>
          <w:sz w:val="22"/>
          <w:szCs w:val="22"/>
        </w:rPr>
        <w:tab/>
      </w:r>
      <w:r w:rsidR="00700B1F">
        <w:rPr>
          <w:rFonts w:ascii="Bookman Old Style" w:hAnsi="Bookman Old Style"/>
          <w:sz w:val="22"/>
          <w:szCs w:val="22"/>
          <w:lang w:val="id-ID"/>
        </w:rPr>
        <w:t>Warga Negara Indonesia</w:t>
      </w:r>
    </w:p>
    <w:p w14:paraId="0351784F" w14:textId="6C8F6535" w:rsidR="00077158" w:rsidRPr="00DA0E0C" w:rsidRDefault="00077158" w:rsidP="00BF037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8A3179">
        <w:rPr>
          <w:rFonts w:ascii="Bookman Old Style" w:hAnsi="Bookman Old Style"/>
          <w:sz w:val="22"/>
          <w:szCs w:val="22"/>
        </w:rPr>
        <w:t>jkpenerima_kuasa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67810E77" w14:textId="7F90B7BD" w:rsidR="00077158" w:rsidRPr="00DA0E0C" w:rsidRDefault="00077158" w:rsidP="0007715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8A3179">
        <w:rPr>
          <w:rFonts w:ascii="Bookman Old Style" w:hAnsi="Bookman Old Style"/>
          <w:sz w:val="22"/>
          <w:szCs w:val="22"/>
        </w:rPr>
        <w:t>pekerjaanpenerima_kuasa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5D14EC08" w14:textId="309F3C49" w:rsidR="00077158" w:rsidRDefault="00077158" w:rsidP="00077158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  tinggal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927E7B">
        <w:rPr>
          <w:rFonts w:ascii="Bookman Old Style" w:hAnsi="Bookman Old Style"/>
          <w:sz w:val="22"/>
          <w:szCs w:val="22"/>
        </w:rPr>
        <w:t>alamat_penerima_kuasa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desa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927E7B">
        <w:rPr>
          <w:rFonts w:ascii="Bookman Old Style" w:hAnsi="Bookman Old Style"/>
          <w:sz w:val="22"/>
          <w:szCs w:val="22"/>
        </w:rPr>
        <w:t>form_desapenerima_kuasa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B4211D">
        <w:rPr>
          <w:rFonts w:ascii="Bookman Old Style" w:hAnsi="Bookman Old Style"/>
          <w:sz w:val="22"/>
          <w:szCs w:val="22"/>
        </w:rPr>
        <w:t xml:space="preserve">, </w:t>
      </w:r>
      <w:r w:rsidR="008D5BF0">
        <w:rPr>
          <w:rFonts w:ascii="Bookman Old Style" w:hAnsi="Bookman Old Style"/>
          <w:sz w:val="22"/>
          <w:szCs w:val="22"/>
          <w:lang w:val="id-ID"/>
        </w:rPr>
        <w:t>kecamatan</w:t>
      </w:r>
      <w:r w:rsidR="00B4211D">
        <w:rPr>
          <w:rFonts w:ascii="Bookman Old Style" w:hAnsi="Bookman Old Style"/>
          <w:sz w:val="22"/>
          <w:szCs w:val="22"/>
        </w:rPr>
        <w:t xml:space="preserve">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927E7B">
        <w:rPr>
          <w:rFonts w:ascii="Bookman Old Style" w:hAnsi="Bookman Old Style"/>
          <w:sz w:val="22"/>
          <w:szCs w:val="22"/>
        </w:rPr>
        <w:t>form_kecpenerima_kuasa</w:t>
      </w:r>
      <w:r w:rsidR="00636892">
        <w:rPr>
          <w:rFonts w:ascii="Bookman Old Style" w:hAnsi="Bookman Old Style"/>
          <w:sz w:val="22"/>
          <w:szCs w:val="22"/>
        </w:rPr>
        <w:t>}</w:t>
      </w:r>
      <w:r w:rsidR="00B4211D">
        <w:rPr>
          <w:rFonts w:ascii="Bookman Old Style" w:hAnsi="Bookman Old Style"/>
          <w:sz w:val="22"/>
          <w:szCs w:val="22"/>
        </w:rPr>
        <w:t xml:space="preserve">, </w:t>
      </w:r>
      <w:r w:rsidR="00B4211D">
        <w:rPr>
          <w:rFonts w:ascii="Bookman Old Style" w:hAnsi="Bookman Old Style"/>
          <w:sz w:val="22"/>
          <w:szCs w:val="22"/>
          <w:lang w:val="id-ID"/>
        </w:rPr>
        <w:t xml:space="preserve">Kabupaten </w:t>
      </w:r>
      <w:r w:rsidR="00636892">
        <w:rPr>
          <w:rFonts w:ascii="Bookman Old Style" w:hAnsi="Bookman Old Style"/>
          <w:sz w:val="22"/>
          <w:szCs w:val="22"/>
        </w:rPr>
        <w:t>${</w:t>
      </w:r>
      <w:r w:rsidR="00927E7B">
        <w:rPr>
          <w:rFonts w:ascii="Bookman Old Style" w:hAnsi="Bookman Old Style"/>
          <w:sz w:val="22"/>
          <w:szCs w:val="22"/>
        </w:rPr>
        <w:t>form_kabpenerima_kuasa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06AFE8F8" w14:textId="77777777" w:rsidR="00E600BA" w:rsidRDefault="00E600BA" w:rsidP="00E600BA">
      <w:pPr>
        <w:tabs>
          <w:tab w:val="left" w:pos="1260"/>
          <w:tab w:val="left" w:pos="3960"/>
          <w:tab w:val="left" w:pos="4140"/>
        </w:tabs>
        <w:ind w:left="4140" w:right="4"/>
        <w:rPr>
          <w:rFonts w:ascii="Bookman Old Style" w:hAnsi="Bookman Old Style"/>
          <w:sz w:val="22"/>
          <w:szCs w:val="22"/>
        </w:rPr>
      </w:pPr>
    </w:p>
    <w:p w14:paraId="25892173" w14:textId="76AC0B87" w:rsidR="00F35FD7" w:rsidRDefault="00F35FD7" w:rsidP="00F35FD7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Untuk 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36892">
        <w:rPr>
          <w:rFonts w:ascii="Bookman Old Style" w:hAnsi="Bookman Old Style"/>
          <w:sz w:val="22"/>
          <w:szCs w:val="22"/>
        </w:rPr>
        <w:t>${</w:t>
      </w:r>
      <w:r w:rsidR="00927E7B">
        <w:rPr>
          <w:rFonts w:ascii="Bookman Old Style" w:hAnsi="Bookman Old Style"/>
          <w:sz w:val="22"/>
          <w:szCs w:val="22"/>
        </w:rPr>
        <w:t>untuk_keperluan</w:t>
      </w:r>
      <w:r w:rsidR="00636892">
        <w:rPr>
          <w:rFonts w:ascii="Bookman Old Style" w:hAnsi="Bookman Old Style"/>
          <w:sz w:val="22"/>
          <w:szCs w:val="22"/>
        </w:rPr>
        <w:t>}</w:t>
      </w:r>
    </w:p>
    <w:p w14:paraId="18D50AD4" w14:textId="77777777" w:rsidR="00077158" w:rsidRPr="00DA0E0C" w:rsidRDefault="00077158" w:rsidP="00077158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</w:p>
    <w:p w14:paraId="400D1685" w14:textId="77777777" w:rsidR="00A929F6" w:rsidRDefault="003D4AA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  <w:r w:rsidRPr="003D4AA9">
        <w:rPr>
          <w:rFonts w:ascii="Bookman Old Style" w:hAnsi="Bookman Old Style"/>
          <w:sz w:val="22"/>
          <w:szCs w:val="22"/>
        </w:rPr>
        <w:t>Demikianlah surat kuasa ini saya buat, agar dapat digunakan sebagaimana mestinya.</w:t>
      </w:r>
    </w:p>
    <w:p w14:paraId="5125CC4C" w14:textId="77777777" w:rsidR="003D4AA9" w:rsidRPr="00D358B2" w:rsidRDefault="003D4AA9">
      <w:pPr>
        <w:pStyle w:val="BodyText"/>
        <w:tabs>
          <w:tab w:val="left" w:pos="2880"/>
        </w:tabs>
        <w:rPr>
          <w:rFonts w:ascii="Bookman Old Style" w:hAnsi="Bookman Old Style"/>
          <w:sz w:val="16"/>
          <w:szCs w:val="22"/>
        </w:rPr>
      </w:pPr>
    </w:p>
    <w:p w14:paraId="321B7399" w14:textId="77777777" w:rsidR="003D4AA9" w:rsidRPr="007B40A6" w:rsidRDefault="003D4AA9">
      <w:pPr>
        <w:pStyle w:val="BodyText"/>
        <w:tabs>
          <w:tab w:val="left" w:pos="2880"/>
        </w:tabs>
        <w:rPr>
          <w:rFonts w:ascii="Bookman Old Style" w:hAnsi="Bookman Old Style"/>
          <w:sz w:val="8"/>
          <w:szCs w:val="22"/>
        </w:rPr>
      </w:pPr>
    </w:p>
    <w:p w14:paraId="622E9550" w14:textId="77777777" w:rsidR="003D4AA9" w:rsidRPr="007B40A6" w:rsidRDefault="003D4AA9">
      <w:pPr>
        <w:pStyle w:val="BodyText"/>
        <w:tabs>
          <w:tab w:val="left" w:pos="2880"/>
        </w:tabs>
        <w:rPr>
          <w:rFonts w:ascii="Bookman Old Style" w:hAnsi="Bookman Old Style"/>
          <w:sz w:val="8"/>
          <w:szCs w:val="22"/>
        </w:rPr>
      </w:pPr>
    </w:p>
    <w:p w14:paraId="30230B02" w14:textId="404F348E" w:rsidR="00A929F6" w:rsidRPr="00DA0E0C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="00DC3906">
        <w:rPr>
          <w:rFonts w:ascii="Bookman Old Style" w:hAnsi="Bookman Old Style"/>
          <w:sz w:val="22"/>
          <w:szCs w:val="22"/>
        </w:rPr>
        <w:tab/>
        <w:t xml:space="preserve">  </w:t>
      </w:r>
      <w:r w:rsidR="00636892">
        <w:rPr>
          <w:rFonts w:ascii="Bookman Old Style" w:hAnsi="Bookman Old Style"/>
          <w:sz w:val="22"/>
          <w:szCs w:val="22"/>
        </w:rPr>
        <w:t>${</w:t>
      </w:r>
      <w:r w:rsidRPr="00DA0E0C">
        <w:rPr>
          <w:rFonts w:ascii="Bookman Old Style" w:hAnsi="Bookman Old Style"/>
          <w:sz w:val="22"/>
          <w:szCs w:val="22"/>
        </w:rPr>
        <w:t>nama_des</w:t>
      </w:r>
      <w:r w:rsidR="00636892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r w:rsidR="00636892">
        <w:rPr>
          <w:rFonts w:ascii="Bookman Old Style" w:hAnsi="Bookman Old Style"/>
          <w:sz w:val="22"/>
          <w:szCs w:val="22"/>
        </w:rPr>
        <w:t>${</w:t>
      </w:r>
      <w:r w:rsidRPr="00DA0E0C">
        <w:rPr>
          <w:rFonts w:ascii="Bookman Old Style" w:hAnsi="Bookman Old Style"/>
          <w:sz w:val="22"/>
          <w:szCs w:val="22"/>
        </w:rPr>
        <w:t>tgl_surat</w:t>
      </w:r>
      <w:r w:rsidR="00636892">
        <w:rPr>
          <w:rFonts w:ascii="Bookman Old Style" w:hAnsi="Bookman Old Style"/>
          <w:sz w:val="22"/>
          <w:szCs w:val="22"/>
        </w:rPr>
        <w:t>}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4394"/>
      </w:tblGrid>
      <w:tr w:rsidR="004D7532" w14:paraId="055E482B" w14:textId="77777777" w:rsidTr="00BE7B51">
        <w:tc>
          <w:tcPr>
            <w:tcW w:w="3827" w:type="dxa"/>
          </w:tcPr>
          <w:p w14:paraId="4B6A299D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F0FFF">
              <w:rPr>
                <w:rFonts w:ascii="Bookman Old Style" w:hAnsi="Bookman Old Style"/>
                <w:sz w:val="22"/>
                <w:szCs w:val="22"/>
              </w:rPr>
              <w:t>Yang Menerima Kuasa</w:t>
            </w:r>
          </w:p>
          <w:p w14:paraId="42CB365D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8F16ED2" w14:textId="05E1761A" w:rsidR="004D7532" w:rsidRPr="007B40A6" w:rsidRDefault="00636892" w:rsidP="001907F6"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9E1B08" wp14:editId="4789A08F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128270</wp:posOffset>
                      </wp:positionV>
                      <wp:extent cx="742950" cy="257175"/>
                      <wp:effectExtent l="12065" t="7620" r="6985" b="1143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2571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023B22" w14:textId="77777777" w:rsidR="004D7532" w:rsidRPr="0011031F" w:rsidRDefault="004D7532" w:rsidP="004D7532">
                                  <w:pPr>
                                    <w:rPr>
                                      <w:sz w:val="14"/>
                                      <w:lang w:val="id-ID"/>
                                    </w:rPr>
                                  </w:pPr>
                                  <w:r w:rsidRPr="0011031F">
                                    <w:rPr>
                                      <w:sz w:val="14"/>
                                      <w:lang w:val="id-ID"/>
                                    </w:rPr>
                                    <w:t xml:space="preserve">Materai </w:t>
                                  </w:r>
                                  <w:r w:rsidR="00521A12">
                                    <w:rPr>
                                      <w:sz w:val="14"/>
                                      <w:lang w:val="id-ID"/>
                                    </w:rPr>
                                    <w:t>10</w:t>
                                  </w:r>
                                  <w:r w:rsidRPr="0011031F">
                                    <w:rPr>
                                      <w:sz w:val="14"/>
                                      <w:lang w:val="id-ID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9E1B08" id="AutoShape 3" o:spid="_x0000_s1026" style="position:absolute;left:0;text-align:left;margin-left:162.45pt;margin-top:10.1pt;width:58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">
                      <v:textbox>
                        <w:txbxContent>
                          <w:p w14:paraId="51023B22" w14:textId="77777777" w:rsidR="004D7532" w:rsidRPr="0011031F" w:rsidRDefault="004D7532" w:rsidP="004D7532">
                            <w:pPr>
                              <w:rPr>
                                <w:sz w:val="14"/>
                                <w:lang w:val="id-ID"/>
                              </w:rPr>
                            </w:pPr>
                            <w:r w:rsidRPr="0011031F">
                              <w:rPr>
                                <w:sz w:val="14"/>
                                <w:lang w:val="id-ID"/>
                              </w:rPr>
                              <w:t xml:space="preserve">Materai </w:t>
                            </w:r>
                            <w:r w:rsidR="00521A12">
                              <w:rPr>
                                <w:sz w:val="14"/>
                                <w:lang w:val="id-ID"/>
                              </w:rPr>
                              <w:t>10</w:t>
                            </w:r>
                            <w:r w:rsidRPr="0011031F">
                              <w:rPr>
                                <w:sz w:val="14"/>
                                <w:lang w:val="id-ID"/>
                              </w:rPr>
                              <w:t>000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1352A62" w14:textId="77777777" w:rsidR="004D7532" w:rsidRPr="007B40A6" w:rsidRDefault="004D7532" w:rsidP="001907F6"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  <w:p w14:paraId="5FA7BF00" w14:textId="77777777" w:rsidR="004D7532" w:rsidRPr="007B40A6" w:rsidRDefault="004D7532" w:rsidP="001907F6"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  <w:p w14:paraId="41575531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E6C0BBF" w14:textId="4BDA4E50" w:rsidR="004D7532" w:rsidRPr="005F0FFF" w:rsidRDefault="004D7532" w:rsidP="00D358B2"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  <w:r w:rsidRPr="005F0FFF"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(</w:t>
            </w:r>
            <w:r w:rsidR="00636892">
              <w:rPr>
                <w:rFonts w:ascii="Bookman Old Style" w:hAnsi="Bookman Old Style"/>
                <w:sz w:val="22"/>
                <w:szCs w:val="22"/>
              </w:rPr>
              <w:t>${</w:t>
            </w:r>
            <w:r w:rsidR="00E07DFA">
              <w:rPr>
                <w:rFonts w:ascii="Bookman Old Style" w:hAnsi="Bookman Old Style"/>
                <w:sz w:val="22"/>
                <w:szCs w:val="22"/>
              </w:rPr>
              <w:t>nama_penerima_kuasa</w:t>
            </w:r>
            <w:r w:rsidR="00636892">
              <w:rPr>
                <w:rFonts w:ascii="Bookman Old Style" w:hAnsi="Bookman Old Style"/>
                <w:sz w:val="22"/>
                <w:szCs w:val="22"/>
              </w:rPr>
              <w:t>}</w:t>
            </w:r>
            <w:r w:rsidRPr="005F0FFF"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)</w:t>
            </w:r>
          </w:p>
        </w:tc>
        <w:tc>
          <w:tcPr>
            <w:tcW w:w="4394" w:type="dxa"/>
          </w:tcPr>
          <w:p w14:paraId="220B7B26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F0FFF">
              <w:rPr>
                <w:rFonts w:ascii="Bookman Old Style" w:hAnsi="Bookman Old Style"/>
                <w:sz w:val="22"/>
                <w:szCs w:val="22"/>
              </w:rPr>
              <w:t>Yang Memberi Kuasa</w:t>
            </w:r>
          </w:p>
          <w:p w14:paraId="2D8035B3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A98E626" w14:textId="77777777" w:rsidR="004D7532" w:rsidRPr="007B40A6" w:rsidRDefault="004D7532" w:rsidP="001907F6">
            <w:pPr>
              <w:jc w:val="center"/>
              <w:rPr>
                <w:rFonts w:ascii="Bookman Old Style" w:hAnsi="Bookman Old Style"/>
                <w:sz w:val="18"/>
                <w:szCs w:val="22"/>
              </w:rPr>
            </w:pPr>
          </w:p>
          <w:p w14:paraId="46C21CA4" w14:textId="77777777" w:rsidR="004D7532" w:rsidRPr="007B40A6" w:rsidRDefault="004D7532" w:rsidP="001907F6">
            <w:pPr>
              <w:jc w:val="center"/>
              <w:rPr>
                <w:rFonts w:ascii="Bookman Old Style" w:hAnsi="Bookman Old Style"/>
                <w:sz w:val="18"/>
                <w:szCs w:val="22"/>
              </w:rPr>
            </w:pPr>
          </w:p>
          <w:p w14:paraId="1FD19B71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7450C0D" w14:textId="77777777" w:rsidR="004D7532" w:rsidRPr="005F0FFF" w:rsidRDefault="004D7532" w:rsidP="001907F6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EEC2BEF" w14:textId="0D559E58" w:rsidR="004D7532" w:rsidRPr="005F0FFF" w:rsidRDefault="004D7532" w:rsidP="001907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 w:cs="Aharoni"/>
                <w:b/>
                <w:sz w:val="22"/>
                <w:szCs w:val="22"/>
                <w:lang w:val="id-ID" w:bidi="he-IL"/>
              </w:rPr>
            </w:pPr>
            <w:r w:rsidRPr="005F0FFF">
              <w:rPr>
                <w:rFonts w:ascii="Bookman Old Style" w:hAnsi="Bookman Old Style" w:cs="Aharoni"/>
                <w:b/>
                <w:sz w:val="22"/>
                <w:szCs w:val="22"/>
                <w:lang w:val="id-ID" w:bidi="he-IL"/>
              </w:rPr>
              <w:t>(</w:t>
            </w:r>
            <w:r w:rsidR="00636892">
              <w:rPr>
                <w:rFonts w:ascii="Bookman Old Style" w:hAnsi="Bookman Old Style"/>
                <w:sz w:val="22"/>
                <w:szCs w:val="22"/>
              </w:rPr>
              <w:t>${</w:t>
            </w:r>
            <w:r w:rsidR="00D8012B">
              <w:rPr>
                <w:rFonts w:ascii="Bookman Old Style" w:hAnsi="Bookman Old Style"/>
                <w:sz w:val="22"/>
                <w:szCs w:val="22"/>
              </w:rPr>
              <w:t>nama_pemberi_kuasa</w:t>
            </w:r>
            <w:r w:rsidR="00636892">
              <w:rPr>
                <w:rFonts w:ascii="Bookman Old Style" w:hAnsi="Bookman Old Style"/>
                <w:sz w:val="22"/>
                <w:szCs w:val="22"/>
              </w:rPr>
              <w:t>}</w:t>
            </w:r>
            <w:r w:rsidRPr="005F0FFF">
              <w:rPr>
                <w:rFonts w:ascii="Bookman Old Style" w:hAnsi="Bookman Old Style" w:cs="Aharoni"/>
                <w:b/>
                <w:sz w:val="22"/>
                <w:szCs w:val="22"/>
                <w:lang w:val="id-ID" w:bidi="he-IL"/>
              </w:rPr>
              <w:t>)</w:t>
            </w:r>
          </w:p>
        </w:tc>
      </w:tr>
    </w:tbl>
    <w:p w14:paraId="0D035305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53949F89" w14:textId="77777777" w:rsidR="004D7532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Mengetahui,</w:t>
      </w:r>
    </w:p>
    <w:p w14:paraId="07B937DE" w14:textId="34F4456D" w:rsidR="004D7532" w:rsidRPr="00DA0E0C" w:rsidRDefault="0063689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${</w:t>
      </w:r>
      <w:r w:rsidR="004D7532" w:rsidRPr="00DA0E0C">
        <w:rPr>
          <w:rFonts w:ascii="Bookman Old Style" w:hAnsi="Bookman Old Style"/>
          <w:sz w:val="22"/>
          <w:szCs w:val="22"/>
        </w:rPr>
        <w:t>jabatan</w:t>
      </w:r>
      <w:r>
        <w:rPr>
          <w:rFonts w:ascii="Bookman Old Style" w:hAnsi="Bookman Old Style"/>
          <w:sz w:val="22"/>
          <w:szCs w:val="22"/>
        </w:rPr>
        <w:t>}</w:t>
      </w:r>
      <w:r w:rsidR="004D7532" w:rsidRPr="00DA0E0C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${</w:t>
      </w:r>
      <w:r w:rsidR="004D7532" w:rsidRPr="00DA0E0C">
        <w:rPr>
          <w:rFonts w:ascii="Bookman Old Style" w:hAnsi="Bookman Old Style"/>
          <w:sz w:val="22"/>
          <w:szCs w:val="22"/>
        </w:rPr>
        <w:t>nama_des</w:t>
      </w:r>
      <w:r>
        <w:rPr>
          <w:rFonts w:ascii="Bookman Old Style" w:hAnsi="Bookman Old Style"/>
          <w:sz w:val="22"/>
          <w:szCs w:val="22"/>
        </w:rPr>
        <w:t>}</w:t>
      </w:r>
    </w:p>
    <w:p w14:paraId="67A1051B" w14:textId="77777777" w:rsidR="004D7532" w:rsidRPr="00DA0E0C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14:paraId="274DC543" w14:textId="77777777" w:rsidR="004D7532" w:rsidRPr="007B40A6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0"/>
          <w:szCs w:val="22"/>
        </w:rPr>
      </w:pPr>
    </w:p>
    <w:p w14:paraId="6D9556C1" w14:textId="77777777" w:rsidR="004D7532" w:rsidRPr="007B40A6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0"/>
          <w:szCs w:val="22"/>
        </w:rPr>
      </w:pPr>
    </w:p>
    <w:p w14:paraId="152E2BE4" w14:textId="77777777" w:rsidR="004D7532" w:rsidRPr="007B40A6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0"/>
          <w:szCs w:val="22"/>
        </w:rPr>
      </w:pPr>
    </w:p>
    <w:p w14:paraId="27569462" w14:textId="77777777" w:rsidR="004D7532" w:rsidRPr="007B40A6" w:rsidRDefault="004D753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0"/>
          <w:szCs w:val="22"/>
        </w:rPr>
      </w:pPr>
    </w:p>
    <w:p w14:paraId="3F87432D" w14:textId="30053382" w:rsidR="004D7532" w:rsidRDefault="00636892" w:rsidP="004D7532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${</w:t>
      </w:r>
      <w:r w:rsidR="004D7532" w:rsidRPr="00077158">
        <w:rPr>
          <w:rFonts w:ascii="Bookman Old Style" w:hAnsi="Bookman Old Style"/>
          <w:b/>
          <w:sz w:val="22"/>
          <w:szCs w:val="22"/>
        </w:rPr>
        <w:t>nama_pamong</w:t>
      </w:r>
      <w:r>
        <w:rPr>
          <w:rFonts w:ascii="Bookman Old Style" w:hAnsi="Bookman Old Style"/>
          <w:b/>
          <w:sz w:val="22"/>
          <w:szCs w:val="22"/>
        </w:rPr>
        <w:t>}</w:t>
      </w:r>
    </w:p>
    <w:sectPr w:rsidR="004D7532" w:rsidSect="00A2324D">
      <w:pgSz w:w="12240" w:h="18720" w:code="14"/>
      <w:pgMar w:top="1140" w:right="964" w:bottom="1140" w:left="9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6B83" w14:textId="77777777" w:rsidR="00972426" w:rsidRDefault="00972426">
      <w:r>
        <w:separator/>
      </w:r>
    </w:p>
  </w:endnote>
  <w:endnote w:type="continuationSeparator" w:id="0">
    <w:p w14:paraId="4129A989" w14:textId="77777777" w:rsidR="00972426" w:rsidRDefault="0097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Yu Gothic UI Semibold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8EDDA" w14:textId="77777777" w:rsidR="00972426" w:rsidRDefault="00972426">
      <w:r>
        <w:rPr>
          <w:color w:val="000000"/>
        </w:rPr>
        <w:separator/>
      </w:r>
    </w:p>
  </w:footnote>
  <w:footnote w:type="continuationSeparator" w:id="0">
    <w:p w14:paraId="00DB02DE" w14:textId="77777777" w:rsidR="00972426" w:rsidRDefault="00972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2DE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6BAF"/>
    <w:rsid w:val="00017B27"/>
    <w:rsid w:val="0002358D"/>
    <w:rsid w:val="00027417"/>
    <w:rsid w:val="000368D3"/>
    <w:rsid w:val="00056CE9"/>
    <w:rsid w:val="00073233"/>
    <w:rsid w:val="00077158"/>
    <w:rsid w:val="00083DDD"/>
    <w:rsid w:val="0008447B"/>
    <w:rsid w:val="00094283"/>
    <w:rsid w:val="00094937"/>
    <w:rsid w:val="00097F03"/>
    <w:rsid w:val="000A4F9F"/>
    <w:rsid w:val="000B0BA2"/>
    <w:rsid w:val="000C4896"/>
    <w:rsid w:val="000D1CF8"/>
    <w:rsid w:val="000D3F9F"/>
    <w:rsid w:val="000E7B5D"/>
    <w:rsid w:val="000F1461"/>
    <w:rsid w:val="000F6C8F"/>
    <w:rsid w:val="0011031F"/>
    <w:rsid w:val="00115349"/>
    <w:rsid w:val="00115F63"/>
    <w:rsid w:val="00120383"/>
    <w:rsid w:val="001243EF"/>
    <w:rsid w:val="00124BF3"/>
    <w:rsid w:val="0012691D"/>
    <w:rsid w:val="00133DC9"/>
    <w:rsid w:val="001368CC"/>
    <w:rsid w:val="00140CE3"/>
    <w:rsid w:val="0014162D"/>
    <w:rsid w:val="001451CE"/>
    <w:rsid w:val="00150340"/>
    <w:rsid w:val="001563DE"/>
    <w:rsid w:val="00170AF1"/>
    <w:rsid w:val="001747D6"/>
    <w:rsid w:val="0017671D"/>
    <w:rsid w:val="001907F6"/>
    <w:rsid w:val="001A4F32"/>
    <w:rsid w:val="001A5A60"/>
    <w:rsid w:val="001D4521"/>
    <w:rsid w:val="00207380"/>
    <w:rsid w:val="00212B04"/>
    <w:rsid w:val="002258F2"/>
    <w:rsid w:val="002326C0"/>
    <w:rsid w:val="00270274"/>
    <w:rsid w:val="00276B7A"/>
    <w:rsid w:val="002A646E"/>
    <w:rsid w:val="002A6B23"/>
    <w:rsid w:val="002A7ED0"/>
    <w:rsid w:val="002D1EF6"/>
    <w:rsid w:val="002D3E98"/>
    <w:rsid w:val="002D4057"/>
    <w:rsid w:val="002E6072"/>
    <w:rsid w:val="002E7DD3"/>
    <w:rsid w:val="00317F1E"/>
    <w:rsid w:val="00330452"/>
    <w:rsid w:val="00333849"/>
    <w:rsid w:val="00344A07"/>
    <w:rsid w:val="003510AD"/>
    <w:rsid w:val="003702EB"/>
    <w:rsid w:val="003819BC"/>
    <w:rsid w:val="00382F95"/>
    <w:rsid w:val="003C5E46"/>
    <w:rsid w:val="003D4AA9"/>
    <w:rsid w:val="003D609B"/>
    <w:rsid w:val="003E00FB"/>
    <w:rsid w:val="003E044D"/>
    <w:rsid w:val="003E7FD9"/>
    <w:rsid w:val="003F3FA3"/>
    <w:rsid w:val="004248FB"/>
    <w:rsid w:val="004364DD"/>
    <w:rsid w:val="00445DB9"/>
    <w:rsid w:val="00446569"/>
    <w:rsid w:val="004471CA"/>
    <w:rsid w:val="00447D5A"/>
    <w:rsid w:val="00473A06"/>
    <w:rsid w:val="00474D74"/>
    <w:rsid w:val="00475822"/>
    <w:rsid w:val="00475A31"/>
    <w:rsid w:val="004B1C0A"/>
    <w:rsid w:val="004B60F8"/>
    <w:rsid w:val="004B6AA5"/>
    <w:rsid w:val="004C25BC"/>
    <w:rsid w:val="004D5512"/>
    <w:rsid w:val="004D7532"/>
    <w:rsid w:val="004E76B1"/>
    <w:rsid w:val="004F2B1D"/>
    <w:rsid w:val="004F677B"/>
    <w:rsid w:val="00517579"/>
    <w:rsid w:val="00521A12"/>
    <w:rsid w:val="00524D00"/>
    <w:rsid w:val="00535719"/>
    <w:rsid w:val="005373B2"/>
    <w:rsid w:val="00596CC3"/>
    <w:rsid w:val="005A4EC0"/>
    <w:rsid w:val="005B3D2F"/>
    <w:rsid w:val="005C29CF"/>
    <w:rsid w:val="005C7F31"/>
    <w:rsid w:val="005E284B"/>
    <w:rsid w:val="005E32BD"/>
    <w:rsid w:val="005F0A60"/>
    <w:rsid w:val="005F0FFF"/>
    <w:rsid w:val="00600BEA"/>
    <w:rsid w:val="00605F5F"/>
    <w:rsid w:val="00616D28"/>
    <w:rsid w:val="00627A22"/>
    <w:rsid w:val="00636892"/>
    <w:rsid w:val="00651877"/>
    <w:rsid w:val="00683A8C"/>
    <w:rsid w:val="006919F6"/>
    <w:rsid w:val="00694E09"/>
    <w:rsid w:val="006A1324"/>
    <w:rsid w:val="006B20AF"/>
    <w:rsid w:val="006B3E8C"/>
    <w:rsid w:val="006C27C1"/>
    <w:rsid w:val="006C2E73"/>
    <w:rsid w:val="006E196D"/>
    <w:rsid w:val="006E4CF0"/>
    <w:rsid w:val="00700B1F"/>
    <w:rsid w:val="00713D1C"/>
    <w:rsid w:val="00721272"/>
    <w:rsid w:val="00723246"/>
    <w:rsid w:val="007320AC"/>
    <w:rsid w:val="00734A99"/>
    <w:rsid w:val="0073712F"/>
    <w:rsid w:val="007444FC"/>
    <w:rsid w:val="00755644"/>
    <w:rsid w:val="007928B5"/>
    <w:rsid w:val="007A0A88"/>
    <w:rsid w:val="007A4FEF"/>
    <w:rsid w:val="007B01E3"/>
    <w:rsid w:val="007B0E22"/>
    <w:rsid w:val="007B19B2"/>
    <w:rsid w:val="007B40A6"/>
    <w:rsid w:val="007C6DF1"/>
    <w:rsid w:val="007D03BE"/>
    <w:rsid w:val="007E2AC5"/>
    <w:rsid w:val="007E6808"/>
    <w:rsid w:val="007E6BC7"/>
    <w:rsid w:val="007F1F33"/>
    <w:rsid w:val="00804F9C"/>
    <w:rsid w:val="008157D0"/>
    <w:rsid w:val="00820D94"/>
    <w:rsid w:val="00864C5E"/>
    <w:rsid w:val="00871247"/>
    <w:rsid w:val="00883B4E"/>
    <w:rsid w:val="00887F96"/>
    <w:rsid w:val="008A3179"/>
    <w:rsid w:val="008A6F1D"/>
    <w:rsid w:val="008D30E0"/>
    <w:rsid w:val="008D314F"/>
    <w:rsid w:val="008D5BF0"/>
    <w:rsid w:val="008E629C"/>
    <w:rsid w:val="0090245C"/>
    <w:rsid w:val="00910A84"/>
    <w:rsid w:val="00912FCE"/>
    <w:rsid w:val="00925FCF"/>
    <w:rsid w:val="00927E7B"/>
    <w:rsid w:val="00972426"/>
    <w:rsid w:val="00973F81"/>
    <w:rsid w:val="009863FF"/>
    <w:rsid w:val="0098688A"/>
    <w:rsid w:val="009A1B65"/>
    <w:rsid w:val="009B0F54"/>
    <w:rsid w:val="009B29A3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324D"/>
    <w:rsid w:val="00A26AA6"/>
    <w:rsid w:val="00A26F3B"/>
    <w:rsid w:val="00A271B4"/>
    <w:rsid w:val="00A319FD"/>
    <w:rsid w:val="00A43B73"/>
    <w:rsid w:val="00A5037C"/>
    <w:rsid w:val="00A626E0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F216E"/>
    <w:rsid w:val="00AF232A"/>
    <w:rsid w:val="00AF6FC7"/>
    <w:rsid w:val="00B0452A"/>
    <w:rsid w:val="00B04C97"/>
    <w:rsid w:val="00B13694"/>
    <w:rsid w:val="00B26F1F"/>
    <w:rsid w:val="00B27527"/>
    <w:rsid w:val="00B36CA4"/>
    <w:rsid w:val="00B4211D"/>
    <w:rsid w:val="00B564F2"/>
    <w:rsid w:val="00B63AA6"/>
    <w:rsid w:val="00B84ABD"/>
    <w:rsid w:val="00B84CD4"/>
    <w:rsid w:val="00B92AB8"/>
    <w:rsid w:val="00BB780E"/>
    <w:rsid w:val="00BD627F"/>
    <w:rsid w:val="00BE09B5"/>
    <w:rsid w:val="00BE17DF"/>
    <w:rsid w:val="00BE7B51"/>
    <w:rsid w:val="00BF0378"/>
    <w:rsid w:val="00C00A87"/>
    <w:rsid w:val="00C14D39"/>
    <w:rsid w:val="00C35EAA"/>
    <w:rsid w:val="00C41B85"/>
    <w:rsid w:val="00C5113C"/>
    <w:rsid w:val="00C57C54"/>
    <w:rsid w:val="00C929B5"/>
    <w:rsid w:val="00CA5DBC"/>
    <w:rsid w:val="00CC1D41"/>
    <w:rsid w:val="00CC2342"/>
    <w:rsid w:val="00CD43E3"/>
    <w:rsid w:val="00CD74BC"/>
    <w:rsid w:val="00CE0984"/>
    <w:rsid w:val="00CE1E33"/>
    <w:rsid w:val="00CE6D9A"/>
    <w:rsid w:val="00CF4B76"/>
    <w:rsid w:val="00CF6A3D"/>
    <w:rsid w:val="00D0002A"/>
    <w:rsid w:val="00D1347E"/>
    <w:rsid w:val="00D27E6F"/>
    <w:rsid w:val="00D33FF2"/>
    <w:rsid w:val="00D358B2"/>
    <w:rsid w:val="00D37096"/>
    <w:rsid w:val="00D42FF5"/>
    <w:rsid w:val="00D52396"/>
    <w:rsid w:val="00D64042"/>
    <w:rsid w:val="00D64326"/>
    <w:rsid w:val="00D728DD"/>
    <w:rsid w:val="00D75552"/>
    <w:rsid w:val="00D8012B"/>
    <w:rsid w:val="00D803DC"/>
    <w:rsid w:val="00D823E6"/>
    <w:rsid w:val="00D83D27"/>
    <w:rsid w:val="00DA0CC4"/>
    <w:rsid w:val="00DA0E0C"/>
    <w:rsid w:val="00DA4753"/>
    <w:rsid w:val="00DB5A0B"/>
    <w:rsid w:val="00DB725A"/>
    <w:rsid w:val="00DC3906"/>
    <w:rsid w:val="00DD3266"/>
    <w:rsid w:val="00DE4F80"/>
    <w:rsid w:val="00DF00B7"/>
    <w:rsid w:val="00DF70CA"/>
    <w:rsid w:val="00E03D3D"/>
    <w:rsid w:val="00E07DFA"/>
    <w:rsid w:val="00E10A99"/>
    <w:rsid w:val="00E23A39"/>
    <w:rsid w:val="00E4217A"/>
    <w:rsid w:val="00E423CA"/>
    <w:rsid w:val="00E600BA"/>
    <w:rsid w:val="00E6139A"/>
    <w:rsid w:val="00EA6873"/>
    <w:rsid w:val="00EB377B"/>
    <w:rsid w:val="00EF3CD7"/>
    <w:rsid w:val="00F102EF"/>
    <w:rsid w:val="00F15EB8"/>
    <w:rsid w:val="00F20277"/>
    <w:rsid w:val="00F2424A"/>
    <w:rsid w:val="00F35FD7"/>
    <w:rsid w:val="00F43FAA"/>
    <w:rsid w:val="00F44E74"/>
    <w:rsid w:val="00F6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03CB8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7F629C-D4A3-4243-BA51-64E6A9AF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2</cp:revision>
  <cp:lastPrinted>2008-02-15T10:19:00Z</cp:lastPrinted>
  <dcterms:created xsi:type="dcterms:W3CDTF">2021-12-22T08:49:00Z</dcterms:created>
  <dcterms:modified xsi:type="dcterms:W3CDTF">2021-12-22T08:49:00Z</dcterms:modified>
</cp:coreProperties>
</file>