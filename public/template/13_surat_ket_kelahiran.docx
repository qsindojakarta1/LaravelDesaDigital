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DF51" w14:textId="77777777" w:rsidR="00A453B7" w:rsidRDefault="00A453B7" w:rsidP="00493C04">
      <w:pPr>
        <w:pStyle w:val="HeaderSurat"/>
        <w:rPr>
          <w:rFonts w:ascii="Times New Roman" w:hAnsi="Times New Roman"/>
          <w:szCs w:val="18"/>
          <w:lang w:val="id-ID"/>
        </w:rPr>
      </w:pPr>
    </w:p>
    <w:p w14:paraId="5B511624" w14:textId="017878EE" w:rsidR="00B75396" w:rsidRDefault="00AD237E" w:rsidP="00B75396">
      <w:pPr>
        <w:pStyle w:val="HeaderSurat"/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4162E683" wp14:editId="0A3219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396">
        <w:t xml:space="preserve">PEMERINTAH </w:t>
      </w:r>
      <w:r w:rsidR="00E00A20">
        <w:t>${</w:t>
      </w:r>
      <w:r w:rsidR="00B75396">
        <w:t>SEbutan_kabupaten</w:t>
      </w:r>
      <w:r w:rsidR="00E00A20">
        <w:t>}</w:t>
      </w:r>
      <w:r w:rsidR="00B75396">
        <w:t xml:space="preserve"> </w:t>
      </w:r>
      <w:r w:rsidR="00E00A20">
        <w:t>${</w:t>
      </w:r>
      <w:r w:rsidR="00B75396">
        <w:t>nama_kab</w:t>
      </w:r>
      <w:r w:rsidR="00E00A20">
        <w:t>}</w:t>
      </w:r>
    </w:p>
    <w:p w14:paraId="50CB5CB0" w14:textId="06DA8F66" w:rsidR="00B75396" w:rsidRDefault="00E00A20" w:rsidP="00B75396">
      <w:pPr>
        <w:pStyle w:val="HeaderSurat"/>
      </w:pPr>
      <w:r>
        <w:t>${</w:t>
      </w:r>
      <w:r w:rsidR="00B75396">
        <w:t>sebutan_KECAMATAN</w:t>
      </w:r>
      <w:r>
        <w:t>}</w:t>
      </w:r>
      <w:r w:rsidR="00B75396">
        <w:t xml:space="preserve"> </w:t>
      </w:r>
      <w:r>
        <w:t>${</w:t>
      </w:r>
      <w:r w:rsidR="00B75396">
        <w:t>nama_kec</w:t>
      </w:r>
      <w:r>
        <w:t>}</w:t>
      </w:r>
    </w:p>
    <w:p w14:paraId="24AF9E36" w14:textId="53FF1C47" w:rsidR="00B75396" w:rsidRDefault="00E00A20" w:rsidP="00B75396">
      <w:pPr>
        <w:pStyle w:val="HeaderSurat"/>
      </w:pPr>
      <w:r>
        <w:rPr>
          <w:b/>
        </w:rPr>
        <w:t>${</w:t>
      </w:r>
      <w:r w:rsidR="00B75396">
        <w:rPr>
          <w:b/>
        </w:rPr>
        <w:t>sebutan_desa</w:t>
      </w:r>
      <w:r>
        <w:rPr>
          <w:b/>
        </w:rPr>
        <w:t>}</w:t>
      </w:r>
      <w:r w:rsidR="00B75396">
        <w:rPr>
          <w:b/>
        </w:rPr>
        <w:t xml:space="preserve"> </w:t>
      </w:r>
      <w:r>
        <w:rPr>
          <w:b/>
        </w:rPr>
        <w:t>${</w:t>
      </w:r>
      <w:r w:rsidR="00B75396">
        <w:rPr>
          <w:b/>
        </w:rPr>
        <w:t>nama_des</w:t>
      </w:r>
      <w:r>
        <w:rPr>
          <w:b/>
        </w:rPr>
        <w:t>}</w:t>
      </w:r>
    </w:p>
    <w:p w14:paraId="00554208" w14:textId="211FDBE7" w:rsidR="00B75396" w:rsidRDefault="00E00A20" w:rsidP="00B75396">
      <w:pPr>
        <w:pStyle w:val="HeaderSurat"/>
      </w:pPr>
      <w:r>
        <w:rPr>
          <w:caps w:val="0"/>
          <w:sz w:val="20"/>
        </w:rPr>
        <w:t>${</w:t>
      </w:r>
      <w:r w:rsidR="00B75396">
        <w:rPr>
          <w:caps w:val="0"/>
          <w:sz w:val="20"/>
        </w:rPr>
        <w:t>alamat_des</w:t>
      </w:r>
      <w:r>
        <w:rPr>
          <w:caps w:val="0"/>
          <w:sz w:val="20"/>
        </w:rPr>
        <w:t>}</w:t>
      </w:r>
    </w:p>
    <w:p w14:paraId="61D2DA29" w14:textId="77777777" w:rsidR="00B75396" w:rsidRDefault="00B75396" w:rsidP="00B75396">
      <w:pPr>
        <w:widowControl w:val="0"/>
        <w:pBdr>
          <w:bottom w:val="single" w:sz="36" w:space="1" w:color="auto"/>
        </w:pBdr>
        <w:suppressAutoHyphens w:val="0"/>
        <w:autoSpaceDE w:val="0"/>
        <w:adjustRightInd w:val="0"/>
        <w:spacing w:line="120" w:lineRule="auto"/>
        <w:jc w:val="center"/>
        <w:textAlignment w:val="auto"/>
      </w:pPr>
    </w:p>
    <w:p w14:paraId="71084C02" w14:textId="77777777" w:rsidR="00B75396" w:rsidRPr="00DA0E0C" w:rsidRDefault="00B75396" w:rsidP="00B75396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14:paraId="6658CD47" w14:textId="6D605039" w:rsidR="00493C04" w:rsidRPr="009961BE" w:rsidRDefault="00493C04" w:rsidP="00493C04">
      <w:pPr>
        <w:pStyle w:val="Heading3"/>
        <w:rPr>
          <w:sz w:val="36"/>
          <w:szCs w:val="18"/>
        </w:rPr>
      </w:pPr>
      <w:r w:rsidRPr="009961BE">
        <w:rPr>
          <w:sz w:val="36"/>
          <w:szCs w:val="18"/>
        </w:rPr>
        <w:t xml:space="preserve"> </w:t>
      </w:r>
      <w:r w:rsidR="00E00A20">
        <w:rPr>
          <w:sz w:val="36"/>
          <w:szCs w:val="18"/>
        </w:rPr>
        <w:t>${</w:t>
      </w:r>
      <w:r w:rsidRPr="009961BE">
        <w:rPr>
          <w:sz w:val="36"/>
          <w:szCs w:val="18"/>
        </w:rPr>
        <w:t>judul_surat</w:t>
      </w:r>
      <w:r w:rsidR="00E00A20">
        <w:rPr>
          <w:sz w:val="36"/>
          <w:szCs w:val="18"/>
        </w:rPr>
        <w:t>}</w:t>
      </w:r>
    </w:p>
    <w:p w14:paraId="77C81400" w14:textId="4D988C23" w:rsidR="00493C04" w:rsidRPr="00B16E11" w:rsidRDefault="003F49F8" w:rsidP="00493C04">
      <w:pPr>
        <w:jc w:val="center"/>
        <w:rPr>
          <w:b/>
          <w:szCs w:val="18"/>
        </w:rPr>
      </w:pPr>
      <w:r>
        <w:rPr>
          <w:szCs w:val="18"/>
        </w:rPr>
        <w:t xml:space="preserve">Nomor : </w:t>
      </w:r>
      <w:r w:rsidR="00E00A20">
        <w:rPr>
          <w:szCs w:val="18"/>
        </w:rPr>
        <w:t>${</w:t>
      </w:r>
      <w:r>
        <w:rPr>
          <w:szCs w:val="18"/>
        </w:rPr>
        <w:t>format_</w:t>
      </w:r>
      <w:r w:rsidR="00493C04" w:rsidRPr="00B16E11">
        <w:rPr>
          <w:szCs w:val="18"/>
        </w:rPr>
        <w:t>n</w:t>
      </w:r>
      <w:r>
        <w:rPr>
          <w:szCs w:val="18"/>
        </w:rPr>
        <w:t>omor_surat</w:t>
      </w:r>
      <w:r w:rsidR="00E00A20">
        <w:rPr>
          <w:szCs w:val="18"/>
        </w:rPr>
        <w:t>}</w:t>
      </w:r>
    </w:p>
    <w:p w14:paraId="51B443D4" w14:textId="77777777" w:rsidR="00A929F6" w:rsidRPr="00227DF8" w:rsidRDefault="00A929F6">
      <w:pPr>
        <w:jc w:val="center"/>
      </w:pPr>
    </w:p>
    <w:p w14:paraId="0B9AF15D" w14:textId="7B98BC99" w:rsidR="002C50FF" w:rsidRPr="001623A3" w:rsidRDefault="002C50FF" w:rsidP="00F4519D">
      <w:pPr>
        <w:pStyle w:val="BodyText"/>
        <w:rPr>
          <w:lang w:val="id-ID"/>
        </w:rPr>
      </w:pPr>
      <w:r w:rsidRPr="00227DF8">
        <w:t xml:space="preserve">Yang bertanda tangan di bawah ini </w:t>
      </w:r>
      <w:r w:rsidR="00E00A20">
        <w:t>${</w:t>
      </w:r>
      <w:r w:rsidRPr="00227DF8">
        <w:t>jabatan</w:t>
      </w:r>
      <w:r w:rsidR="00E00A20">
        <w:t>}</w:t>
      </w:r>
      <w:r w:rsidRPr="00227DF8">
        <w:t xml:space="preserve"> </w:t>
      </w:r>
      <w:r w:rsidR="00E00A20">
        <w:t>${</w:t>
      </w:r>
      <w:r w:rsidRPr="00227DF8">
        <w:t>nama_des</w:t>
      </w:r>
      <w:r w:rsidR="00E00A20">
        <w:t>}</w:t>
      </w:r>
      <w:r w:rsidRPr="00227DF8">
        <w:t xml:space="preserve">, </w:t>
      </w:r>
      <w:r w:rsidR="00E00A20">
        <w:t>${</w:t>
      </w:r>
      <w:r w:rsidR="00DE4732">
        <w:t>Sebutan_</w:t>
      </w:r>
      <w:r w:rsidRPr="00227DF8">
        <w:t>Kecamatan</w:t>
      </w:r>
      <w:r w:rsidR="00E00A20">
        <w:t>}</w:t>
      </w:r>
      <w:r w:rsidRPr="00227DF8">
        <w:t xml:space="preserve"> </w:t>
      </w:r>
      <w:r w:rsidR="00E00A20">
        <w:t>${</w:t>
      </w:r>
      <w:r w:rsidRPr="00227DF8">
        <w:t>nama_kec</w:t>
      </w:r>
      <w:r w:rsidR="00E00A20">
        <w:t>}</w:t>
      </w:r>
      <w:r w:rsidRPr="00227DF8">
        <w:t xml:space="preserve">, </w:t>
      </w:r>
      <w:r w:rsidR="00E00A20">
        <w:t>${</w:t>
      </w:r>
      <w:r w:rsidRPr="00227DF8">
        <w:t>Sebutan_kabupaten</w:t>
      </w:r>
      <w:r w:rsidR="00E00A20">
        <w:t>}</w:t>
      </w:r>
      <w:r w:rsidRPr="00227DF8">
        <w:t xml:space="preserve"> </w:t>
      </w:r>
      <w:r w:rsidR="00E00A20">
        <w:t>${</w:t>
      </w:r>
      <w:r w:rsidRPr="00227DF8">
        <w:t>nama_kab</w:t>
      </w:r>
      <w:r w:rsidR="00E00A20">
        <w:t>}</w:t>
      </w:r>
      <w:r w:rsidRPr="00227DF8">
        <w:t xml:space="preserve">, Provinsi </w:t>
      </w:r>
      <w:r w:rsidR="00E00A20">
        <w:t>${</w:t>
      </w:r>
      <w:r w:rsidRPr="00227DF8">
        <w:t>nama_provinsi</w:t>
      </w:r>
      <w:r w:rsidR="00E00A20">
        <w:t>}</w:t>
      </w:r>
      <w:r w:rsidRPr="00227DF8">
        <w:t xml:space="preserve"> menerangkan dengan sebenarnya bahwa pada:</w:t>
      </w:r>
    </w:p>
    <w:p w14:paraId="522A2BFD" w14:textId="5B7D0407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Hari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form_hari</w:t>
      </w:r>
      <w:r w:rsidR="00E00A20">
        <w:t>}</w:t>
      </w:r>
    </w:p>
    <w:p w14:paraId="36E67362" w14:textId="1E2B7EF9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Tanggal</w:t>
      </w:r>
      <w:r w:rsidRPr="00227DF8">
        <w:tab/>
        <w:t xml:space="preserve">: </w:t>
      </w:r>
      <w:r w:rsidRPr="00227DF8">
        <w:tab/>
      </w:r>
      <w:r w:rsidR="00E00A20">
        <w:t>${</w:t>
      </w:r>
      <w:r w:rsidRPr="00227DF8">
        <w:t>form_tanggal</w:t>
      </w:r>
      <w:r w:rsidR="009003DD">
        <w:t>lahir</w:t>
      </w:r>
      <w:r w:rsidR="00E00A20">
        <w:t>}</w:t>
      </w:r>
    </w:p>
    <w:p w14:paraId="41E554B6" w14:textId="37AEBF59" w:rsidR="002C50FF" w:rsidRPr="00227DF8" w:rsidRDefault="00971196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Pukul</w:t>
      </w:r>
      <w:r>
        <w:tab/>
        <w:t>:</w:t>
      </w:r>
      <w:r>
        <w:tab/>
      </w:r>
      <w:r w:rsidR="00E00A20">
        <w:t>${</w:t>
      </w:r>
      <w:r>
        <w:t>form_waktu_lahir</w:t>
      </w:r>
      <w:r w:rsidR="00E00A20">
        <w:t>}</w:t>
      </w:r>
    </w:p>
    <w:p w14:paraId="15EFA95B" w14:textId="1432A20C" w:rsidR="002C50FF" w:rsidRPr="00227DF8" w:rsidRDefault="002C50FF" w:rsidP="00CE4B7D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Tempat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</w:t>
      </w:r>
      <w:r w:rsidR="00C37D18">
        <w:t>tempat</w:t>
      </w:r>
      <w:r w:rsidR="000E7CC6">
        <w:t>lahir</w:t>
      </w:r>
      <w:r w:rsidR="00E00A20">
        <w:t>}</w:t>
      </w:r>
    </w:p>
    <w:p w14:paraId="2640B65E" w14:textId="3549ED0A" w:rsidR="002C50FF" w:rsidRPr="00833AC4" w:rsidRDefault="002C50FF" w:rsidP="00F53241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Telah lahir seorang anak</w:t>
      </w:r>
      <w:r w:rsidRPr="00227DF8">
        <w:tab/>
        <w:t>:</w:t>
      </w:r>
      <w:r w:rsidRPr="00227DF8">
        <w:tab/>
      </w:r>
      <w:r w:rsidR="00E00A20">
        <w:rPr>
          <w:lang w:val="id-ID"/>
        </w:rPr>
        <w:t>${</w:t>
      </w:r>
      <w:r w:rsidR="00213F8C">
        <w:rPr>
          <w:lang w:val="id-ID"/>
        </w:rPr>
        <w:t>form_</w:t>
      </w:r>
      <w:r w:rsidR="004E0971">
        <w:rPr>
          <w:lang w:val="id-ID"/>
        </w:rPr>
        <w:t>nama_</w:t>
      </w:r>
      <w:r w:rsidR="00EF5640" w:rsidRPr="00EF5640">
        <w:rPr>
          <w:lang w:val="id-ID"/>
        </w:rPr>
        <w:t>sex</w:t>
      </w:r>
      <w:r w:rsidR="00E00A20">
        <w:rPr>
          <w:lang w:val="id-ID"/>
        </w:rPr>
        <w:t>}</w:t>
      </w:r>
      <w:r w:rsidRPr="00227DF8">
        <w:t xml:space="preserve"> bernama </w:t>
      </w:r>
      <w:r w:rsidR="00E00A20">
        <w:t>${</w:t>
      </w:r>
      <w:r w:rsidRPr="00227DF8">
        <w:t>form_nama_bayi</w:t>
      </w:r>
      <w:r w:rsidR="00E00A20">
        <w:t>}</w:t>
      </w:r>
    </w:p>
    <w:p w14:paraId="1BA0F15E" w14:textId="77777777" w:rsidR="00833AC4" w:rsidRPr="003F0E8A" w:rsidRDefault="00833AC4" w:rsidP="00833AC4">
      <w:pPr>
        <w:pStyle w:val="BodyText"/>
        <w:tabs>
          <w:tab w:val="left" w:pos="1260"/>
          <w:tab w:val="left" w:pos="4820"/>
          <w:tab w:val="left" w:pos="4990"/>
        </w:tabs>
        <w:ind w:left="1276" w:right="181"/>
      </w:pPr>
    </w:p>
    <w:p w14:paraId="085865FD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 w:rsidRPr="00227DF8">
        <w:t>Dari seorang ibu:</w:t>
      </w:r>
    </w:p>
    <w:p w14:paraId="424D4F49" w14:textId="4C397887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Nama Lengkap</w:t>
      </w:r>
      <w:r w:rsidRPr="00227DF8">
        <w:tab/>
        <w:t>:</w:t>
      </w:r>
      <w:r w:rsidRPr="00227DF8">
        <w:tab/>
      </w:r>
      <w:r w:rsidR="00E00A20">
        <w:rPr>
          <w:b/>
        </w:rPr>
        <w:t>${</w:t>
      </w:r>
      <w:r w:rsidR="0042013C">
        <w:rPr>
          <w:b/>
        </w:rPr>
        <w:t>form_</w:t>
      </w:r>
      <w:r w:rsidRPr="00227DF8">
        <w:rPr>
          <w:b/>
        </w:rPr>
        <w:t>nama</w:t>
      </w:r>
      <w:r w:rsidR="00167CBB">
        <w:rPr>
          <w:b/>
        </w:rPr>
        <w:t>_ibu</w:t>
      </w:r>
      <w:r w:rsidR="00E00A20">
        <w:rPr>
          <w:b/>
        </w:rPr>
        <w:t>}</w:t>
      </w:r>
    </w:p>
    <w:p w14:paraId="2AE77C16" w14:textId="2FD09588" w:rsidR="002C50FF" w:rsidRPr="00227DF8" w:rsidRDefault="00167CBB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</w:r>
      <w:r w:rsidR="00E00A20">
        <w:t>${</w:t>
      </w:r>
      <w:r>
        <w:t>nik_ibu</w:t>
      </w:r>
      <w:r w:rsidR="00E00A20">
        <w:t>}</w:t>
      </w:r>
    </w:p>
    <w:p w14:paraId="0D90264C" w14:textId="15E20EE5" w:rsidR="002C50FF" w:rsidRPr="00227DF8" w:rsidRDefault="00167CBB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Umur</w:t>
      </w:r>
      <w:r>
        <w:tab/>
        <w:t>:</w:t>
      </w:r>
      <w:r>
        <w:tab/>
      </w:r>
      <w:r w:rsidR="00E00A20">
        <w:t>${</w:t>
      </w:r>
      <w:r>
        <w:t>umur_ibu</w:t>
      </w:r>
      <w:r w:rsidR="00E00A20">
        <w:t>}</w:t>
      </w:r>
    </w:p>
    <w:p w14:paraId="6E19DDF7" w14:textId="79BFEE23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Pekerjaan</w:t>
      </w:r>
      <w:r w:rsidRPr="00227DF8">
        <w:tab/>
        <w:t>:</w:t>
      </w:r>
      <w:r w:rsidRPr="00227DF8">
        <w:tab/>
      </w:r>
      <w:r w:rsidR="00E00A20">
        <w:t>${</w:t>
      </w:r>
      <w:r w:rsidRPr="00227DF8">
        <w:t>pekerjaan</w:t>
      </w:r>
      <w:r w:rsidR="00167CBB">
        <w:t>ibu</w:t>
      </w:r>
      <w:r w:rsidR="00E00A20">
        <w:t>}</w:t>
      </w:r>
    </w:p>
    <w:p w14:paraId="71653AF3" w14:textId="4AAF2AAE" w:rsidR="002C50FF" w:rsidRPr="003F0E8A" w:rsidRDefault="002C50FF" w:rsidP="00167CBB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 w:rsidRPr="00227DF8">
        <w:t>Alam</w:t>
      </w:r>
      <w:r w:rsidR="00157246">
        <w:t>at/Tempat  Tinggal</w:t>
      </w:r>
      <w:r w:rsidR="00157246">
        <w:tab/>
        <w:t>:</w:t>
      </w:r>
      <w:r w:rsidR="00157246">
        <w:tab/>
      </w:r>
      <w:r w:rsidR="00E00A20">
        <w:t>${</w:t>
      </w:r>
      <w:r w:rsidR="00157246">
        <w:t>alamat</w:t>
      </w:r>
      <w:r w:rsidR="00167CBB">
        <w:t>_ibu</w:t>
      </w:r>
      <w:r w:rsidR="00E00A20">
        <w:t>}</w:t>
      </w:r>
      <w:r w:rsidR="00157246">
        <w:t xml:space="preserve"> </w:t>
      </w:r>
      <w:r w:rsidR="00E00A20">
        <w:t>${</w:t>
      </w:r>
      <w:r w:rsidR="004A0416">
        <w:rPr>
          <w:lang w:val="id-ID"/>
        </w:rPr>
        <w:t>S</w:t>
      </w:r>
      <w:r w:rsidRPr="00227DF8">
        <w:t>ebutan_</w:t>
      </w:r>
      <w:r w:rsidR="00157246">
        <w:rPr>
          <w:lang w:val="id-ID"/>
        </w:rPr>
        <w:t>d</w:t>
      </w:r>
      <w:r w:rsidR="00167CBB">
        <w:t>esa</w:t>
      </w:r>
      <w:r w:rsidR="00E00A20">
        <w:t>}</w:t>
      </w:r>
      <w:r w:rsidR="00167CBB">
        <w:t xml:space="preserve"> </w:t>
      </w:r>
      <w:r w:rsidR="00E00A20">
        <w:t>${</w:t>
      </w:r>
      <w:r w:rsidR="00167CBB">
        <w:t>desaibu</w:t>
      </w:r>
      <w:r w:rsidR="00E00A20">
        <w:t>}</w:t>
      </w:r>
      <w:r w:rsidRPr="00227DF8">
        <w:t xml:space="preserve">, </w:t>
      </w:r>
      <w:r w:rsidR="00E00A20">
        <w:t>${</w:t>
      </w:r>
      <w:r w:rsidR="00DE4732">
        <w:t>Sebutan_</w:t>
      </w:r>
      <w:r w:rsidRPr="00227DF8">
        <w:t>Kecamatan</w:t>
      </w:r>
      <w:r w:rsidR="00E00A20">
        <w:t>}</w:t>
      </w:r>
      <w:r w:rsidR="00167CBB">
        <w:t xml:space="preserve"> </w:t>
      </w:r>
      <w:r w:rsidR="00E00A20">
        <w:t>${</w:t>
      </w:r>
      <w:r w:rsidR="00167CBB">
        <w:t>kecibu</w:t>
      </w:r>
      <w:r w:rsidR="00E00A20">
        <w:t>}</w:t>
      </w:r>
      <w:r w:rsidR="00167CBB">
        <w:t xml:space="preserve">, </w:t>
      </w:r>
      <w:r w:rsidR="00E00A20">
        <w:t>${</w:t>
      </w:r>
      <w:r w:rsidR="00167CBB">
        <w:t>Sebutan_kabupaten</w:t>
      </w:r>
      <w:r w:rsidR="00E00A20">
        <w:t>}</w:t>
      </w:r>
      <w:r w:rsidR="00167CBB">
        <w:t xml:space="preserve"> </w:t>
      </w:r>
      <w:r w:rsidR="00E00A20">
        <w:t>${</w:t>
      </w:r>
      <w:r w:rsidR="00167CBB">
        <w:t>kabibu</w:t>
      </w:r>
      <w:r w:rsidR="00E00A20">
        <w:t>}</w:t>
      </w:r>
    </w:p>
    <w:p w14:paraId="53935D9C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 w:rsidRPr="00227DF8">
        <w:t>Istri dari:</w:t>
      </w:r>
    </w:p>
    <w:p w14:paraId="577B01B6" w14:textId="0B6F1173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Nama Lengkap</w:t>
      </w:r>
      <w:r w:rsidRPr="00227DF8">
        <w:tab/>
        <w:t>:</w:t>
      </w:r>
      <w:r w:rsidRPr="00227DF8">
        <w:tab/>
      </w:r>
      <w:r w:rsidR="00E00A20">
        <w:rPr>
          <w:b/>
        </w:rPr>
        <w:t>${</w:t>
      </w:r>
      <w:r w:rsidR="0042013C">
        <w:rPr>
          <w:b/>
        </w:rPr>
        <w:t>form_</w:t>
      </w:r>
      <w:r w:rsidR="00936ACB">
        <w:rPr>
          <w:b/>
          <w:lang w:val="id-ID"/>
        </w:rPr>
        <w:t>nama_</w:t>
      </w:r>
      <w:r w:rsidR="001E02DF">
        <w:rPr>
          <w:b/>
        </w:rPr>
        <w:t>ayah</w:t>
      </w:r>
      <w:r w:rsidR="00E00A20">
        <w:rPr>
          <w:b/>
        </w:rPr>
        <w:t>}</w:t>
      </w:r>
    </w:p>
    <w:p w14:paraId="24FD8D5E" w14:textId="0F76B82F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NIK / No KTP</w:t>
      </w:r>
      <w:r>
        <w:tab/>
        <w:t>:</w:t>
      </w:r>
      <w:r>
        <w:tab/>
      </w:r>
      <w:r w:rsidR="00E00A20">
        <w:t>${</w:t>
      </w:r>
      <w:r>
        <w:t>nik_ayah</w:t>
      </w:r>
      <w:r w:rsidR="00E00A20">
        <w:t>}</w:t>
      </w:r>
    </w:p>
    <w:p w14:paraId="2E25185B" w14:textId="73EC15BC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Umur</w:t>
      </w:r>
      <w:r>
        <w:tab/>
        <w:t>:</w:t>
      </w:r>
      <w:r>
        <w:tab/>
      </w:r>
      <w:r w:rsidR="00E00A20">
        <w:t>${</w:t>
      </w:r>
      <w:r>
        <w:t>umur_ayah</w:t>
      </w:r>
      <w:r w:rsidR="00E00A20">
        <w:t>}</w:t>
      </w:r>
    </w:p>
    <w:p w14:paraId="6024204A" w14:textId="0D331F03" w:rsidR="002C50FF" w:rsidRPr="00227DF8" w:rsidRDefault="001E02D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>
        <w:t>Pekerjaan</w:t>
      </w:r>
      <w:r>
        <w:tab/>
        <w:t>:</w:t>
      </w:r>
      <w:r>
        <w:tab/>
      </w:r>
      <w:r w:rsidR="00E00A20">
        <w:t>${</w:t>
      </w:r>
      <w:r>
        <w:t>pekerjaanayah</w:t>
      </w:r>
      <w:r w:rsidR="00E00A20">
        <w:t>}</w:t>
      </w:r>
    </w:p>
    <w:p w14:paraId="64F7B0CA" w14:textId="71760E79" w:rsidR="002C50FF" w:rsidRPr="00833AC4" w:rsidRDefault="001E02DF" w:rsidP="001E02D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>
        <w:t>Alamat</w:t>
      </w:r>
      <w:r>
        <w:tab/>
        <w:t>:</w:t>
      </w:r>
      <w:r>
        <w:tab/>
      </w:r>
      <w:r w:rsidR="00E00A20">
        <w:t>${</w:t>
      </w:r>
      <w:r>
        <w:t>alamat_ayah</w:t>
      </w:r>
      <w:r w:rsidR="00E00A20">
        <w:t>}</w:t>
      </w:r>
      <w:r>
        <w:t xml:space="preserve"> </w:t>
      </w:r>
      <w:r w:rsidR="00E00A20">
        <w:t>${</w:t>
      </w:r>
      <w:r>
        <w:t>Sebutan_Desa</w:t>
      </w:r>
      <w:r w:rsidR="00E00A20">
        <w:t>}</w:t>
      </w:r>
      <w:r>
        <w:t xml:space="preserve"> </w:t>
      </w:r>
      <w:r w:rsidR="00E00A20">
        <w:t>${</w:t>
      </w:r>
      <w:r>
        <w:t>desaayah</w:t>
      </w:r>
      <w:r w:rsidR="00E00A20">
        <w:t>}</w:t>
      </w:r>
      <w:r w:rsidR="002C50FF" w:rsidRPr="00227DF8">
        <w:t xml:space="preserve">, </w:t>
      </w:r>
      <w:r w:rsidR="00E00A20">
        <w:t>${</w:t>
      </w:r>
      <w:r w:rsidR="00DE4732">
        <w:t>Sebutan_</w:t>
      </w:r>
      <w:r w:rsidR="002C50FF" w:rsidRPr="00227DF8">
        <w:t>Kecamatan</w:t>
      </w:r>
      <w:r w:rsidR="00E00A20">
        <w:t>}</w:t>
      </w:r>
      <w:r>
        <w:t xml:space="preserve"> </w:t>
      </w:r>
      <w:r w:rsidR="00E00A20">
        <w:t>${</w:t>
      </w:r>
      <w:r>
        <w:t>kecayah</w:t>
      </w:r>
      <w:r w:rsidR="00E00A20">
        <w:t>}</w:t>
      </w:r>
      <w:r>
        <w:t xml:space="preserve">, </w:t>
      </w:r>
      <w:r w:rsidR="00E00A20">
        <w:t>${</w:t>
      </w:r>
      <w:r>
        <w:t>Sebutan_kabupaten</w:t>
      </w:r>
      <w:r w:rsidR="00E00A20">
        <w:t>}</w:t>
      </w:r>
      <w:r>
        <w:t xml:space="preserve"> </w:t>
      </w:r>
      <w:r w:rsidR="00E00A20">
        <w:t>${</w:t>
      </w:r>
      <w:r>
        <w:t>kabayah</w:t>
      </w:r>
      <w:r w:rsidR="00E00A20">
        <w:t>}</w:t>
      </w:r>
    </w:p>
    <w:p w14:paraId="0D462388" w14:textId="77777777" w:rsidR="00833AC4" w:rsidRPr="003F0E8A" w:rsidRDefault="00833AC4" w:rsidP="00833AC4">
      <w:pPr>
        <w:pStyle w:val="BodyText"/>
        <w:tabs>
          <w:tab w:val="left" w:pos="1260"/>
          <w:tab w:val="left" w:pos="4820"/>
          <w:tab w:val="left" w:pos="4990"/>
        </w:tabs>
        <w:ind w:left="4990" w:right="181"/>
      </w:pPr>
    </w:p>
    <w:p w14:paraId="56CDCC55" w14:textId="77777777" w:rsidR="002C50FF" w:rsidRPr="00227DF8" w:rsidRDefault="002C50FF" w:rsidP="002C50FF">
      <w:pPr>
        <w:pStyle w:val="BodyText"/>
        <w:tabs>
          <w:tab w:val="left" w:pos="1260"/>
          <w:tab w:val="left" w:pos="3960"/>
          <w:tab w:val="left" w:pos="4140"/>
        </w:tabs>
        <w:ind w:right="180"/>
      </w:pPr>
      <w:r w:rsidRPr="00227DF8">
        <w:t>Surat keterangan ini dibuat berdasarkan keterangan pelapor:</w:t>
      </w:r>
    </w:p>
    <w:p w14:paraId="3024AE00" w14:textId="43307D55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Nama Lengkap</w:t>
      </w:r>
      <w:r w:rsidRPr="00227DF8">
        <w:tab/>
        <w:t xml:space="preserve">: </w:t>
      </w:r>
      <w:r w:rsidRPr="00227DF8">
        <w:tab/>
      </w:r>
      <w:r w:rsidR="00E00A20">
        <w:rPr>
          <w:b/>
        </w:rPr>
        <w:t>${</w:t>
      </w:r>
      <w:r w:rsidRPr="0052168B">
        <w:rPr>
          <w:b/>
        </w:rPr>
        <w:t>form_nama_pelapor</w:t>
      </w:r>
      <w:r w:rsidR="00E00A20">
        <w:rPr>
          <w:b/>
        </w:rPr>
        <w:t>}</w:t>
      </w:r>
    </w:p>
    <w:p w14:paraId="0A33F6AB" w14:textId="0D24C946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NIK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form_nik_pelapor</w:t>
      </w:r>
      <w:r w:rsidR="00E00A20">
        <w:t>}</w:t>
      </w:r>
    </w:p>
    <w:p w14:paraId="068AA83C" w14:textId="55283545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</w:pPr>
      <w:r w:rsidRPr="00227DF8">
        <w:t>Umur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form_umur_pelapor</w:t>
      </w:r>
      <w:r w:rsidR="00E00A20">
        <w:t>}</w:t>
      </w:r>
    </w:p>
    <w:p w14:paraId="1064BC6C" w14:textId="7DD59BC4" w:rsidR="002C50FF" w:rsidRPr="00227DF8" w:rsidRDefault="002C50FF" w:rsidP="004A1735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Pekerjaan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</w:t>
      </w:r>
      <w:r w:rsidR="004A1735" w:rsidRPr="004A1735">
        <w:t>pekerjaanpelapor</w:t>
      </w:r>
      <w:r w:rsidR="00E00A20">
        <w:t>}</w:t>
      </w:r>
    </w:p>
    <w:p w14:paraId="039D3EAD" w14:textId="747D231B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jc w:val="left"/>
      </w:pPr>
      <w:r w:rsidRPr="00227DF8">
        <w:t>Alamat</w:t>
      </w:r>
      <w:r w:rsidRPr="00227DF8">
        <w:tab/>
        <w:t>:</w:t>
      </w:r>
      <w:r w:rsidRPr="00227DF8">
        <w:tab/>
      </w:r>
      <w:r w:rsidR="00E00A20">
        <w:t>${</w:t>
      </w:r>
      <w:r w:rsidR="00DE4732">
        <w:t>Sebutan_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 w:rsidRPr="00227DF8">
        <w:t>form_</w:t>
      </w:r>
      <w:r>
        <w:rPr>
          <w:lang w:val="id-ID"/>
        </w:rPr>
        <w:t>desapelapor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DE4732">
        <w:rPr>
          <w:lang w:val="id-ID"/>
        </w:rPr>
        <w:t>Sebutan_</w:t>
      </w:r>
      <w:r>
        <w:rPr>
          <w:lang w:val="id-ID"/>
        </w:rPr>
        <w:t>Kecamatan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 w:rsidRPr="00227DF8">
        <w:t>form_</w:t>
      </w:r>
      <w:r>
        <w:rPr>
          <w:lang w:val="id-ID"/>
        </w:rPr>
        <w:t>kecpelapor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DE4732">
        <w:rPr>
          <w:lang w:val="id-ID"/>
        </w:rPr>
        <w:t>Sebutan_</w:t>
      </w:r>
      <w:r>
        <w:rPr>
          <w:lang w:val="id-ID"/>
        </w:rPr>
        <w:t>Kabupaten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 w:rsidRPr="00227DF8">
        <w:t>form_</w:t>
      </w:r>
      <w:r>
        <w:rPr>
          <w:lang w:val="id-ID"/>
        </w:rPr>
        <w:t>kabpelapor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 w:rsidRPr="00227DF8">
        <w:t>form_</w:t>
      </w:r>
      <w:r>
        <w:rPr>
          <w:lang w:val="id-ID"/>
        </w:rPr>
        <w:t>provinsipelapor</w:t>
      </w:r>
      <w:r w:rsidR="00E00A20">
        <w:t>}</w:t>
      </w:r>
    </w:p>
    <w:p w14:paraId="427A123E" w14:textId="6ACB421D" w:rsidR="002C50FF" w:rsidRPr="00227DF8" w:rsidRDefault="002C50FF" w:rsidP="002C50FF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1276" w:right="181" w:hanging="567"/>
      </w:pPr>
      <w:r w:rsidRPr="00227DF8">
        <w:t>Hubungan pelapor dengan bayi</w:t>
      </w:r>
      <w:r w:rsidRPr="00227DF8">
        <w:tab/>
        <w:t>:</w:t>
      </w:r>
      <w:r w:rsidRPr="00227DF8">
        <w:tab/>
      </w:r>
      <w:r w:rsidR="00E00A20">
        <w:t>${</w:t>
      </w:r>
      <w:r w:rsidRPr="00227DF8">
        <w:t>form_</w:t>
      </w:r>
      <w:r w:rsidRPr="00FE0542">
        <w:t>hubungan</w:t>
      </w:r>
      <w:r w:rsidR="006A7717">
        <w:rPr>
          <w:lang w:val="id-ID"/>
        </w:rPr>
        <w:t>_</w:t>
      </w:r>
      <w:r w:rsidRPr="00FE0542">
        <w:t>pelapor</w:t>
      </w:r>
      <w:r w:rsidR="00E00A20">
        <w:t>}</w:t>
      </w:r>
    </w:p>
    <w:p w14:paraId="601AB27B" w14:textId="77777777" w:rsidR="002C50FF" w:rsidRPr="00227DF8" w:rsidRDefault="002C50FF" w:rsidP="002C50FF">
      <w:pPr>
        <w:pStyle w:val="BodyText"/>
        <w:tabs>
          <w:tab w:val="left" w:pos="2880"/>
        </w:tabs>
      </w:pPr>
    </w:p>
    <w:p w14:paraId="7B3E1057" w14:textId="77777777" w:rsidR="003F0E8A" w:rsidRPr="003F0E8A" w:rsidRDefault="002C50FF" w:rsidP="00073083">
      <w:pPr>
        <w:pStyle w:val="BodyText"/>
        <w:tabs>
          <w:tab w:val="left" w:pos="2880"/>
        </w:tabs>
        <w:ind w:firstLine="720"/>
        <w:rPr>
          <w:lang w:val="id-ID"/>
        </w:rPr>
      </w:pPr>
      <w:r w:rsidRPr="00227DF8">
        <w:t>Demikian surat keterangan ini dibuat dengan sebenarnya, untuk dipergunakan sebagaimana mestinya.</w:t>
      </w:r>
    </w:p>
    <w:p w14:paraId="1705DCE2" w14:textId="77777777" w:rsidR="002C50FF" w:rsidRDefault="002C50FF" w:rsidP="002C50FF">
      <w:pPr>
        <w:pStyle w:val="BodyText"/>
        <w:tabs>
          <w:tab w:val="left" w:pos="2880"/>
        </w:tabs>
        <w:ind w:left="5103"/>
        <w:jc w:val="center"/>
        <w:rPr>
          <w:lang w:val="id-ID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227DF8" w14:paraId="2C7F0896" w14:textId="77777777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78691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70F258EA" w14:textId="77777777" w:rsidR="00183592" w:rsidRPr="00227DF8" w:rsidRDefault="00183592" w:rsidP="00DE19A2">
            <w:pPr>
              <w:pStyle w:val="BodyText"/>
              <w:tabs>
                <w:tab w:val="left" w:pos="2880"/>
              </w:tabs>
              <w:jc w:val="center"/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A0CF6" w14:textId="77777777" w:rsidR="00A929F6" w:rsidRPr="00227DF8" w:rsidRDefault="00A929F6">
            <w:pPr>
              <w:pStyle w:val="BodyText"/>
              <w:tabs>
                <w:tab w:val="left" w:pos="2880"/>
              </w:tabs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7E5" w14:textId="5B9EE7F0" w:rsidR="00A929F6" w:rsidRDefault="00E00A20" w:rsidP="00761428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r w:rsidR="005373B2" w:rsidRPr="00227DF8">
              <w:t>nama_des</w:t>
            </w:r>
            <w:r>
              <w:t>}</w:t>
            </w:r>
            <w:r w:rsidR="00A910F5" w:rsidRPr="00227DF8">
              <w:t xml:space="preserve">, </w:t>
            </w:r>
            <w:r>
              <w:t>${</w:t>
            </w:r>
            <w:r w:rsidR="005373B2" w:rsidRPr="00227DF8">
              <w:t>tgl_surat</w:t>
            </w:r>
            <w:r>
              <w:t>}</w:t>
            </w:r>
          </w:p>
          <w:p w14:paraId="2BD034AD" w14:textId="54C202D8" w:rsidR="00186F97" w:rsidRPr="00227DF8" w:rsidRDefault="00E00A20" w:rsidP="00761428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r w:rsidR="006D799C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t>}</w:t>
            </w:r>
          </w:p>
          <w:p w14:paraId="6D81ADAE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22F0EE70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0FF80CD7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3A1158E4" w14:textId="77777777" w:rsidR="00270274" w:rsidRPr="00227DF8" w:rsidRDefault="00270274" w:rsidP="0021686C">
            <w:pPr>
              <w:pStyle w:val="BodyText"/>
              <w:tabs>
                <w:tab w:val="left" w:pos="2880"/>
              </w:tabs>
            </w:pPr>
          </w:p>
          <w:p w14:paraId="468BF2ED" w14:textId="77777777" w:rsidR="00A929F6" w:rsidRPr="00227DF8" w:rsidRDefault="00A929F6">
            <w:pPr>
              <w:pStyle w:val="BodyText"/>
              <w:tabs>
                <w:tab w:val="left" w:pos="2880"/>
              </w:tabs>
              <w:jc w:val="center"/>
            </w:pPr>
          </w:p>
          <w:p w14:paraId="01F34E9C" w14:textId="77777777" w:rsidR="0021686C" w:rsidRPr="00227DF8" w:rsidRDefault="0021686C">
            <w:pPr>
              <w:pStyle w:val="BodyText"/>
              <w:tabs>
                <w:tab w:val="left" w:pos="2880"/>
              </w:tabs>
              <w:jc w:val="center"/>
            </w:pPr>
          </w:p>
          <w:p w14:paraId="6E1B6859" w14:textId="75E01B2A" w:rsidR="00A929F6" w:rsidRPr="00227DF8" w:rsidRDefault="00E00A20" w:rsidP="0021686C">
            <w:pPr>
              <w:pStyle w:val="BodyText"/>
              <w:tabs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r w:rsidR="005373B2" w:rsidRPr="00227DF8">
              <w:rPr>
                <w:b/>
                <w:u w:val="single"/>
              </w:rPr>
              <w:t>nama_pamong</w:t>
            </w:r>
            <w:r>
              <w:rPr>
                <w:b/>
                <w:u w:val="single"/>
              </w:rPr>
              <w:t>}</w:t>
            </w:r>
            <w:r w:rsidR="005373B2" w:rsidRPr="00227DF8">
              <w:rPr>
                <w:b/>
                <w:color w:val="FFFFFF" w:themeColor="background1"/>
                <w:u w:val="single"/>
              </w:rPr>
              <w:t>g</w:t>
            </w:r>
            <w:r>
              <w:rPr>
                <w:b/>
                <w:color w:val="FFFFFF" w:themeColor="background1"/>
                <w:u w:val="single"/>
              </w:rPr>
              <w:t>}</w:t>
            </w:r>
          </w:p>
        </w:tc>
      </w:tr>
    </w:tbl>
    <w:p w14:paraId="20791C6A" w14:textId="77777777" w:rsidR="00F73D77" w:rsidRDefault="00F4519D" w:rsidP="0063099B">
      <w:pPr>
        <w:suppressAutoHyphens w:val="0"/>
        <w:autoSpaceDN/>
        <w:rPr>
          <w:lang w:val="id-ID"/>
        </w:rPr>
      </w:pPr>
      <w:r>
        <w:rPr>
          <w:lang w:val="id-ID"/>
        </w:rPr>
        <w:lastRenderedPageBreak/>
        <w:br w:type="page"/>
      </w:r>
    </w:p>
    <w:tbl>
      <w:tblPr>
        <w:tblStyle w:val="TableGrid"/>
        <w:tblW w:w="100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404"/>
      </w:tblGrid>
      <w:tr w:rsidR="00A0515B" w14:paraId="53AC3641" w14:textId="77777777" w:rsidTr="00A0515B">
        <w:tc>
          <w:tcPr>
            <w:tcW w:w="4678" w:type="dxa"/>
          </w:tcPr>
          <w:p w14:paraId="6143D1A4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Perihal :  Permohonan Pe</w:t>
            </w:r>
            <w:r w:rsidR="00CD632A">
              <w:rPr>
                <w:sz w:val="22"/>
                <w:szCs w:val="22"/>
                <w:lang w:val="id-ID"/>
              </w:rPr>
              <w:t>n</w:t>
            </w:r>
            <w:r>
              <w:rPr>
                <w:sz w:val="22"/>
                <w:szCs w:val="22"/>
                <w:lang w:val="id-ID"/>
              </w:rPr>
              <w:t>yelesaian</w:t>
            </w:r>
          </w:p>
          <w:p w14:paraId="01CE7732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ind w:left="885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Akta Kelahiran</w:t>
            </w:r>
          </w:p>
          <w:p w14:paraId="68BF5AE1" w14:textId="77777777" w:rsidR="00A0515B" w:rsidRDefault="00A0515B" w:rsidP="00E34E4B">
            <w:pPr>
              <w:pStyle w:val="BodyText"/>
              <w:tabs>
                <w:tab w:val="left" w:pos="2880"/>
              </w:tabs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5404" w:type="dxa"/>
            <w:hideMark/>
          </w:tcPr>
          <w:p w14:paraId="100E5FE8" w14:textId="77777777" w:rsidR="00A0515B" w:rsidRDefault="00A0515B" w:rsidP="00E34E4B">
            <w:pPr>
              <w:pStyle w:val="BodyText"/>
              <w:spacing w:line="220" w:lineRule="atLeast"/>
              <w:ind w:left="657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Kepada</w:t>
            </w:r>
          </w:p>
          <w:p w14:paraId="1281FC8F" w14:textId="77777777" w:rsidR="00A0515B" w:rsidRDefault="00A0515B" w:rsidP="00E34E4B">
            <w:pPr>
              <w:pStyle w:val="BodyText"/>
              <w:spacing w:line="220" w:lineRule="atLeast"/>
              <w:ind w:left="657" w:hanging="565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Yth,  Kepala Dinas Kependudukan dan Pencatatan</w:t>
            </w:r>
          </w:p>
          <w:p w14:paraId="1FC2B30C" w14:textId="7016616D" w:rsidR="00A0515B" w:rsidRDefault="00A0515B" w:rsidP="00E34E4B">
            <w:pPr>
              <w:pStyle w:val="BodyText"/>
              <w:spacing w:line="220" w:lineRule="atLeast"/>
              <w:ind w:left="657" w:hanging="56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Sipil Kabupaten </w:t>
            </w:r>
            <w:r w:rsidR="00E00A20">
              <w:rPr>
                <w:b/>
                <w:sz w:val="22"/>
                <w:szCs w:val="22"/>
                <w:lang w:val="id-ID"/>
              </w:rPr>
              <w:t>${</w:t>
            </w:r>
            <w:r>
              <w:rPr>
                <w:b/>
                <w:sz w:val="22"/>
                <w:szCs w:val="22"/>
                <w:lang w:val="id-ID"/>
              </w:rPr>
              <w:t>nama_kab</w:t>
            </w:r>
            <w:r w:rsidR="00E00A20">
              <w:rPr>
                <w:b/>
                <w:sz w:val="22"/>
                <w:szCs w:val="22"/>
                <w:lang w:val="id-ID"/>
              </w:rPr>
              <w:t>}</w:t>
            </w:r>
          </w:p>
          <w:p w14:paraId="0B5B9693" w14:textId="35F3F065" w:rsidR="00A0515B" w:rsidRPr="00741444" w:rsidRDefault="00A0515B" w:rsidP="00741444">
            <w:pPr>
              <w:pStyle w:val="BodyText"/>
              <w:spacing w:line="220" w:lineRule="atLeast"/>
              <w:ind w:left="657" w:hanging="56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 Di – </w:t>
            </w:r>
            <w:r w:rsidR="00E00A20">
              <w:rPr>
                <w:b/>
                <w:sz w:val="22"/>
                <w:szCs w:val="22"/>
                <w:lang w:val="id-ID"/>
              </w:rPr>
              <w:t>${</w:t>
            </w:r>
            <w:r w:rsidR="00EA4894">
              <w:rPr>
                <w:b/>
                <w:sz w:val="22"/>
                <w:szCs w:val="22"/>
                <w:lang w:val="id-ID"/>
              </w:rPr>
              <w:t>lokasi_disdukcapil</w:t>
            </w:r>
            <w:r w:rsidR="00E00A20">
              <w:rPr>
                <w:b/>
                <w:sz w:val="22"/>
                <w:szCs w:val="22"/>
                <w:lang w:val="id-ID"/>
              </w:rPr>
              <w:t>}</w:t>
            </w:r>
          </w:p>
        </w:tc>
      </w:tr>
    </w:tbl>
    <w:p w14:paraId="10AA45F1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14:paraId="6F49D85C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Yang bertanda tangan di</w:t>
      </w:r>
      <w:r w:rsidR="005F722A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  <w:lang w:val="id-ID"/>
        </w:rPr>
        <w:t>bawah ini :</w:t>
      </w:r>
    </w:p>
    <w:p w14:paraId="7EFE28E5" w14:textId="1FB0577D" w:rsidR="00A0515B" w:rsidRDefault="005F722A" w:rsidP="00E34E4B">
      <w:pPr>
        <w:pStyle w:val="BodyText"/>
        <w:tabs>
          <w:tab w:val="left" w:pos="3969"/>
          <w:tab w:val="left" w:pos="4253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NIK</w:t>
      </w:r>
      <w:r w:rsidR="00A0515B">
        <w:rPr>
          <w:sz w:val="22"/>
          <w:szCs w:val="22"/>
          <w:lang w:val="id-ID"/>
        </w:rPr>
        <w:tab/>
        <w:t xml:space="preserve">: </w:t>
      </w:r>
      <w:r w:rsidR="00A0515B">
        <w:rPr>
          <w:b/>
          <w:sz w:val="22"/>
          <w:szCs w:val="22"/>
          <w:lang w:val="id-ID"/>
        </w:rPr>
        <w:tab/>
      </w:r>
      <w:r w:rsidR="00E00A20">
        <w:t>${</w:t>
      </w:r>
      <w:r w:rsidR="003D07A0" w:rsidRPr="00227DF8">
        <w:t>nik_pelapor</w:t>
      </w:r>
      <w:r w:rsidR="00E00A20">
        <w:t>}</w:t>
      </w:r>
    </w:p>
    <w:p w14:paraId="7773D38C" w14:textId="1A71FD14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Nama lengkap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b/>
          <w:sz w:val="22"/>
          <w:szCs w:val="22"/>
        </w:rPr>
        <w:t>${</w:t>
      </w:r>
      <w:r>
        <w:rPr>
          <w:b/>
          <w:sz w:val="22"/>
          <w:szCs w:val="22"/>
        </w:rPr>
        <w:t>nama</w:t>
      </w:r>
      <w:r w:rsidR="003D07A0">
        <w:rPr>
          <w:b/>
          <w:sz w:val="22"/>
          <w:szCs w:val="22"/>
          <w:lang w:val="id-ID"/>
        </w:rPr>
        <w:t>_pelapor</w:t>
      </w:r>
      <w:r w:rsidR="00E00A20">
        <w:rPr>
          <w:b/>
          <w:sz w:val="22"/>
          <w:szCs w:val="22"/>
        </w:rPr>
        <w:t>}</w:t>
      </w:r>
    </w:p>
    <w:p w14:paraId="31879387" w14:textId="239FE82F" w:rsidR="00A0515B" w:rsidRPr="00CE1FFE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right="-943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Tempat tanggal lahir / umur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 w:rsidR="00CA061A" w:rsidRPr="00CA061A">
        <w:rPr>
          <w:sz w:val="22"/>
          <w:szCs w:val="22"/>
          <w:lang w:val="id-ID"/>
        </w:rPr>
        <w:t>tempat_lahir_pelapor</w:t>
      </w:r>
      <w:r w:rsidR="00E00A20">
        <w:rPr>
          <w:sz w:val="22"/>
          <w:szCs w:val="22"/>
          <w:lang w:val="id-ID"/>
        </w:rPr>
        <w:t>}</w:t>
      </w:r>
      <w:r w:rsidR="00CA061A">
        <w:rPr>
          <w:sz w:val="22"/>
          <w:szCs w:val="22"/>
          <w:lang w:val="id-ID"/>
        </w:rPr>
        <w:t xml:space="preserve">, </w:t>
      </w:r>
      <w:r w:rsidR="00E00A20">
        <w:rPr>
          <w:sz w:val="22"/>
          <w:szCs w:val="22"/>
          <w:lang w:val="id-ID"/>
        </w:rPr>
        <w:t>${</w:t>
      </w:r>
      <w:r w:rsidR="00CA061A" w:rsidRPr="00CA061A">
        <w:rPr>
          <w:sz w:val="22"/>
          <w:szCs w:val="22"/>
          <w:lang w:val="id-ID"/>
        </w:rPr>
        <w:t>tanggal_lahir_pelapor</w:t>
      </w:r>
      <w:r w:rsidR="00E00A20">
        <w:rPr>
          <w:sz w:val="22"/>
          <w:szCs w:val="22"/>
          <w:lang w:val="id-ID"/>
        </w:rPr>
        <w:t>}</w:t>
      </w:r>
      <w:r w:rsidR="00CE1FFE">
        <w:rPr>
          <w:sz w:val="22"/>
          <w:szCs w:val="22"/>
          <w:lang w:val="id-ID"/>
        </w:rPr>
        <w:t xml:space="preserve"> / </w:t>
      </w:r>
      <w:r w:rsidR="00CA061A" w:rsidRPr="00CA061A">
        <w:rPr>
          <w:sz w:val="22"/>
          <w:szCs w:val="22"/>
          <w:lang w:val="id-ID"/>
        </w:rPr>
        <w:t xml:space="preserve"> </w:t>
      </w:r>
      <w:r w:rsidR="00E00A20">
        <w:t>${</w:t>
      </w:r>
      <w:r w:rsidR="003D07A0">
        <w:rPr>
          <w:lang w:val="id-ID"/>
        </w:rPr>
        <w:t>umur_pelapor</w:t>
      </w:r>
      <w:r w:rsidR="00E00A20">
        <w:t>}</w:t>
      </w:r>
      <w:r w:rsidR="00CE1FFE">
        <w:rPr>
          <w:lang w:val="id-ID"/>
        </w:rPr>
        <w:t xml:space="preserve"> Tahun</w:t>
      </w:r>
    </w:p>
    <w:p w14:paraId="39336AA6" w14:textId="7F56F562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Pekerjaan 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pekerjaan</w:t>
      </w:r>
      <w:r w:rsidR="00CE1FFE">
        <w:rPr>
          <w:sz w:val="22"/>
          <w:szCs w:val="22"/>
          <w:lang w:val="id-ID"/>
        </w:rPr>
        <w:t>pel</w:t>
      </w:r>
      <w:r w:rsidR="003C3214">
        <w:rPr>
          <w:sz w:val="22"/>
          <w:szCs w:val="22"/>
          <w:lang w:val="id-ID"/>
        </w:rPr>
        <w:t>a</w:t>
      </w:r>
      <w:r w:rsidR="00CE1FFE">
        <w:rPr>
          <w:sz w:val="22"/>
          <w:szCs w:val="22"/>
          <w:lang w:val="id-ID"/>
        </w:rPr>
        <w:t>por</w:t>
      </w:r>
      <w:r w:rsidR="00E00A20">
        <w:rPr>
          <w:sz w:val="22"/>
          <w:szCs w:val="22"/>
          <w:lang w:val="id-ID"/>
        </w:rPr>
        <w:t>}</w:t>
      </w:r>
    </w:p>
    <w:p w14:paraId="048F3C86" w14:textId="3216D625" w:rsidR="00BB5B9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right="-943" w:hanging="4253"/>
        <w:jc w:val="left"/>
        <w:rPr>
          <w:lang w:val="id-ID"/>
        </w:rPr>
      </w:pPr>
      <w:r>
        <w:rPr>
          <w:sz w:val="22"/>
          <w:szCs w:val="22"/>
          <w:lang w:val="id-ID"/>
        </w:rPr>
        <w:t>Alamat</w:t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  <w:lang w:val="id-ID"/>
        </w:rPr>
        <w:t>${</w:t>
      </w:r>
      <w:r w:rsidR="0022567A">
        <w:rPr>
          <w:sz w:val="22"/>
          <w:szCs w:val="22"/>
          <w:lang w:val="id-ID"/>
        </w:rPr>
        <w:t>Sebutan_</w:t>
      </w:r>
      <w:r w:rsidR="00734B45">
        <w:rPr>
          <w:lang w:val="id-ID"/>
        </w:rPr>
        <w:t>Desa</w:t>
      </w:r>
      <w:r w:rsidR="00E00A20">
        <w:rPr>
          <w:lang w:val="id-ID"/>
        </w:rPr>
        <w:t>}</w:t>
      </w:r>
      <w:r w:rsidR="00734B45">
        <w:rPr>
          <w:lang w:val="id-ID"/>
        </w:rPr>
        <w:t xml:space="preserve"> </w:t>
      </w:r>
      <w:r w:rsidR="00E00A20">
        <w:t>${</w:t>
      </w:r>
      <w:r w:rsidR="00734B45" w:rsidRPr="00227DF8">
        <w:t>form_</w:t>
      </w:r>
      <w:r w:rsidR="00734B45">
        <w:rPr>
          <w:lang w:val="id-ID"/>
        </w:rPr>
        <w:t>desapelapor</w:t>
      </w:r>
      <w:r w:rsidR="00E00A20">
        <w:t>}</w:t>
      </w:r>
      <w:r w:rsidR="00734B45"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 w:rsidR="00734B45">
        <w:rPr>
          <w:lang w:val="id-ID"/>
        </w:rPr>
        <w:t>Kecamatan</w:t>
      </w:r>
      <w:r w:rsidR="00E00A20">
        <w:rPr>
          <w:lang w:val="id-ID"/>
        </w:rPr>
        <w:t>}</w:t>
      </w:r>
      <w:r w:rsidR="00734B45">
        <w:rPr>
          <w:lang w:val="id-ID"/>
        </w:rPr>
        <w:t xml:space="preserve"> </w:t>
      </w:r>
      <w:r w:rsidR="00E00A20">
        <w:t>${</w:t>
      </w:r>
      <w:r w:rsidR="00734B45" w:rsidRPr="00227DF8">
        <w:t>form_</w:t>
      </w:r>
      <w:r w:rsidR="00734B45">
        <w:rPr>
          <w:lang w:val="id-ID"/>
        </w:rPr>
        <w:t>kecpelapor</w:t>
      </w:r>
      <w:r w:rsidR="00E00A20">
        <w:t>}</w:t>
      </w:r>
      <w:r w:rsidR="00734B45">
        <w:rPr>
          <w:lang w:val="id-ID"/>
        </w:rPr>
        <w:t xml:space="preserve"> </w:t>
      </w:r>
    </w:p>
    <w:p w14:paraId="06118878" w14:textId="35A7CD6D" w:rsidR="00A0515B" w:rsidRDefault="00E00A20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right="-943"/>
        <w:jc w:val="left"/>
        <w:rPr>
          <w:sz w:val="22"/>
          <w:szCs w:val="22"/>
          <w:lang w:val="id-ID"/>
        </w:rPr>
      </w:pPr>
      <w:r>
        <w:rPr>
          <w:lang w:val="id-ID"/>
        </w:rPr>
        <w:t>${</w:t>
      </w:r>
      <w:r w:rsidR="0022567A">
        <w:rPr>
          <w:lang w:val="id-ID"/>
        </w:rPr>
        <w:t>Sebutan_</w:t>
      </w:r>
      <w:r w:rsidR="00734B45">
        <w:rPr>
          <w:lang w:val="id-ID"/>
        </w:rPr>
        <w:t>Kabupaten</w:t>
      </w:r>
      <w:r>
        <w:rPr>
          <w:lang w:val="id-ID"/>
        </w:rPr>
        <w:t>}</w:t>
      </w:r>
      <w:r w:rsidR="00734B45">
        <w:rPr>
          <w:lang w:val="id-ID"/>
        </w:rPr>
        <w:t xml:space="preserve"> </w:t>
      </w:r>
      <w:r>
        <w:t>${</w:t>
      </w:r>
      <w:r w:rsidR="00734B45" w:rsidRPr="00227DF8">
        <w:t>form_</w:t>
      </w:r>
      <w:r w:rsidR="00734B45">
        <w:rPr>
          <w:lang w:val="id-ID"/>
        </w:rPr>
        <w:t>kabpelapor</w:t>
      </w:r>
      <w:r>
        <w:t>}</w:t>
      </w:r>
      <w:r w:rsidR="00734B45">
        <w:rPr>
          <w:lang w:val="id-ID"/>
        </w:rPr>
        <w:t xml:space="preserve"> Provinsi </w:t>
      </w:r>
      <w:r>
        <w:t>${</w:t>
      </w:r>
      <w:r w:rsidR="00734B45" w:rsidRPr="00227DF8">
        <w:t>form_</w:t>
      </w:r>
      <w:r w:rsidR="00734B45">
        <w:rPr>
          <w:lang w:val="id-ID"/>
        </w:rPr>
        <w:t>provinsipelapor</w:t>
      </w:r>
      <w:r>
        <w:t>}</w:t>
      </w:r>
    </w:p>
    <w:p w14:paraId="69AD2860" w14:textId="77777777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p w14:paraId="32F2E156" w14:textId="77777777" w:rsidR="00A0515B" w:rsidRPr="006E3F6F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b/>
          <w:sz w:val="22"/>
          <w:szCs w:val="22"/>
          <w:lang w:val="id-ID"/>
        </w:rPr>
      </w:pPr>
      <w:r w:rsidRPr="006E3F6F">
        <w:rPr>
          <w:b/>
          <w:sz w:val="22"/>
          <w:szCs w:val="22"/>
          <w:lang w:val="id-ID"/>
        </w:rPr>
        <w:t>Mohon dicatatkan</w:t>
      </w:r>
      <w:r w:rsidR="00DE4732">
        <w:rPr>
          <w:b/>
          <w:sz w:val="22"/>
          <w:szCs w:val="22"/>
          <w:lang w:val="id-ID"/>
        </w:rPr>
        <w:t xml:space="preserve"> kelahiran dalam register Akta K</w:t>
      </w:r>
      <w:r w:rsidRPr="006E3F6F">
        <w:rPr>
          <w:b/>
          <w:sz w:val="22"/>
          <w:szCs w:val="22"/>
          <w:lang w:val="id-ID"/>
        </w:rPr>
        <w:t>elahiran dan diterbitkan kutipan Akta Kelahiran :</w:t>
      </w:r>
    </w:p>
    <w:p w14:paraId="2ABB80C0" w14:textId="77777777" w:rsidR="00A0515B" w:rsidRDefault="00A0515B" w:rsidP="00E34E4B">
      <w:pPr>
        <w:pStyle w:val="BodyText"/>
        <w:tabs>
          <w:tab w:val="left" w:pos="3969"/>
          <w:tab w:val="left" w:pos="4253"/>
        </w:tabs>
        <w:spacing w:line="220" w:lineRule="atLeast"/>
        <w:ind w:left="4253" w:hanging="4253"/>
        <w:rPr>
          <w:sz w:val="22"/>
          <w:szCs w:val="22"/>
          <w:lang w:val="id-ID"/>
        </w:rPr>
      </w:pPr>
    </w:p>
    <w:tbl>
      <w:tblPr>
        <w:tblStyle w:val="TableGrid"/>
        <w:tblW w:w="106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6"/>
        <w:gridCol w:w="2705"/>
        <w:gridCol w:w="2269"/>
        <w:gridCol w:w="1843"/>
        <w:gridCol w:w="1134"/>
        <w:gridCol w:w="2128"/>
      </w:tblGrid>
      <w:tr w:rsidR="00A0515B" w14:paraId="43327906" w14:textId="77777777" w:rsidTr="00A0515B">
        <w:tc>
          <w:tcPr>
            <w:tcW w:w="557" w:type="dxa"/>
            <w:tcBorders>
              <w:bottom w:val="double" w:sz="4" w:space="0" w:color="auto"/>
            </w:tcBorders>
            <w:hideMark/>
          </w:tcPr>
          <w:p w14:paraId="76471DCA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2704" w:type="dxa"/>
            <w:tcBorders>
              <w:bottom w:val="double" w:sz="4" w:space="0" w:color="auto"/>
            </w:tcBorders>
            <w:hideMark/>
          </w:tcPr>
          <w:p w14:paraId="214EB8A2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Nama / Jenis Kelamin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hideMark/>
          </w:tcPr>
          <w:p w14:paraId="640DE834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Tempat Lahir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hideMark/>
          </w:tcPr>
          <w:p w14:paraId="04920C6E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Tanggal Lahir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hideMark/>
          </w:tcPr>
          <w:p w14:paraId="71F37CE6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Anak Ke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hideMark/>
          </w:tcPr>
          <w:p w14:paraId="250B7273" w14:textId="77777777" w:rsidR="00A0515B" w:rsidRDefault="00A0515B" w:rsidP="00E34E4B">
            <w:pPr>
              <w:pStyle w:val="BodyText"/>
              <w:spacing w:line="220" w:lineRule="atLeast"/>
              <w:jc w:val="lef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 dan Tanggal Pendaftaran</w:t>
            </w:r>
          </w:p>
        </w:tc>
      </w:tr>
      <w:tr w:rsidR="00A0515B" w14:paraId="65F07B37" w14:textId="77777777" w:rsidTr="00A0515B">
        <w:tc>
          <w:tcPr>
            <w:tcW w:w="557" w:type="dxa"/>
            <w:tcBorders>
              <w:top w:val="double" w:sz="4" w:space="0" w:color="auto"/>
            </w:tcBorders>
          </w:tcPr>
          <w:p w14:paraId="0259AD74" w14:textId="77777777" w:rsidR="00A0515B" w:rsidRDefault="00A0515B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</w:p>
          <w:p w14:paraId="455FFF8D" w14:textId="77777777" w:rsidR="00A0515B" w:rsidRDefault="00A0515B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2704" w:type="dxa"/>
            <w:tcBorders>
              <w:top w:val="double" w:sz="4" w:space="0" w:color="auto"/>
            </w:tcBorders>
          </w:tcPr>
          <w:p w14:paraId="0EDB97D9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195D1F39" w14:textId="408B39B2" w:rsidR="00A0515B" w:rsidRDefault="00E00A20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</w:rPr>
              <w:t>${</w:t>
            </w:r>
            <w:r w:rsidR="00A0515B">
              <w:rPr>
                <w:b/>
                <w:sz w:val="22"/>
                <w:szCs w:val="22"/>
              </w:rPr>
              <w:t>form_nama_bayi</w:t>
            </w:r>
            <w:r>
              <w:rPr>
                <w:b/>
                <w:sz w:val="22"/>
                <w:szCs w:val="22"/>
              </w:rPr>
              <w:t>}</w:t>
            </w:r>
            <w:r w:rsidR="00A0515B">
              <w:rPr>
                <w:sz w:val="22"/>
                <w:szCs w:val="22"/>
                <w:lang w:val="id-ID"/>
              </w:rPr>
              <w:t xml:space="preserve"> /</w:t>
            </w:r>
          </w:p>
          <w:p w14:paraId="24839ACF" w14:textId="52910ED6" w:rsidR="00A0515B" w:rsidRDefault="00E00A20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r w:rsidR="00A0515B">
              <w:rPr>
                <w:sz w:val="22"/>
                <w:szCs w:val="22"/>
              </w:rPr>
              <w:t>form_</w:t>
            </w:r>
            <w:r w:rsidR="00014482">
              <w:rPr>
                <w:sz w:val="22"/>
                <w:szCs w:val="22"/>
              </w:rPr>
              <w:t>nama_</w:t>
            </w:r>
            <w:r w:rsidR="00C933B7">
              <w:rPr>
                <w:sz w:val="22"/>
                <w:szCs w:val="22"/>
                <w:lang w:val="id-ID"/>
              </w:rPr>
              <w:t>sex</w:t>
            </w:r>
            <w:r>
              <w:rPr>
                <w:sz w:val="22"/>
                <w:szCs w:val="22"/>
              </w:rPr>
              <w:t>}</w:t>
            </w:r>
          </w:p>
          <w:p w14:paraId="67D6CD84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36972462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5F5B9EDD" w14:textId="0422F0B3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r w:rsidR="00A0515B">
              <w:rPr>
                <w:sz w:val="22"/>
                <w:szCs w:val="22"/>
              </w:rPr>
              <w:t>form_</w:t>
            </w:r>
            <w:r w:rsidR="00564C6A">
              <w:rPr>
                <w:sz w:val="22"/>
                <w:szCs w:val="22"/>
              </w:rPr>
              <w:t>tempat</w:t>
            </w:r>
            <w:r w:rsidR="00F73433">
              <w:rPr>
                <w:sz w:val="22"/>
                <w:szCs w:val="22"/>
              </w:rPr>
              <w:t>lahir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58EA6744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33887385" w14:textId="70B387E5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${</w:t>
            </w:r>
            <w:r w:rsidR="00A0515B">
              <w:rPr>
                <w:sz w:val="22"/>
                <w:szCs w:val="22"/>
              </w:rPr>
              <w:t>form_tanggal</w:t>
            </w:r>
            <w:r w:rsidR="00351CEB">
              <w:rPr>
                <w:sz w:val="22"/>
                <w:szCs w:val="22"/>
              </w:rPr>
              <w:t>lahir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4C48AAA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  <w:p w14:paraId="53084AF6" w14:textId="40B06EEC" w:rsidR="00A0515B" w:rsidRDefault="00E00A20" w:rsidP="00E34E4B">
            <w:pPr>
              <w:pStyle w:val="BodyText"/>
              <w:spacing w:line="220" w:lineRule="atLeast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${</w:t>
            </w:r>
            <w:r w:rsidR="00F87081">
              <w:rPr>
                <w:sz w:val="22"/>
                <w:szCs w:val="22"/>
                <w:lang w:val="id-ID"/>
              </w:rPr>
              <w:t>form_k</w:t>
            </w:r>
            <w:r w:rsidR="00A0515B">
              <w:rPr>
                <w:sz w:val="22"/>
                <w:szCs w:val="22"/>
                <w:lang w:val="id-ID"/>
              </w:rPr>
              <w:t>elahiran</w:t>
            </w:r>
            <w:r w:rsidR="00F87081">
              <w:rPr>
                <w:sz w:val="22"/>
                <w:szCs w:val="22"/>
                <w:lang w:val="id-ID"/>
              </w:rPr>
              <w:t>_anak_</w:t>
            </w:r>
            <w:r w:rsidR="00A0515B">
              <w:rPr>
                <w:sz w:val="22"/>
                <w:szCs w:val="22"/>
                <w:lang w:val="id-ID"/>
              </w:rPr>
              <w:t>ke</w:t>
            </w:r>
            <w:r>
              <w:rPr>
                <w:sz w:val="22"/>
                <w:szCs w:val="22"/>
                <w:lang w:val="id-ID"/>
              </w:rPr>
              <w:t>}</w:t>
            </w:r>
          </w:p>
        </w:tc>
        <w:tc>
          <w:tcPr>
            <w:tcW w:w="2127" w:type="dxa"/>
            <w:tcBorders>
              <w:top w:val="double" w:sz="4" w:space="0" w:color="auto"/>
            </w:tcBorders>
          </w:tcPr>
          <w:p w14:paraId="0030A9D8" w14:textId="77777777" w:rsidR="00A0515B" w:rsidRDefault="00A0515B" w:rsidP="00E34E4B">
            <w:pPr>
              <w:pStyle w:val="BodyText"/>
              <w:spacing w:line="220" w:lineRule="atLeast"/>
              <w:rPr>
                <w:sz w:val="22"/>
                <w:szCs w:val="22"/>
                <w:lang w:val="id-ID"/>
              </w:rPr>
            </w:pPr>
          </w:p>
        </w:tc>
      </w:tr>
    </w:tbl>
    <w:p w14:paraId="55B3CC37" w14:textId="77777777" w:rsidR="00A0515B" w:rsidRDefault="00A0515B" w:rsidP="00E34E4B">
      <w:pPr>
        <w:pStyle w:val="BodyText"/>
        <w:tabs>
          <w:tab w:val="left" w:pos="2880"/>
        </w:tabs>
        <w:spacing w:line="220" w:lineRule="atLeast"/>
        <w:rPr>
          <w:sz w:val="22"/>
          <w:szCs w:val="22"/>
          <w:lang w:val="id-ID"/>
        </w:rPr>
      </w:pPr>
    </w:p>
    <w:p w14:paraId="6DAE3D09" w14:textId="77777777" w:rsidR="00A0515B" w:rsidRDefault="00A0515B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Dari </w:t>
      </w:r>
      <w:r>
        <w:rPr>
          <w:b/>
          <w:sz w:val="22"/>
          <w:szCs w:val="22"/>
          <w:lang w:val="id-ID"/>
        </w:rPr>
        <w:t>s</w:t>
      </w:r>
      <w:r>
        <w:rPr>
          <w:b/>
          <w:sz w:val="22"/>
          <w:szCs w:val="22"/>
        </w:rPr>
        <w:t xml:space="preserve">eorang </w:t>
      </w:r>
      <w:r>
        <w:rPr>
          <w:b/>
          <w:sz w:val="22"/>
          <w:szCs w:val="22"/>
          <w:lang w:val="id-ID"/>
        </w:rPr>
        <w:t>I</w:t>
      </w:r>
      <w:r>
        <w:rPr>
          <w:b/>
          <w:sz w:val="22"/>
          <w:szCs w:val="22"/>
        </w:rPr>
        <w:t>bu:</w:t>
      </w:r>
    </w:p>
    <w:p w14:paraId="5068610E" w14:textId="42B544C1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 w:rsidR="0016320E">
        <w:rPr>
          <w:b/>
          <w:sz w:val="22"/>
          <w:szCs w:val="22"/>
        </w:rPr>
        <w:t>form_</w:t>
      </w:r>
      <w:r>
        <w:rPr>
          <w:b/>
          <w:sz w:val="22"/>
          <w:szCs w:val="22"/>
        </w:rPr>
        <w:t>nama</w:t>
      </w:r>
      <w:r w:rsidR="00DB49CF">
        <w:rPr>
          <w:b/>
          <w:sz w:val="22"/>
          <w:szCs w:val="22"/>
        </w:rPr>
        <w:t>_ibu</w:t>
      </w:r>
      <w:r w:rsidR="00E00A20">
        <w:rPr>
          <w:b/>
          <w:sz w:val="22"/>
          <w:szCs w:val="22"/>
        </w:rPr>
        <w:t>}</w:t>
      </w:r>
    </w:p>
    <w:p w14:paraId="4F602762" w14:textId="1BB23C5C" w:rsidR="00A0515B" w:rsidRDefault="00DB49CF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</w:rPr>
        <w:t>nik_ibu</w:t>
      </w:r>
      <w:r w:rsidR="00E00A20">
        <w:rPr>
          <w:sz w:val="22"/>
          <w:szCs w:val="22"/>
        </w:rPr>
        <w:t>}</w:t>
      </w:r>
    </w:p>
    <w:p w14:paraId="36D3B783" w14:textId="2070226C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 w:rsidR="00DB49CF">
        <w:rPr>
          <w:sz w:val="22"/>
          <w:szCs w:val="22"/>
          <w:lang w:val="id-ID"/>
        </w:rPr>
        <w:t>tempat_lahir_ibu</w:t>
      </w:r>
      <w:r w:rsidR="00E00A20">
        <w:rPr>
          <w:sz w:val="22"/>
          <w:szCs w:val="22"/>
          <w:lang w:val="id-ID"/>
        </w:rPr>
        <w:t>}</w:t>
      </w:r>
      <w:r w:rsidR="00DB49CF">
        <w:rPr>
          <w:sz w:val="22"/>
          <w:szCs w:val="22"/>
          <w:lang w:val="id-ID"/>
        </w:rPr>
        <w:t xml:space="preserve">, </w:t>
      </w:r>
      <w:r w:rsidR="00E00A20">
        <w:rPr>
          <w:sz w:val="22"/>
          <w:szCs w:val="22"/>
          <w:lang w:val="id-ID"/>
        </w:rPr>
        <w:t>${</w:t>
      </w:r>
      <w:r w:rsidR="00DB49CF">
        <w:rPr>
          <w:sz w:val="22"/>
          <w:szCs w:val="22"/>
          <w:lang w:val="id-ID"/>
        </w:rPr>
        <w:t>tanggal_lahir_ibu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</w:t>
      </w:r>
      <w:r w:rsidR="004829A4">
        <w:rPr>
          <w:sz w:val="22"/>
          <w:szCs w:val="22"/>
          <w:lang w:val="id-ID"/>
        </w:rPr>
        <w:t xml:space="preserve">/ </w:t>
      </w:r>
      <w:r w:rsidR="00E00A20">
        <w:rPr>
          <w:sz w:val="22"/>
          <w:szCs w:val="22"/>
        </w:rPr>
        <w:t>${</w:t>
      </w:r>
      <w:r w:rsidR="00DB49CF">
        <w:rPr>
          <w:sz w:val="22"/>
          <w:szCs w:val="22"/>
        </w:rPr>
        <w:t>umur_ibu</w:t>
      </w:r>
      <w:r w:rsidR="00E00A20">
        <w:rPr>
          <w:sz w:val="22"/>
          <w:szCs w:val="22"/>
        </w:rPr>
        <w:t>}</w:t>
      </w:r>
    </w:p>
    <w:p w14:paraId="7333FF6B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2CDA9C1D" w14:textId="60F19A46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pekerjaan</w:t>
      </w:r>
      <w:r w:rsidR="00DB49CF">
        <w:rPr>
          <w:sz w:val="22"/>
          <w:szCs w:val="22"/>
          <w:lang w:val="id-ID"/>
        </w:rPr>
        <w:t>ibu</w:t>
      </w:r>
      <w:r w:rsidR="00E00A20">
        <w:rPr>
          <w:sz w:val="22"/>
          <w:szCs w:val="22"/>
        </w:rPr>
        <w:t>}</w:t>
      </w:r>
    </w:p>
    <w:p w14:paraId="59A3E245" w14:textId="44C6B498" w:rsidR="004A0416" w:rsidRPr="00227DF8" w:rsidRDefault="00A0515B" w:rsidP="00DB49CF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t>${</w:t>
      </w:r>
      <w:r w:rsidR="004A0416">
        <w:t>alamat</w:t>
      </w:r>
      <w:r w:rsidR="00DB49CF">
        <w:t>_ibu</w:t>
      </w:r>
      <w:r w:rsidR="00E00A20">
        <w:t>}</w:t>
      </w:r>
      <w:r w:rsidR="004A0416">
        <w:t xml:space="preserve"> </w:t>
      </w:r>
      <w:r w:rsidR="00E00A20">
        <w:t>${</w:t>
      </w:r>
      <w:r w:rsidR="004A0416">
        <w:rPr>
          <w:lang w:val="id-ID"/>
        </w:rPr>
        <w:t>S</w:t>
      </w:r>
      <w:r w:rsidR="004A0416" w:rsidRPr="00227DF8">
        <w:t>ebutan_</w:t>
      </w:r>
      <w:r w:rsidR="004A0416">
        <w:rPr>
          <w:lang w:val="id-ID"/>
        </w:rPr>
        <w:t>d</w:t>
      </w:r>
      <w:r w:rsidR="00DB49CF">
        <w:t>esa</w:t>
      </w:r>
      <w:r w:rsidR="00E00A20">
        <w:t>}</w:t>
      </w:r>
      <w:r w:rsidR="00DB49CF">
        <w:t xml:space="preserve"> </w:t>
      </w:r>
      <w:r w:rsidR="00E00A20">
        <w:t>${</w:t>
      </w:r>
      <w:r w:rsidR="00DB49CF">
        <w:t>desaibu</w:t>
      </w:r>
      <w:r w:rsidR="00E00A20">
        <w:t>}</w:t>
      </w:r>
      <w:r w:rsidR="004A0416" w:rsidRPr="00227DF8">
        <w:t xml:space="preserve">, </w:t>
      </w:r>
      <w:r w:rsidR="00E00A20">
        <w:t>${</w:t>
      </w:r>
      <w:r w:rsidR="0022567A">
        <w:t>Sebutan_</w:t>
      </w:r>
      <w:r w:rsidR="004A0416" w:rsidRPr="00227DF8">
        <w:t>Kecamatan</w:t>
      </w:r>
      <w:r w:rsidR="00E00A20">
        <w:t>}</w:t>
      </w:r>
      <w:r w:rsidR="00DB49CF">
        <w:t xml:space="preserve"> </w:t>
      </w:r>
      <w:r w:rsidR="00E00A20">
        <w:t>${</w:t>
      </w:r>
      <w:r w:rsidR="00DB49CF">
        <w:t>kecibu</w:t>
      </w:r>
      <w:r w:rsidR="00E00A20">
        <w:t>}</w:t>
      </w:r>
      <w:r w:rsidR="00DB49CF">
        <w:t xml:space="preserve">, </w:t>
      </w:r>
      <w:r w:rsidR="00E00A20">
        <w:t>${</w:t>
      </w:r>
      <w:r w:rsidR="00DB49CF">
        <w:t>Sebutan_kabupaten</w:t>
      </w:r>
      <w:r w:rsidR="00E00A20">
        <w:t>}</w:t>
      </w:r>
      <w:r w:rsidR="00DB49CF">
        <w:t xml:space="preserve"> </w:t>
      </w:r>
      <w:r w:rsidR="00E00A20">
        <w:t>${</w:t>
      </w:r>
      <w:r w:rsidR="00DB49CF">
        <w:t>kabibu</w:t>
      </w:r>
      <w:r w:rsidR="00E00A20">
        <w:t>}</w:t>
      </w:r>
    </w:p>
    <w:p w14:paraId="7F2C53D2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Istri dari </w:t>
      </w:r>
      <w:r>
        <w:rPr>
          <w:b/>
          <w:sz w:val="22"/>
          <w:szCs w:val="22"/>
        </w:rPr>
        <w:t>:</w:t>
      </w:r>
    </w:p>
    <w:p w14:paraId="62988890" w14:textId="3E01F6D0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 w:rsidR="0016320E">
        <w:rPr>
          <w:b/>
          <w:sz w:val="22"/>
          <w:szCs w:val="22"/>
        </w:rPr>
        <w:t>form_</w:t>
      </w:r>
      <w:r>
        <w:rPr>
          <w:b/>
          <w:sz w:val="22"/>
          <w:szCs w:val="22"/>
        </w:rPr>
        <w:t>nama</w:t>
      </w:r>
      <w:r w:rsidR="00E123D1">
        <w:rPr>
          <w:b/>
          <w:sz w:val="22"/>
          <w:szCs w:val="22"/>
          <w:lang w:val="id-ID"/>
        </w:rPr>
        <w:t>_ayah</w:t>
      </w:r>
      <w:r w:rsidR="00E00A20">
        <w:rPr>
          <w:b/>
          <w:sz w:val="22"/>
          <w:szCs w:val="22"/>
        </w:rPr>
        <w:t>}</w:t>
      </w:r>
    </w:p>
    <w:p w14:paraId="10BBDE19" w14:textId="3002EC74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  <w:lang w:val="id-ID"/>
        </w:rPr>
        <w:t>nik_ayah</w:t>
      </w:r>
      <w:r w:rsidR="00E00A20">
        <w:rPr>
          <w:sz w:val="22"/>
          <w:szCs w:val="22"/>
        </w:rPr>
        <w:t>}</w:t>
      </w:r>
    </w:p>
    <w:p w14:paraId="12441A22" w14:textId="5C8ED6DC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Umur</w:t>
      </w:r>
      <w:r>
        <w:rPr>
          <w:sz w:val="22"/>
          <w:szCs w:val="22"/>
        </w:rPr>
        <w:tab/>
      </w:r>
      <w:r w:rsidR="00DF3F58">
        <w:rPr>
          <w:sz w:val="22"/>
          <w:szCs w:val="22"/>
          <w:lang w:val="id-ID"/>
        </w:rPr>
        <w:tab/>
      </w:r>
      <w:r w:rsidR="00E123D1">
        <w:rPr>
          <w:sz w:val="22"/>
          <w:szCs w:val="22"/>
        </w:rPr>
        <w:t>:</w:t>
      </w:r>
      <w:r w:rsidR="00E123D1"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umur_ayah</w:t>
      </w:r>
      <w:r w:rsidR="00E00A20">
        <w:rPr>
          <w:sz w:val="22"/>
          <w:szCs w:val="22"/>
        </w:rPr>
        <w:t>}</w:t>
      </w:r>
    </w:p>
    <w:p w14:paraId="59AB54E7" w14:textId="77777777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1CE517DC" w14:textId="1420E4AF" w:rsidR="00A0515B" w:rsidRDefault="00A0515B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  <w:lang w:val="id-ID"/>
        </w:rPr>
        <w:t>pekerjaanayah</w:t>
      </w:r>
      <w:r w:rsidR="00E00A20">
        <w:rPr>
          <w:sz w:val="22"/>
          <w:szCs w:val="22"/>
        </w:rPr>
        <w:t>}</w:t>
      </w:r>
    </w:p>
    <w:p w14:paraId="1BD102A7" w14:textId="078ABC83" w:rsidR="00A0515B" w:rsidRDefault="00A0515B" w:rsidP="00E123D1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left="4253" w:right="181" w:hanging="4253"/>
        <w:jc w:val="left"/>
        <w:rPr>
          <w:sz w:val="22"/>
          <w:szCs w:val="22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</w:rPr>
        <w:t>alamat</w:t>
      </w:r>
      <w:r w:rsidR="00E123D1">
        <w:rPr>
          <w:sz w:val="22"/>
          <w:szCs w:val="22"/>
          <w:lang w:val="id-ID"/>
        </w:rPr>
        <w:t>_ayah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Sebutan_Desa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desaayah</w:t>
      </w:r>
      <w:r w:rsidR="00E00A20">
        <w:rPr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="00E00A20">
        <w:rPr>
          <w:sz w:val="22"/>
          <w:szCs w:val="22"/>
        </w:rPr>
        <w:t>${</w:t>
      </w:r>
      <w:r w:rsidR="0022567A">
        <w:rPr>
          <w:sz w:val="22"/>
          <w:szCs w:val="22"/>
        </w:rPr>
        <w:t>Sebutan_</w:t>
      </w:r>
      <w:r>
        <w:rPr>
          <w:sz w:val="22"/>
          <w:szCs w:val="22"/>
        </w:rPr>
        <w:t>Kecamatan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kecayah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,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Sebutan_kabupaten</w:t>
      </w:r>
      <w:r w:rsidR="00E00A20">
        <w:rPr>
          <w:sz w:val="22"/>
          <w:szCs w:val="22"/>
        </w:rPr>
        <w:t>}</w:t>
      </w:r>
      <w:r w:rsidR="00E123D1">
        <w:rPr>
          <w:sz w:val="22"/>
          <w:szCs w:val="22"/>
        </w:rPr>
        <w:t xml:space="preserve"> </w:t>
      </w:r>
      <w:r w:rsidR="00E00A20">
        <w:rPr>
          <w:sz w:val="22"/>
          <w:szCs w:val="22"/>
        </w:rPr>
        <w:t>${</w:t>
      </w:r>
      <w:r w:rsidR="00E123D1">
        <w:rPr>
          <w:sz w:val="22"/>
          <w:szCs w:val="22"/>
        </w:rPr>
        <w:t>kabayah</w:t>
      </w:r>
      <w:r w:rsidR="00E00A20">
        <w:rPr>
          <w:sz w:val="22"/>
          <w:szCs w:val="22"/>
        </w:rPr>
        <w:t>}</w:t>
      </w:r>
    </w:p>
    <w:p w14:paraId="3C5F8F32" w14:textId="77777777" w:rsidR="007D6285" w:rsidRDefault="007D6285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Saksi 1 </w:t>
      </w:r>
      <w:r>
        <w:rPr>
          <w:b/>
          <w:sz w:val="22"/>
          <w:szCs w:val="22"/>
        </w:rPr>
        <w:t>:</w:t>
      </w:r>
    </w:p>
    <w:p w14:paraId="3905326D" w14:textId="5DCFCA3C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 w:rsidR="00DC2EB3">
        <w:rPr>
          <w:b/>
          <w:sz w:val="22"/>
          <w:szCs w:val="22"/>
        </w:rPr>
        <w:t>nam</w:t>
      </w:r>
      <w:r w:rsidR="00DC2EB3">
        <w:rPr>
          <w:b/>
          <w:sz w:val="22"/>
          <w:szCs w:val="22"/>
          <w:lang w:val="id-ID"/>
        </w:rPr>
        <w:t>a_</w:t>
      </w:r>
      <w:r w:rsidR="006A2532">
        <w:rPr>
          <w:b/>
          <w:sz w:val="22"/>
          <w:szCs w:val="22"/>
        </w:rPr>
        <w:t>saksi1</w:t>
      </w:r>
      <w:r w:rsidR="00E00A20">
        <w:rPr>
          <w:b/>
          <w:sz w:val="22"/>
          <w:szCs w:val="22"/>
        </w:rPr>
        <w:t>}</w:t>
      </w:r>
    </w:p>
    <w:p w14:paraId="176C6175" w14:textId="7AB840AC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nik_saksi1</w:t>
      </w:r>
      <w:r w:rsidR="00E00A20">
        <w:rPr>
          <w:sz w:val="22"/>
          <w:szCs w:val="22"/>
        </w:rPr>
        <w:t>}</w:t>
      </w:r>
    </w:p>
    <w:p w14:paraId="33E38186" w14:textId="6BC489B1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r>
        <w:rPr>
          <w:sz w:val="22"/>
          <w:szCs w:val="22"/>
        </w:rPr>
        <w:t>mp</w:t>
      </w:r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lahir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saksi</w:t>
      </w:r>
      <w:r>
        <w:rPr>
          <w:sz w:val="22"/>
          <w:szCs w:val="22"/>
          <w:lang w:val="id-ID"/>
        </w:rPr>
        <w:t>1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>,</w:t>
      </w:r>
      <w:r>
        <w:rPr>
          <w:sz w:val="22"/>
          <w:szCs w:val="22"/>
        </w:rPr>
        <w:t xml:space="preserve"> </w:t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tanggal_lahir_saksi1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/ </w:t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umur_saksi1</w:t>
      </w:r>
      <w:r w:rsidR="00E00A20">
        <w:rPr>
          <w:sz w:val="22"/>
          <w:szCs w:val="22"/>
        </w:rPr>
        <w:t>}</w:t>
      </w:r>
      <w:r>
        <w:rPr>
          <w:sz w:val="22"/>
          <w:szCs w:val="22"/>
          <w:lang w:val="id-ID"/>
        </w:rPr>
        <w:t xml:space="preserve"> Tahun</w:t>
      </w:r>
    </w:p>
    <w:p w14:paraId="39ECB81D" w14:textId="77777777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4960007C" w14:textId="431F4DAF" w:rsidR="007D6285" w:rsidRDefault="007D6285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</w:t>
      </w:r>
      <w:r w:rsidR="004B39C6">
        <w:rPr>
          <w:sz w:val="22"/>
          <w:szCs w:val="22"/>
          <w:lang w:val="id-ID"/>
        </w:rPr>
        <w:t>erjaan</w:t>
      </w:r>
      <w:r>
        <w:rPr>
          <w:sz w:val="22"/>
          <w:szCs w:val="22"/>
          <w:lang w:val="id-ID"/>
        </w:rPr>
        <w:t>saksi</w:t>
      </w:r>
      <w:r w:rsidR="00DC2EB3">
        <w:rPr>
          <w:sz w:val="22"/>
          <w:szCs w:val="22"/>
          <w:lang w:val="id-ID"/>
        </w:rPr>
        <w:t>1</w:t>
      </w:r>
      <w:r w:rsidR="00E00A20">
        <w:rPr>
          <w:sz w:val="22"/>
          <w:szCs w:val="22"/>
        </w:rPr>
        <w:t>}</w:t>
      </w:r>
    </w:p>
    <w:p w14:paraId="02FF679F" w14:textId="62C121D5" w:rsidR="007D6285" w:rsidRDefault="007D6285" w:rsidP="00E34E4B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  <w:rPr>
          <w:lang w:val="id-ID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22567A">
        <w:rPr>
          <w:sz w:val="22"/>
          <w:szCs w:val="22"/>
        </w:rPr>
        <w:t>Sebutan_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desasaksi1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Kecamatan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kecsaksi1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 w:rsidR="00860799">
        <w:rPr>
          <w:lang w:val="id-ID"/>
        </w:rPr>
        <w:t>Kabupaten</w:t>
      </w:r>
      <w:r w:rsidR="00E00A20">
        <w:rPr>
          <w:lang w:val="id-ID"/>
        </w:rPr>
        <w:t>}</w:t>
      </w:r>
      <w:r w:rsidR="00860799">
        <w:t xml:space="preserve"> </w:t>
      </w:r>
      <w:r w:rsidR="00E00A20">
        <w:t>${</w:t>
      </w:r>
      <w:r>
        <w:t>form_</w:t>
      </w:r>
      <w:r w:rsidR="00DC2EB3">
        <w:rPr>
          <w:lang w:val="id-ID"/>
        </w:rPr>
        <w:t>kabsaksi1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>
        <w:t>form_</w:t>
      </w:r>
      <w:r w:rsidR="00DC2EB3">
        <w:rPr>
          <w:lang w:val="id-ID"/>
        </w:rPr>
        <w:t>provinsisaksi1</w:t>
      </w:r>
      <w:r w:rsidR="00E00A20">
        <w:t>}</w:t>
      </w:r>
    </w:p>
    <w:p w14:paraId="1B36F8AF" w14:textId="77777777" w:rsidR="00DF63EE" w:rsidRDefault="00DF63EE" w:rsidP="00E34E4B">
      <w:pPr>
        <w:pStyle w:val="BodyText"/>
        <w:tabs>
          <w:tab w:val="left" w:pos="1260"/>
          <w:tab w:val="left" w:pos="3960"/>
          <w:tab w:val="left" w:pos="4140"/>
        </w:tabs>
        <w:spacing w:line="220" w:lineRule="atLeast"/>
        <w:ind w:right="180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Saksi 2 </w:t>
      </w:r>
      <w:r>
        <w:rPr>
          <w:b/>
          <w:sz w:val="22"/>
          <w:szCs w:val="22"/>
        </w:rPr>
        <w:t>:</w:t>
      </w:r>
    </w:p>
    <w:p w14:paraId="26EF14B7" w14:textId="5FEF74FC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Nama Lengkap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b/>
          <w:sz w:val="22"/>
          <w:szCs w:val="22"/>
        </w:rPr>
        <w:t>${</w:t>
      </w:r>
      <w:r>
        <w:rPr>
          <w:b/>
          <w:sz w:val="22"/>
          <w:szCs w:val="22"/>
        </w:rPr>
        <w:t>nama_saksi</w:t>
      </w:r>
      <w:r>
        <w:rPr>
          <w:b/>
          <w:sz w:val="22"/>
          <w:szCs w:val="22"/>
          <w:lang w:val="id-ID"/>
        </w:rPr>
        <w:t>2</w:t>
      </w:r>
      <w:r w:rsidR="00E00A20">
        <w:rPr>
          <w:b/>
          <w:sz w:val="22"/>
          <w:szCs w:val="22"/>
        </w:rPr>
        <w:t>}</w:t>
      </w:r>
    </w:p>
    <w:p w14:paraId="3CFA715E" w14:textId="2A894113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</w:rPr>
        <w:t>NIK / No KTP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nik_saksi2</w:t>
      </w:r>
      <w:r w:rsidR="00E00A20">
        <w:rPr>
          <w:sz w:val="22"/>
          <w:szCs w:val="22"/>
        </w:rPr>
        <w:t>}</w:t>
      </w:r>
    </w:p>
    <w:p w14:paraId="6EDC0886" w14:textId="7FAE7A43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-801"/>
        <w:jc w:val="left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Tempat dan tanggal lahir / </w:t>
      </w:r>
      <w:r>
        <w:rPr>
          <w:sz w:val="22"/>
          <w:szCs w:val="22"/>
        </w:rPr>
        <w:t>Umur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e</w:t>
      </w:r>
      <w:r>
        <w:rPr>
          <w:sz w:val="22"/>
          <w:szCs w:val="22"/>
        </w:rPr>
        <w:t>mp</w:t>
      </w:r>
      <w:r>
        <w:rPr>
          <w:sz w:val="22"/>
          <w:szCs w:val="22"/>
          <w:lang w:val="id-ID"/>
        </w:rPr>
        <w:t>a</w:t>
      </w:r>
      <w:r>
        <w:rPr>
          <w:sz w:val="22"/>
          <w:szCs w:val="22"/>
        </w:rPr>
        <w:t>t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lahir</w:t>
      </w:r>
      <w:r>
        <w:rPr>
          <w:sz w:val="22"/>
          <w:szCs w:val="22"/>
          <w:lang w:val="id-ID"/>
        </w:rPr>
        <w:t>_</w:t>
      </w:r>
      <w:r>
        <w:rPr>
          <w:sz w:val="22"/>
          <w:szCs w:val="22"/>
        </w:rPr>
        <w:t>saksi</w:t>
      </w:r>
      <w:r>
        <w:rPr>
          <w:sz w:val="22"/>
          <w:szCs w:val="22"/>
          <w:lang w:val="id-ID"/>
        </w:rPr>
        <w:t>2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>,</w:t>
      </w:r>
      <w:r>
        <w:rPr>
          <w:sz w:val="22"/>
          <w:szCs w:val="22"/>
        </w:rPr>
        <w:t xml:space="preserve"> </w:t>
      </w:r>
      <w:r w:rsidR="00E00A20">
        <w:rPr>
          <w:sz w:val="22"/>
          <w:szCs w:val="22"/>
          <w:lang w:val="id-ID"/>
        </w:rPr>
        <w:t>${</w:t>
      </w:r>
      <w:r>
        <w:rPr>
          <w:sz w:val="22"/>
          <w:szCs w:val="22"/>
          <w:lang w:val="id-ID"/>
        </w:rPr>
        <w:t>tanggal_lahir_saksi2</w:t>
      </w:r>
      <w:r w:rsidR="00E00A20">
        <w:rPr>
          <w:sz w:val="22"/>
          <w:szCs w:val="22"/>
          <w:lang w:val="id-ID"/>
        </w:rPr>
        <w:t>}</w:t>
      </w:r>
      <w:r>
        <w:rPr>
          <w:sz w:val="22"/>
          <w:szCs w:val="22"/>
          <w:lang w:val="id-ID"/>
        </w:rPr>
        <w:t xml:space="preserve"> / </w:t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umur_saksi2</w:t>
      </w:r>
      <w:r w:rsidR="00E00A20">
        <w:rPr>
          <w:sz w:val="22"/>
          <w:szCs w:val="22"/>
        </w:rPr>
        <w:t>}</w:t>
      </w:r>
      <w:r>
        <w:rPr>
          <w:sz w:val="22"/>
          <w:szCs w:val="22"/>
          <w:lang w:val="id-ID"/>
        </w:rPr>
        <w:t xml:space="preserve"> Tahun</w:t>
      </w:r>
    </w:p>
    <w:p w14:paraId="0A3FF3AB" w14:textId="77777777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Kewarganegaraan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  <w:lang w:val="id-ID"/>
        </w:rPr>
        <w:t>Indonesia</w:t>
      </w:r>
    </w:p>
    <w:p w14:paraId="5273ABAE" w14:textId="756502B9" w:rsidR="00DF63EE" w:rsidRDefault="00DF63EE" w:rsidP="00E34E4B">
      <w:pPr>
        <w:pStyle w:val="BodyText"/>
        <w:tabs>
          <w:tab w:val="left" w:pos="1260"/>
          <w:tab w:val="left" w:pos="3969"/>
          <w:tab w:val="left" w:pos="4253"/>
        </w:tabs>
        <w:spacing w:line="220" w:lineRule="atLeast"/>
        <w:ind w:right="181"/>
        <w:rPr>
          <w:sz w:val="22"/>
          <w:szCs w:val="22"/>
        </w:rPr>
      </w:pPr>
      <w:r>
        <w:rPr>
          <w:sz w:val="22"/>
          <w:szCs w:val="22"/>
          <w:lang w:val="id-ID"/>
        </w:rPr>
        <w:t>Pekerjaan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  <w:t>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ab/>
      </w:r>
      <w:r w:rsidR="00E00A20">
        <w:rPr>
          <w:sz w:val="22"/>
          <w:szCs w:val="22"/>
        </w:rPr>
        <w:t>${</w:t>
      </w:r>
      <w:r>
        <w:rPr>
          <w:sz w:val="22"/>
          <w:szCs w:val="22"/>
          <w:lang w:val="id-ID"/>
        </w:rPr>
        <w:t>pek</w:t>
      </w:r>
      <w:r w:rsidR="004B39C6">
        <w:rPr>
          <w:sz w:val="22"/>
          <w:szCs w:val="22"/>
          <w:lang w:val="id-ID"/>
        </w:rPr>
        <w:t>erjaan</w:t>
      </w:r>
      <w:r>
        <w:rPr>
          <w:sz w:val="22"/>
          <w:szCs w:val="22"/>
          <w:lang w:val="id-ID"/>
        </w:rPr>
        <w:t>saksi2</w:t>
      </w:r>
      <w:r w:rsidR="00E00A20">
        <w:rPr>
          <w:sz w:val="22"/>
          <w:szCs w:val="22"/>
        </w:rPr>
        <w:t>}</w:t>
      </w:r>
    </w:p>
    <w:p w14:paraId="3A8E13C5" w14:textId="056A5AB4" w:rsidR="00DF63EE" w:rsidRDefault="00DF63EE" w:rsidP="00E34E4B">
      <w:pPr>
        <w:pStyle w:val="BodyText"/>
        <w:tabs>
          <w:tab w:val="left" w:pos="1260"/>
          <w:tab w:val="left" w:pos="3969"/>
        </w:tabs>
        <w:spacing w:line="220" w:lineRule="atLeast"/>
        <w:ind w:left="4253" w:right="-660" w:hanging="4253"/>
        <w:jc w:val="left"/>
        <w:rPr>
          <w:lang w:val="id-ID"/>
        </w:rPr>
      </w:pPr>
      <w:r>
        <w:rPr>
          <w:sz w:val="22"/>
          <w:szCs w:val="22"/>
        </w:rPr>
        <w:t>Alamat/Tempat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E00A20">
        <w:rPr>
          <w:sz w:val="22"/>
          <w:szCs w:val="22"/>
        </w:rPr>
        <w:t>${</w:t>
      </w:r>
      <w:r w:rsidR="0022567A">
        <w:rPr>
          <w:sz w:val="22"/>
          <w:szCs w:val="22"/>
        </w:rPr>
        <w:t>Sebutan_</w:t>
      </w:r>
      <w:r>
        <w:rPr>
          <w:lang w:val="id-ID"/>
        </w:rPr>
        <w:t>Desa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desasaksi2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Kecamatan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kecsaksi2</w:t>
      </w:r>
      <w:r w:rsidR="00E00A20">
        <w:t>}</w:t>
      </w:r>
      <w:r>
        <w:rPr>
          <w:lang w:val="id-ID"/>
        </w:rPr>
        <w:t xml:space="preserve"> </w:t>
      </w:r>
      <w:r w:rsidR="00E00A20">
        <w:rPr>
          <w:lang w:val="id-ID"/>
        </w:rPr>
        <w:t>${</w:t>
      </w:r>
      <w:r w:rsidR="0022567A">
        <w:rPr>
          <w:lang w:val="id-ID"/>
        </w:rPr>
        <w:t>Sebutan_</w:t>
      </w:r>
      <w:r>
        <w:rPr>
          <w:lang w:val="id-ID"/>
        </w:rPr>
        <w:t>Kabupaten</w:t>
      </w:r>
      <w:r w:rsidR="00E00A20">
        <w:rPr>
          <w:lang w:val="id-ID"/>
        </w:rPr>
        <w:t>}</w:t>
      </w:r>
      <w:r>
        <w:rPr>
          <w:lang w:val="id-ID"/>
        </w:rPr>
        <w:t xml:space="preserve"> </w:t>
      </w:r>
      <w:r w:rsidR="00E00A20">
        <w:t>${</w:t>
      </w:r>
      <w:r>
        <w:t>form_</w:t>
      </w:r>
      <w:r>
        <w:rPr>
          <w:lang w:val="id-ID"/>
        </w:rPr>
        <w:t>kabsaksi2</w:t>
      </w:r>
      <w:r w:rsidR="00E00A20">
        <w:t>}</w:t>
      </w:r>
      <w:r>
        <w:rPr>
          <w:lang w:val="id-ID"/>
        </w:rPr>
        <w:t xml:space="preserve"> Provinsi </w:t>
      </w:r>
      <w:r w:rsidR="00E00A20">
        <w:t>${</w:t>
      </w:r>
      <w:r w:rsidR="00290667">
        <w:rPr>
          <w:lang w:val="id-ID"/>
        </w:rPr>
        <w:t>form_</w:t>
      </w:r>
      <w:r w:rsidR="00290667" w:rsidRPr="00290667">
        <w:rPr>
          <w:lang w:val="id-ID"/>
        </w:rPr>
        <w:t>provinsisaksi2</w:t>
      </w:r>
      <w:r w:rsidR="00E00A20">
        <w:t>}</w:t>
      </w:r>
    </w:p>
    <w:p w14:paraId="77993312" w14:textId="77777777" w:rsidR="00A0515B" w:rsidRDefault="00A0515B" w:rsidP="00E34E4B">
      <w:pPr>
        <w:pStyle w:val="BodyText"/>
        <w:tabs>
          <w:tab w:val="left" w:pos="1260"/>
          <w:tab w:val="left" w:pos="3969"/>
        </w:tabs>
        <w:spacing w:line="220" w:lineRule="atLeast"/>
        <w:ind w:right="-660"/>
        <w:jc w:val="left"/>
        <w:rPr>
          <w:lang w:val="id-ID"/>
        </w:rPr>
      </w:pPr>
    </w:p>
    <w:p w14:paraId="4B4936D2" w14:textId="77777777" w:rsidR="00A0515B" w:rsidRDefault="00A0515B" w:rsidP="001807DB">
      <w:pPr>
        <w:pStyle w:val="BodyText"/>
        <w:tabs>
          <w:tab w:val="left" w:pos="1260"/>
          <w:tab w:val="left" w:pos="3969"/>
          <w:tab w:val="left" w:pos="4253"/>
        </w:tabs>
        <w:spacing w:line="200" w:lineRule="atLeast"/>
        <w:ind w:left="4253" w:right="181" w:hanging="4253"/>
        <w:rPr>
          <w:b/>
          <w:sz w:val="18"/>
          <w:szCs w:val="22"/>
          <w:lang w:val="id-ID"/>
        </w:rPr>
      </w:pPr>
      <w:r>
        <w:rPr>
          <w:b/>
          <w:sz w:val="18"/>
          <w:szCs w:val="22"/>
          <w:lang w:val="id-ID"/>
        </w:rPr>
        <w:t>Terlampir persyaratan sebagai berikut :</w:t>
      </w:r>
    </w:p>
    <w:p w14:paraId="52C8E4BD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Surat keterangan kelahiran dari penolong atau dari Desa/Lura</w:t>
      </w:r>
    </w:p>
    <w:p w14:paraId="7FFC0750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KTP dan kartu keluarga orang tua</w:t>
      </w:r>
    </w:p>
    <w:p w14:paraId="02B19468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Buku Nikah / akta perkawinan orang tua yang telah dilegalisir (bagi yang memiliki)</w:t>
      </w:r>
    </w:p>
    <w:p w14:paraId="7197157F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t>Fotocopy KTP 2 orang saksi yang masih berlaku</w:t>
      </w:r>
    </w:p>
    <w:p w14:paraId="4C20A06D" w14:textId="77777777" w:rsidR="00A0515B" w:rsidRDefault="00A0515B" w:rsidP="001807DB">
      <w:pPr>
        <w:pStyle w:val="BodyText"/>
        <w:numPr>
          <w:ilvl w:val="3"/>
          <w:numId w:val="2"/>
        </w:numPr>
        <w:tabs>
          <w:tab w:val="left" w:pos="284"/>
          <w:tab w:val="left" w:pos="3969"/>
          <w:tab w:val="left" w:pos="4253"/>
        </w:tabs>
        <w:spacing w:line="200" w:lineRule="atLeast"/>
        <w:ind w:left="284" w:right="181" w:hanging="284"/>
        <w:textAlignment w:val="auto"/>
        <w:rPr>
          <w:sz w:val="18"/>
          <w:szCs w:val="22"/>
          <w:lang w:val="id-ID"/>
        </w:rPr>
      </w:pPr>
      <w:r>
        <w:rPr>
          <w:sz w:val="18"/>
          <w:szCs w:val="22"/>
          <w:lang w:val="id-ID"/>
        </w:rPr>
        <w:lastRenderedPageBreak/>
        <w:t>Fotocopy Ijazah / Raport (bagi yang memiliki)</w:t>
      </w:r>
    </w:p>
    <w:p w14:paraId="1AB746BF" w14:textId="77777777" w:rsidR="00A0515B" w:rsidRDefault="00A0515B" w:rsidP="00D076AC">
      <w:pPr>
        <w:pStyle w:val="BodyText"/>
        <w:tabs>
          <w:tab w:val="left" w:pos="426"/>
          <w:tab w:val="left" w:pos="3969"/>
          <w:tab w:val="left" w:pos="4253"/>
        </w:tabs>
        <w:ind w:right="181"/>
        <w:rPr>
          <w:sz w:val="18"/>
          <w:szCs w:val="22"/>
          <w:lang w:val="id-ID"/>
        </w:rPr>
      </w:pPr>
    </w:p>
    <w:p w14:paraId="0421DC5D" w14:textId="0E70C382" w:rsidR="00D076AC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lang w:val="id-ID"/>
        </w:rPr>
        <w:t>${</w:t>
      </w:r>
      <w:r w:rsidR="00D076AC" w:rsidRPr="00D076AC">
        <w:rPr>
          <w:lang w:val="id-ID"/>
        </w:rPr>
        <w:t>nama_des</w:t>
      </w:r>
      <w:r>
        <w:rPr>
          <w:lang w:val="id-ID"/>
        </w:rPr>
        <w:t>}</w:t>
      </w:r>
      <w:r w:rsidR="00D076AC" w:rsidRPr="00D076AC">
        <w:rPr>
          <w:lang w:val="id-ID"/>
        </w:rPr>
        <w:t xml:space="preserve">, </w:t>
      </w:r>
      <w:r>
        <w:rPr>
          <w:lang w:val="id-ID"/>
        </w:rPr>
        <w:t>${</w:t>
      </w:r>
      <w:r w:rsidR="00D076AC" w:rsidRPr="00D076AC">
        <w:rPr>
          <w:lang w:val="id-ID"/>
        </w:rPr>
        <w:t>tgl_surat</w:t>
      </w:r>
      <w:r>
        <w:rPr>
          <w:lang w:val="id-ID"/>
        </w:rPr>
        <w:t>}</w:t>
      </w:r>
    </w:p>
    <w:p w14:paraId="220FA07F" w14:textId="43D4C1F8" w:rsidR="00D076AC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1F737" wp14:editId="6EEAE15E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781300" cy="571500"/>
                <wp:effectExtent l="0" t="0" r="3810" b="6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1843"/>
                            </w:tblGrid>
                            <w:tr w:rsidR="00F26D0C" w14:paraId="2833329B" w14:textId="77777777" w:rsidTr="00F4519D">
                              <w:tc>
                                <w:tcPr>
                                  <w:tcW w:w="1843" w:type="dxa"/>
                                  <w:vMerge w:val="restart"/>
                                  <w:vAlign w:val="center"/>
                                  <w:hideMark/>
                                </w:tcPr>
                                <w:p w14:paraId="58CAD182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Verifikasi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hideMark/>
                                </w:tcPr>
                                <w:p w14:paraId="77D457A4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Kasi</w:t>
                                  </w:r>
                                </w:p>
                              </w:tc>
                            </w:tr>
                            <w:tr w:rsidR="00F26D0C" w14:paraId="0F5233A2" w14:textId="77777777" w:rsidTr="00F4519D"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  <w:hideMark/>
                                </w:tcPr>
                                <w:p w14:paraId="4F2919E2" w14:textId="77777777" w:rsidR="00F26D0C" w:rsidRDefault="00F26D0C" w:rsidP="00F4519D">
                                  <w:pPr>
                                    <w:suppressAutoHyphens w:val="0"/>
                                    <w:autoSpaceDN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hideMark/>
                                </w:tcPr>
                                <w:p w14:paraId="76D2C811" w14:textId="77777777" w:rsidR="00F26D0C" w:rsidRDefault="00F26D0C" w:rsidP="00F4519D">
                                  <w:pPr>
                                    <w:pStyle w:val="BodyText"/>
                                    <w:ind w:right="181"/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id-ID"/>
                                    </w:rPr>
                                    <w:t>Kabid</w:t>
                                  </w:r>
                                </w:p>
                              </w:tc>
                            </w:tr>
                          </w:tbl>
                          <w:p w14:paraId="5F938047" w14:textId="77777777" w:rsidR="00F26D0C" w:rsidRPr="00D076AC" w:rsidRDefault="00F26D0C" w:rsidP="00D076AC">
                            <w:pPr>
                              <w:pStyle w:val="BodyText"/>
                              <w:tabs>
                                <w:tab w:val="left" w:pos="2880"/>
                              </w:tabs>
                              <w:ind w:left="-142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1F7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.2pt;width:219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1843"/>
                      </w:tblGrid>
                      <w:tr w:rsidR="00F26D0C" w14:paraId="2833329B" w14:textId="77777777" w:rsidTr="00F4519D">
                        <w:tc>
                          <w:tcPr>
                            <w:tcW w:w="1843" w:type="dxa"/>
                            <w:vMerge w:val="restart"/>
                            <w:vAlign w:val="center"/>
                            <w:hideMark/>
                          </w:tcPr>
                          <w:p w14:paraId="58CAD182" w14:textId="77777777" w:rsidR="00F26D0C" w:rsidRDefault="00F26D0C" w:rsidP="00F4519D">
                            <w:pPr>
                              <w:pStyle w:val="BodyText"/>
                              <w:ind w:right="181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Verifikasi</w:t>
                            </w:r>
                          </w:p>
                        </w:tc>
                        <w:tc>
                          <w:tcPr>
                            <w:tcW w:w="1843" w:type="dxa"/>
                            <w:hideMark/>
                          </w:tcPr>
                          <w:p w14:paraId="77D457A4" w14:textId="77777777" w:rsidR="00F26D0C" w:rsidRDefault="00F26D0C" w:rsidP="00F4519D">
                            <w:pPr>
                              <w:pStyle w:val="BodyText"/>
                              <w:ind w:right="181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Kasi</w:t>
                            </w:r>
                          </w:p>
                        </w:tc>
                      </w:tr>
                      <w:tr w:rsidR="00F26D0C" w14:paraId="0F5233A2" w14:textId="77777777" w:rsidTr="00F4519D">
                        <w:tc>
                          <w:tcPr>
                            <w:tcW w:w="0" w:type="auto"/>
                            <w:vMerge/>
                            <w:vAlign w:val="center"/>
                            <w:hideMark/>
                          </w:tcPr>
                          <w:p w14:paraId="4F2919E2" w14:textId="77777777" w:rsidR="00F26D0C" w:rsidRDefault="00F26D0C" w:rsidP="00F4519D">
                            <w:pPr>
                              <w:suppressAutoHyphens w:val="0"/>
                              <w:autoSpaceDN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hideMark/>
                          </w:tcPr>
                          <w:p w14:paraId="76D2C811" w14:textId="77777777" w:rsidR="00F26D0C" w:rsidRDefault="00F26D0C" w:rsidP="00F4519D">
                            <w:pPr>
                              <w:pStyle w:val="BodyText"/>
                              <w:ind w:right="181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Kabid</w:t>
                            </w:r>
                          </w:p>
                        </w:tc>
                      </w:tr>
                    </w:tbl>
                    <w:p w14:paraId="5F938047" w14:textId="77777777" w:rsidR="00F26D0C" w:rsidRPr="00D076AC" w:rsidRDefault="00F26D0C" w:rsidP="00D076AC">
                      <w:pPr>
                        <w:pStyle w:val="BodyText"/>
                        <w:tabs>
                          <w:tab w:val="left" w:pos="2880"/>
                        </w:tabs>
                        <w:ind w:left="-142"/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6AC" w:rsidRPr="00D076AC">
        <w:rPr>
          <w:lang w:val="id-ID"/>
        </w:rPr>
        <w:t>Pelapor</w:t>
      </w:r>
    </w:p>
    <w:p w14:paraId="4C8CF144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5610A255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57306E8B" w14:textId="77777777" w:rsidR="00D076AC" w:rsidRPr="00D076AC" w:rsidRDefault="00D076AC" w:rsidP="00D076AC">
      <w:pPr>
        <w:pStyle w:val="BodyText"/>
        <w:tabs>
          <w:tab w:val="left" w:pos="426"/>
          <w:tab w:val="left" w:pos="3969"/>
          <w:tab w:val="left" w:pos="4253"/>
        </w:tabs>
        <w:ind w:left="6521" w:right="181"/>
        <w:jc w:val="center"/>
        <w:rPr>
          <w:lang w:val="id-ID"/>
        </w:rPr>
      </w:pPr>
    </w:p>
    <w:p w14:paraId="780DB843" w14:textId="4EA5ADA6" w:rsidR="00A0515B" w:rsidRPr="00D076AC" w:rsidRDefault="00E00A20" w:rsidP="00B86237">
      <w:pPr>
        <w:pStyle w:val="BodyText"/>
        <w:tabs>
          <w:tab w:val="left" w:pos="426"/>
          <w:tab w:val="left" w:pos="3969"/>
          <w:tab w:val="left" w:pos="4253"/>
        </w:tabs>
        <w:ind w:left="5670" w:right="181"/>
        <w:jc w:val="center"/>
        <w:rPr>
          <w:b/>
          <w:lang w:val="id-ID"/>
        </w:rPr>
      </w:pPr>
      <w:r>
        <w:rPr>
          <w:b/>
          <w:lang w:val="id-ID"/>
        </w:rPr>
        <w:t>${</w:t>
      </w:r>
      <w:r w:rsidR="00D02687">
        <w:rPr>
          <w:b/>
          <w:lang w:val="id-ID"/>
        </w:rPr>
        <w:t>form_nama</w:t>
      </w:r>
      <w:r w:rsidR="00D076AC" w:rsidRPr="00D076AC">
        <w:rPr>
          <w:b/>
          <w:lang w:val="id-ID"/>
        </w:rPr>
        <w:t>_pelapor</w:t>
      </w:r>
      <w:r>
        <w:rPr>
          <w:b/>
          <w:lang w:val="id-ID"/>
        </w:rPr>
        <w:t>}</w:t>
      </w:r>
    </w:p>
    <w:sectPr w:rsidR="00A0515B" w:rsidRPr="00D076AC" w:rsidSect="00965690">
      <w:pgSz w:w="12240" w:h="18720" w:code="14"/>
      <w:pgMar w:top="567" w:right="1134" w:bottom="426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10D27" w14:textId="77777777" w:rsidR="00AD237E" w:rsidRDefault="00AD237E">
      <w:r>
        <w:separator/>
      </w:r>
    </w:p>
  </w:endnote>
  <w:endnote w:type="continuationSeparator" w:id="0">
    <w:p w14:paraId="58EE3BA5" w14:textId="77777777" w:rsidR="00AD237E" w:rsidRDefault="00AD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10BEE" w14:textId="77777777" w:rsidR="00AD237E" w:rsidRDefault="00AD237E">
      <w:r>
        <w:rPr>
          <w:color w:val="000000"/>
        </w:rPr>
        <w:separator/>
      </w:r>
    </w:p>
  </w:footnote>
  <w:footnote w:type="continuationSeparator" w:id="0">
    <w:p w14:paraId="1295F5B2" w14:textId="77777777" w:rsidR="00AD237E" w:rsidRDefault="00AD2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4297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7553953"/>
    <w:multiLevelType w:val="multilevel"/>
    <w:tmpl w:val="CCBE44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583A7938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52874E8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5F663D1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A1A3B6A"/>
    <w:multiLevelType w:val="multilevel"/>
    <w:tmpl w:val="749C15B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849692E"/>
    <w:multiLevelType w:val="multilevel"/>
    <w:tmpl w:val="1F44E3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7" w15:restartNumberingAfterBreak="0">
    <w:nsid w:val="7C145F5A"/>
    <w:multiLevelType w:val="multilevel"/>
    <w:tmpl w:val="43881F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1DD1"/>
    <w:rsid w:val="00002059"/>
    <w:rsid w:val="000130C1"/>
    <w:rsid w:val="00014482"/>
    <w:rsid w:val="00015FA2"/>
    <w:rsid w:val="00022DAC"/>
    <w:rsid w:val="0002358D"/>
    <w:rsid w:val="000355BE"/>
    <w:rsid w:val="00050F3D"/>
    <w:rsid w:val="00051EBE"/>
    <w:rsid w:val="00066225"/>
    <w:rsid w:val="00066C69"/>
    <w:rsid w:val="00073083"/>
    <w:rsid w:val="00094283"/>
    <w:rsid w:val="0009596E"/>
    <w:rsid w:val="000974EB"/>
    <w:rsid w:val="000C7A8B"/>
    <w:rsid w:val="000D1CF8"/>
    <w:rsid w:val="000D3F9F"/>
    <w:rsid w:val="000E2860"/>
    <w:rsid w:val="000E7CC6"/>
    <w:rsid w:val="000F0395"/>
    <w:rsid w:val="000F1461"/>
    <w:rsid w:val="000F2660"/>
    <w:rsid w:val="000F491D"/>
    <w:rsid w:val="000F6C8F"/>
    <w:rsid w:val="000F7620"/>
    <w:rsid w:val="00106E4E"/>
    <w:rsid w:val="00120383"/>
    <w:rsid w:val="00124BF3"/>
    <w:rsid w:val="0012501E"/>
    <w:rsid w:val="00133DC9"/>
    <w:rsid w:val="0013544D"/>
    <w:rsid w:val="00135488"/>
    <w:rsid w:val="00140CE3"/>
    <w:rsid w:val="0014162D"/>
    <w:rsid w:val="00142851"/>
    <w:rsid w:val="00150340"/>
    <w:rsid w:val="00155AC2"/>
    <w:rsid w:val="00157246"/>
    <w:rsid w:val="001623A3"/>
    <w:rsid w:val="0016320E"/>
    <w:rsid w:val="00167CBB"/>
    <w:rsid w:val="001807DB"/>
    <w:rsid w:val="00183592"/>
    <w:rsid w:val="00186F97"/>
    <w:rsid w:val="00187B15"/>
    <w:rsid w:val="001A499F"/>
    <w:rsid w:val="001A4C7B"/>
    <w:rsid w:val="001A4F32"/>
    <w:rsid w:val="001C5DA5"/>
    <w:rsid w:val="001C6913"/>
    <w:rsid w:val="001D5A0D"/>
    <w:rsid w:val="001E02DF"/>
    <w:rsid w:val="001E1053"/>
    <w:rsid w:val="001E68D2"/>
    <w:rsid w:val="00212B04"/>
    <w:rsid w:val="00213F8C"/>
    <w:rsid w:val="0021686C"/>
    <w:rsid w:val="0022567A"/>
    <w:rsid w:val="002258F2"/>
    <w:rsid w:val="00227DF8"/>
    <w:rsid w:val="00232D50"/>
    <w:rsid w:val="00241A59"/>
    <w:rsid w:val="00270274"/>
    <w:rsid w:val="002702E7"/>
    <w:rsid w:val="002765A8"/>
    <w:rsid w:val="00276B7A"/>
    <w:rsid w:val="002822B0"/>
    <w:rsid w:val="00290667"/>
    <w:rsid w:val="002C50FF"/>
    <w:rsid w:val="002D7571"/>
    <w:rsid w:val="002F0D4F"/>
    <w:rsid w:val="002F3E1F"/>
    <w:rsid w:val="002F4200"/>
    <w:rsid w:val="002F5A23"/>
    <w:rsid w:val="00310ADE"/>
    <w:rsid w:val="00333849"/>
    <w:rsid w:val="00335BA2"/>
    <w:rsid w:val="0033677F"/>
    <w:rsid w:val="00343C1D"/>
    <w:rsid w:val="0034408C"/>
    <w:rsid w:val="00350E98"/>
    <w:rsid w:val="00351CEB"/>
    <w:rsid w:val="00363BC9"/>
    <w:rsid w:val="003807AE"/>
    <w:rsid w:val="003819BC"/>
    <w:rsid w:val="003A0B2E"/>
    <w:rsid w:val="003C3214"/>
    <w:rsid w:val="003C3307"/>
    <w:rsid w:val="003D07A0"/>
    <w:rsid w:val="003D64BA"/>
    <w:rsid w:val="003D74D1"/>
    <w:rsid w:val="003F0E8A"/>
    <w:rsid w:val="003F49F8"/>
    <w:rsid w:val="00401FE8"/>
    <w:rsid w:val="00402364"/>
    <w:rsid w:val="00405ECF"/>
    <w:rsid w:val="00414DDB"/>
    <w:rsid w:val="0041548C"/>
    <w:rsid w:val="0042013C"/>
    <w:rsid w:val="004214D0"/>
    <w:rsid w:val="0044375C"/>
    <w:rsid w:val="004471CA"/>
    <w:rsid w:val="00447D5A"/>
    <w:rsid w:val="00451F58"/>
    <w:rsid w:val="00475822"/>
    <w:rsid w:val="00475A31"/>
    <w:rsid w:val="00476C89"/>
    <w:rsid w:val="004829A4"/>
    <w:rsid w:val="00483F27"/>
    <w:rsid w:val="00491F84"/>
    <w:rsid w:val="00493C04"/>
    <w:rsid w:val="004A0416"/>
    <w:rsid w:val="004A1735"/>
    <w:rsid w:val="004B39C6"/>
    <w:rsid w:val="004B60F8"/>
    <w:rsid w:val="004C25BC"/>
    <w:rsid w:val="004D5512"/>
    <w:rsid w:val="004E0971"/>
    <w:rsid w:val="00502FA2"/>
    <w:rsid w:val="00515125"/>
    <w:rsid w:val="005165A4"/>
    <w:rsid w:val="0052168B"/>
    <w:rsid w:val="00524D00"/>
    <w:rsid w:val="00530581"/>
    <w:rsid w:val="00533F0C"/>
    <w:rsid w:val="005373B2"/>
    <w:rsid w:val="00547AB9"/>
    <w:rsid w:val="00564C6A"/>
    <w:rsid w:val="00580303"/>
    <w:rsid w:val="00584AA0"/>
    <w:rsid w:val="00591CE4"/>
    <w:rsid w:val="00596CC3"/>
    <w:rsid w:val="005B3D2F"/>
    <w:rsid w:val="005D37CF"/>
    <w:rsid w:val="005D3B8E"/>
    <w:rsid w:val="005E284B"/>
    <w:rsid w:val="005E32BD"/>
    <w:rsid w:val="005F722A"/>
    <w:rsid w:val="00604223"/>
    <w:rsid w:val="00605F5F"/>
    <w:rsid w:val="00606FC8"/>
    <w:rsid w:val="0063099B"/>
    <w:rsid w:val="006318C5"/>
    <w:rsid w:val="006739F2"/>
    <w:rsid w:val="00683A8C"/>
    <w:rsid w:val="006919F6"/>
    <w:rsid w:val="006A1324"/>
    <w:rsid w:val="006A2532"/>
    <w:rsid w:val="006A7717"/>
    <w:rsid w:val="006B20AF"/>
    <w:rsid w:val="006C3242"/>
    <w:rsid w:val="006C46C5"/>
    <w:rsid w:val="006D1E71"/>
    <w:rsid w:val="006D799C"/>
    <w:rsid w:val="006E196D"/>
    <w:rsid w:val="006E3F6F"/>
    <w:rsid w:val="006E47E5"/>
    <w:rsid w:val="006E4CF0"/>
    <w:rsid w:val="006F1A8C"/>
    <w:rsid w:val="006F6D2C"/>
    <w:rsid w:val="00707E30"/>
    <w:rsid w:val="00713D1C"/>
    <w:rsid w:val="007163E9"/>
    <w:rsid w:val="00734B45"/>
    <w:rsid w:val="00736C2B"/>
    <w:rsid w:val="0073712F"/>
    <w:rsid w:val="00741444"/>
    <w:rsid w:val="00745356"/>
    <w:rsid w:val="00755644"/>
    <w:rsid w:val="00756F13"/>
    <w:rsid w:val="00761428"/>
    <w:rsid w:val="00761E59"/>
    <w:rsid w:val="007740A7"/>
    <w:rsid w:val="00782A11"/>
    <w:rsid w:val="007874DA"/>
    <w:rsid w:val="007904B0"/>
    <w:rsid w:val="007A3413"/>
    <w:rsid w:val="007A6A47"/>
    <w:rsid w:val="007C3FDC"/>
    <w:rsid w:val="007D32DA"/>
    <w:rsid w:val="007D6285"/>
    <w:rsid w:val="007E6808"/>
    <w:rsid w:val="007E6BC7"/>
    <w:rsid w:val="007F1F33"/>
    <w:rsid w:val="007F39D1"/>
    <w:rsid w:val="007F5F15"/>
    <w:rsid w:val="00804F9C"/>
    <w:rsid w:val="00827FB8"/>
    <w:rsid w:val="00833AC4"/>
    <w:rsid w:val="00860799"/>
    <w:rsid w:val="00871247"/>
    <w:rsid w:val="008756E0"/>
    <w:rsid w:val="00875B3C"/>
    <w:rsid w:val="008813AD"/>
    <w:rsid w:val="00890A9C"/>
    <w:rsid w:val="00894964"/>
    <w:rsid w:val="0089724D"/>
    <w:rsid w:val="008A3EE7"/>
    <w:rsid w:val="008A6F1D"/>
    <w:rsid w:val="008B637E"/>
    <w:rsid w:val="008D30E0"/>
    <w:rsid w:val="008D314F"/>
    <w:rsid w:val="009003DD"/>
    <w:rsid w:val="00910A84"/>
    <w:rsid w:val="00925177"/>
    <w:rsid w:val="00925FCF"/>
    <w:rsid w:val="00936ACB"/>
    <w:rsid w:val="0096022A"/>
    <w:rsid w:val="00961F02"/>
    <w:rsid w:val="00965690"/>
    <w:rsid w:val="00971196"/>
    <w:rsid w:val="0097125A"/>
    <w:rsid w:val="009757FB"/>
    <w:rsid w:val="009818F1"/>
    <w:rsid w:val="0098688A"/>
    <w:rsid w:val="009874B6"/>
    <w:rsid w:val="00993856"/>
    <w:rsid w:val="009961BE"/>
    <w:rsid w:val="009A1B65"/>
    <w:rsid w:val="009A20C7"/>
    <w:rsid w:val="009B47FF"/>
    <w:rsid w:val="009B5458"/>
    <w:rsid w:val="009B65D4"/>
    <w:rsid w:val="009D1D29"/>
    <w:rsid w:val="009F2890"/>
    <w:rsid w:val="009F30CF"/>
    <w:rsid w:val="009F65EB"/>
    <w:rsid w:val="009F672C"/>
    <w:rsid w:val="009F7A98"/>
    <w:rsid w:val="00A0515B"/>
    <w:rsid w:val="00A0792A"/>
    <w:rsid w:val="00A16BF9"/>
    <w:rsid w:val="00A24C8A"/>
    <w:rsid w:val="00A253C2"/>
    <w:rsid w:val="00A26AA6"/>
    <w:rsid w:val="00A26F3B"/>
    <w:rsid w:val="00A453B7"/>
    <w:rsid w:val="00A5751E"/>
    <w:rsid w:val="00A7331A"/>
    <w:rsid w:val="00A9041E"/>
    <w:rsid w:val="00A910F5"/>
    <w:rsid w:val="00A929F6"/>
    <w:rsid w:val="00A93901"/>
    <w:rsid w:val="00AA7EAB"/>
    <w:rsid w:val="00AB4BD1"/>
    <w:rsid w:val="00AB4F09"/>
    <w:rsid w:val="00AB5174"/>
    <w:rsid w:val="00AB5FF5"/>
    <w:rsid w:val="00AC5D2E"/>
    <w:rsid w:val="00AD237E"/>
    <w:rsid w:val="00AD2604"/>
    <w:rsid w:val="00AF216E"/>
    <w:rsid w:val="00AF232A"/>
    <w:rsid w:val="00AF4048"/>
    <w:rsid w:val="00AF53EF"/>
    <w:rsid w:val="00B11934"/>
    <w:rsid w:val="00B14A73"/>
    <w:rsid w:val="00B16A1B"/>
    <w:rsid w:val="00B16E11"/>
    <w:rsid w:val="00B24711"/>
    <w:rsid w:val="00B564F2"/>
    <w:rsid w:val="00B75396"/>
    <w:rsid w:val="00B7713B"/>
    <w:rsid w:val="00B84CD4"/>
    <w:rsid w:val="00B86237"/>
    <w:rsid w:val="00B95734"/>
    <w:rsid w:val="00BB1852"/>
    <w:rsid w:val="00BB2FCF"/>
    <w:rsid w:val="00BB5B9B"/>
    <w:rsid w:val="00BE135A"/>
    <w:rsid w:val="00BE797A"/>
    <w:rsid w:val="00BF490A"/>
    <w:rsid w:val="00C00A87"/>
    <w:rsid w:val="00C10749"/>
    <w:rsid w:val="00C35EAA"/>
    <w:rsid w:val="00C36E15"/>
    <w:rsid w:val="00C37D18"/>
    <w:rsid w:val="00C37F9E"/>
    <w:rsid w:val="00C41B85"/>
    <w:rsid w:val="00C43B44"/>
    <w:rsid w:val="00C57C54"/>
    <w:rsid w:val="00C63E68"/>
    <w:rsid w:val="00C73E5F"/>
    <w:rsid w:val="00C933B7"/>
    <w:rsid w:val="00C94E3E"/>
    <w:rsid w:val="00CA061A"/>
    <w:rsid w:val="00CB18F9"/>
    <w:rsid w:val="00CB19B0"/>
    <w:rsid w:val="00CC31B2"/>
    <w:rsid w:val="00CD43E3"/>
    <w:rsid w:val="00CD632A"/>
    <w:rsid w:val="00CE1E33"/>
    <w:rsid w:val="00CE1FFE"/>
    <w:rsid w:val="00CE4B7D"/>
    <w:rsid w:val="00CF01A9"/>
    <w:rsid w:val="00CF536A"/>
    <w:rsid w:val="00CF6A3D"/>
    <w:rsid w:val="00D0002A"/>
    <w:rsid w:val="00D01A56"/>
    <w:rsid w:val="00D02687"/>
    <w:rsid w:val="00D03B64"/>
    <w:rsid w:val="00D04358"/>
    <w:rsid w:val="00D076AC"/>
    <w:rsid w:val="00D3016B"/>
    <w:rsid w:val="00D33FF2"/>
    <w:rsid w:val="00D52396"/>
    <w:rsid w:val="00D64042"/>
    <w:rsid w:val="00D64326"/>
    <w:rsid w:val="00D75552"/>
    <w:rsid w:val="00D823E6"/>
    <w:rsid w:val="00D83D27"/>
    <w:rsid w:val="00D868C4"/>
    <w:rsid w:val="00D9764B"/>
    <w:rsid w:val="00DA0E0C"/>
    <w:rsid w:val="00DB49CF"/>
    <w:rsid w:val="00DB725A"/>
    <w:rsid w:val="00DC2EB3"/>
    <w:rsid w:val="00DE19A2"/>
    <w:rsid w:val="00DE4732"/>
    <w:rsid w:val="00DF3F58"/>
    <w:rsid w:val="00DF63EE"/>
    <w:rsid w:val="00E0077B"/>
    <w:rsid w:val="00E00A20"/>
    <w:rsid w:val="00E123D1"/>
    <w:rsid w:val="00E21453"/>
    <w:rsid w:val="00E34E4B"/>
    <w:rsid w:val="00E423CA"/>
    <w:rsid w:val="00E43299"/>
    <w:rsid w:val="00E718B7"/>
    <w:rsid w:val="00E72A0F"/>
    <w:rsid w:val="00E732C0"/>
    <w:rsid w:val="00E94694"/>
    <w:rsid w:val="00EA4894"/>
    <w:rsid w:val="00EA6873"/>
    <w:rsid w:val="00EC0D3E"/>
    <w:rsid w:val="00EC1B8B"/>
    <w:rsid w:val="00ED730D"/>
    <w:rsid w:val="00EF3CD7"/>
    <w:rsid w:val="00EF44CA"/>
    <w:rsid w:val="00EF5640"/>
    <w:rsid w:val="00F043DC"/>
    <w:rsid w:val="00F1006F"/>
    <w:rsid w:val="00F102EF"/>
    <w:rsid w:val="00F15EB8"/>
    <w:rsid w:val="00F20277"/>
    <w:rsid w:val="00F222CB"/>
    <w:rsid w:val="00F2424A"/>
    <w:rsid w:val="00F26D0C"/>
    <w:rsid w:val="00F4519D"/>
    <w:rsid w:val="00F53241"/>
    <w:rsid w:val="00F63AAA"/>
    <w:rsid w:val="00F73433"/>
    <w:rsid w:val="00F73D77"/>
    <w:rsid w:val="00F87081"/>
    <w:rsid w:val="00FC2506"/>
    <w:rsid w:val="00FC37A6"/>
    <w:rsid w:val="00FE0542"/>
    <w:rsid w:val="00FE22DB"/>
    <w:rsid w:val="00FE29BA"/>
    <w:rsid w:val="00FE5253"/>
    <w:rsid w:val="00FF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DE91C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F4519D"/>
    <w:pPr>
      <w:spacing w:line="230" w:lineRule="atLeas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4519D"/>
    <w:rPr>
      <w:rFonts w:cs="Times New Roman"/>
      <w:sz w:val="24"/>
      <w:szCs w:val="24"/>
      <w:lang w:val="en-US" w:eastAsia="x-none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5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2</cp:revision>
  <cp:lastPrinted>2008-02-15T10:19:00Z</cp:lastPrinted>
  <dcterms:created xsi:type="dcterms:W3CDTF">2021-12-22T08:56:00Z</dcterms:created>
  <dcterms:modified xsi:type="dcterms:W3CDTF">2021-12-22T08:56:00Z</dcterms:modified>
</cp:coreProperties>
</file>